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35D4EE12" w:rsidR="007E7A07" w:rsidRPr="00AE0824" w:rsidRDefault="007B40B4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 xml:space="preserve">특허정보 조사 및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리포팅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4D1ECE1A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r w:rsidR="007B40B4">
        <w:rPr>
          <w:rFonts w:ascii="맑은 고딕" w:eastAsia="맑은 고딕" w:hAnsi="맑은 고딕" w:hint="eastAsia"/>
          <w:sz w:val="40"/>
        </w:rPr>
        <w:t>김정</w:t>
      </w:r>
      <w:r>
        <w:rPr>
          <w:rFonts w:ascii="맑은 고딕" w:eastAsia="맑은 고딕" w:hAnsi="맑은 고딕" w:hint="eastAsia"/>
          <w:sz w:val="40"/>
        </w:rPr>
        <w:t>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  <w:proofErr w:type="spellEnd"/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  <w:proofErr w:type="spellEnd"/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180719B4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7B40B4">
        <w:rPr>
          <w:rFonts w:hint="eastAsia"/>
          <w:szCs w:val="24"/>
        </w:rPr>
        <w:t>RPA_002</w:t>
      </w:r>
    </w:p>
    <w:p w14:paraId="3FC8A418" w14:textId="080C388C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 w:rsidR="0026548D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7B40B4">
        <w:rPr>
          <w:rFonts w:hint="eastAsia"/>
          <w:szCs w:val="24"/>
          <w:lang w:eastAsia="ko-KR"/>
        </w:rPr>
        <w:t>특허정보</w:t>
      </w:r>
      <w:r w:rsidR="007B40B4">
        <w:rPr>
          <w:rFonts w:hint="eastAsia"/>
          <w:szCs w:val="24"/>
          <w:lang w:eastAsia="ko-KR"/>
        </w:rPr>
        <w:t xml:space="preserve"> </w:t>
      </w:r>
      <w:r w:rsidR="007B40B4">
        <w:rPr>
          <w:rFonts w:hint="eastAsia"/>
          <w:szCs w:val="24"/>
          <w:lang w:eastAsia="ko-KR"/>
        </w:rPr>
        <w:t>조사</w:t>
      </w:r>
      <w:r w:rsidR="007B40B4">
        <w:rPr>
          <w:rFonts w:hint="eastAsia"/>
          <w:szCs w:val="24"/>
          <w:lang w:eastAsia="ko-KR"/>
        </w:rPr>
        <w:t xml:space="preserve"> </w:t>
      </w:r>
      <w:r w:rsidR="007B40B4">
        <w:rPr>
          <w:rFonts w:hint="eastAsia"/>
          <w:szCs w:val="24"/>
          <w:lang w:eastAsia="ko-KR"/>
        </w:rPr>
        <w:t>및</w:t>
      </w:r>
      <w:r w:rsidR="007B40B4">
        <w:rPr>
          <w:rFonts w:hint="eastAsia"/>
          <w:szCs w:val="24"/>
          <w:lang w:eastAsia="ko-KR"/>
        </w:rPr>
        <w:t xml:space="preserve"> </w:t>
      </w:r>
      <w:proofErr w:type="spellStart"/>
      <w:r w:rsidR="007B40B4">
        <w:rPr>
          <w:rFonts w:hint="eastAsia"/>
          <w:szCs w:val="24"/>
          <w:lang w:eastAsia="ko-KR"/>
        </w:rPr>
        <w:t>리포팅</w:t>
      </w:r>
      <w:proofErr w:type="spellEnd"/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4C779A8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[</w:t>
      </w:r>
      <w:r w:rsidR="007B40B4">
        <w:rPr>
          <w:rFonts w:asciiTheme="minorEastAsia" w:eastAsiaTheme="minorEastAsia" w:hAnsiTheme="minorEastAsia" w:cs="굴림" w:hint="eastAsia"/>
          <w:color w:val="000000"/>
          <w:lang w:eastAsia="ko-KR"/>
        </w:rPr>
        <w:t>김정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]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06AC4B91" w:rsidR="00AF314A" w:rsidRPr="00AF314A" w:rsidRDefault="007B40B4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특허 정보 조사</w:t>
      </w:r>
    </w:p>
    <w:p w14:paraId="412FC588" w14:textId="417B9906" w:rsidR="00AF314A" w:rsidRDefault="007B40B4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문서화 및 저장</w:t>
      </w:r>
    </w:p>
    <w:p w14:paraId="69AC1C5C" w14:textId="41A0CD75" w:rsidR="00DC43C0" w:rsidRDefault="007B40B4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정기적 업데이트 및 발송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6E895B1D" w:rsidR="00DC43C0" w:rsidRPr="00BB709B" w:rsidRDefault="007B40B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object w:dxaOrig="12495" w:dyaOrig="7350" w14:anchorId="323689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3.25pt;height:295.5pt" o:ole="">
                  <v:imagedata r:id="rId13" o:title=""/>
                </v:shape>
                <o:OLEObject Type="Embed" ProgID="PBrush" ShapeID="_x0000_i1025" DrawAspect="Content" ObjectID="_1750487611" r:id="rId14"/>
              </w:object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proofErr w:type="spellStart"/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  <w:proofErr w:type="spellEnd"/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bookmarkStart w:id="0" w:name="_GoBack"/>
      <w:bookmarkEnd w:id="0"/>
    </w:p>
    <w:sectPr w:rsidR="009D76E7" w:rsidRPr="009D76E7" w:rsidSect="004E48C7">
      <w:headerReference w:type="default" r:id="rId16"/>
      <w:footerReference w:type="default" r:id="rId17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B46E0" w14:textId="77777777" w:rsidR="00EC42B7" w:rsidRDefault="00EC42B7">
      <w:r>
        <w:separator/>
      </w:r>
    </w:p>
  </w:endnote>
  <w:endnote w:type="continuationSeparator" w:id="0">
    <w:p w14:paraId="4962377A" w14:textId="77777777" w:rsidR="00EC42B7" w:rsidRDefault="00EC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5CCC7717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5168D8">
      <w:rPr>
        <w:rStyle w:val="af"/>
        <w:noProof/>
        <w:sz w:val="16"/>
      </w:rPr>
      <w:t>8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5168D8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964A1" w14:textId="77777777" w:rsidR="00EC42B7" w:rsidRDefault="00EC42B7">
      <w:r>
        <w:separator/>
      </w:r>
    </w:p>
  </w:footnote>
  <w:footnote w:type="continuationSeparator" w:id="0">
    <w:p w14:paraId="2D386614" w14:textId="77777777" w:rsidR="00EC42B7" w:rsidRDefault="00EC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4FD52F3A" w:rsidR="00F6209C" w:rsidRPr="00A13EB8" w:rsidRDefault="007B40B4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김정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  <w:proofErr w:type="spellEnd"/>
        </w:p>
      </w:tc>
      <w:tc>
        <w:tcPr>
          <w:tcW w:w="3402" w:type="dxa"/>
          <w:vMerge w:val="restart"/>
          <w:vAlign w:val="center"/>
        </w:tcPr>
        <w:p w14:paraId="6E0CAF21" w14:textId="5689C18F" w:rsidR="00F6209C" w:rsidRPr="00A13EB8" w:rsidRDefault="007B40B4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 xml:space="preserve">특허정보 조사 및 </w:t>
          </w: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리포팅</w:t>
          </w:r>
          <w:proofErr w:type="spellEnd"/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77386522" w:rsidR="007B40B4" w:rsidRPr="00A13EB8" w:rsidRDefault="007B40B4" w:rsidP="007B40B4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RPA_002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1671EECE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7B40B4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0B18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548D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2FF0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68D8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0B4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6ED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8E1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42B7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4.xml><?xml version="1.0" encoding="utf-8"?>
<ds:datastoreItem xmlns:ds="http://schemas.openxmlformats.org/officeDocument/2006/customXml" ds:itemID="{A37C892B-E1D3-408E-872A-A77965E40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0</TotalTime>
  <Pages>9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2</cp:revision>
  <cp:lastPrinted>2019-12-12T00:50:00Z</cp:lastPrinted>
  <dcterms:created xsi:type="dcterms:W3CDTF">2023-07-10T00:47:00Z</dcterms:created>
  <dcterms:modified xsi:type="dcterms:W3CDTF">2023-07-10T00:47:00Z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