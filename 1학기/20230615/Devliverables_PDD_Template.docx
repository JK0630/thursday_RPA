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5340732B" w:rsidR="007E7A07" w:rsidRPr="00AE0824" w:rsidRDefault="00CA7F54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[업무명]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7EA4B324" w:rsidR="002628BA" w:rsidRPr="002628BA" w:rsidRDefault="00631800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r>
        <w:rPr>
          <w:rFonts w:ascii="맑은 고딕" w:eastAsia="맑은 고딕" w:hAnsi="맑은 고딕"/>
          <w:sz w:val="40"/>
        </w:rPr>
        <w:t>[</w:t>
      </w:r>
      <w:proofErr w:type="spellStart"/>
      <w:r>
        <w:rPr>
          <w:rFonts w:ascii="맑은 고딕" w:eastAsia="맑은 고딕" w:hAnsi="맑은 고딕" w:hint="eastAsia"/>
          <w:sz w:val="40"/>
        </w:rPr>
        <w:t>작성자명</w:t>
      </w:r>
      <w:proofErr w:type="spellEnd"/>
      <w:r>
        <w:rPr>
          <w:rFonts w:ascii="맑은 고딕" w:eastAsia="맑은 고딕" w:hAnsi="맑은 고딕" w:hint="eastAsia"/>
          <w:sz w:val="40"/>
        </w:rPr>
        <w:t>]</w:t>
      </w:r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  <w:proofErr w:type="spellEnd"/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  <w:proofErr w:type="spellEnd"/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5ABF1099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26548D">
        <w:rPr>
          <w:rFonts w:hint="eastAsia"/>
          <w:szCs w:val="24"/>
        </w:rPr>
        <w:t>REQ-001</w:t>
      </w:r>
    </w:p>
    <w:p w14:paraId="3FC8A418" w14:textId="13C03839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 w:rsidR="0026548D"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26548D">
        <w:rPr>
          <w:rFonts w:hint="eastAsia"/>
          <w:szCs w:val="24"/>
        </w:rPr>
        <w:t>환율정보</w:t>
      </w:r>
      <w:r w:rsidR="0026548D">
        <w:rPr>
          <w:rFonts w:hint="eastAsia"/>
          <w:szCs w:val="24"/>
        </w:rPr>
        <w:t xml:space="preserve"> </w:t>
      </w:r>
      <w:r w:rsidR="0026548D">
        <w:rPr>
          <w:rFonts w:hint="eastAsia"/>
          <w:szCs w:val="24"/>
        </w:rPr>
        <w:t>수집</w:t>
      </w:r>
      <w:r w:rsidR="0026548D">
        <w:rPr>
          <w:rFonts w:hint="eastAsia"/>
          <w:szCs w:val="24"/>
        </w:rPr>
        <w:t xml:space="preserve"> </w:t>
      </w:r>
      <w:r w:rsidR="0026548D">
        <w:rPr>
          <w:rFonts w:hint="eastAsia"/>
          <w:szCs w:val="24"/>
        </w:rPr>
        <w:t>및</w:t>
      </w:r>
      <w:r w:rsidR="0026548D">
        <w:rPr>
          <w:rFonts w:hint="eastAsia"/>
          <w:szCs w:val="24"/>
        </w:rPr>
        <w:t xml:space="preserve"> </w:t>
      </w:r>
      <w:r w:rsidR="0026548D">
        <w:rPr>
          <w:rFonts w:hint="eastAsia"/>
          <w:szCs w:val="24"/>
        </w:rPr>
        <w:t>리포팅</w:t>
      </w:r>
      <w:r w:rsidR="0026548D">
        <w:rPr>
          <w:rFonts w:hint="eastAsia"/>
          <w:szCs w:val="24"/>
        </w:rPr>
        <w:t xml:space="preserve"> </w:t>
      </w:r>
      <w:r w:rsidR="0026548D">
        <w:rPr>
          <w:rFonts w:hint="eastAsia"/>
          <w:szCs w:val="24"/>
        </w:rPr>
        <w:t>업무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4F1FED2A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[</w:t>
      </w:r>
      <w:proofErr w:type="spellStart"/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담당자정보</w:t>
      </w:r>
      <w:proofErr w:type="spellEnd"/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]</w:t>
      </w:r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1228C58F" w14:textId="38E5AAD4" w:rsidR="00AF314A" w:rsidRPr="00AF314A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412FC588" w14:textId="50008A04" w:rsidR="00AF314A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69AC1C5C" w14:textId="1F00E52D" w:rsidR="00DC43C0" w:rsidRDefault="00DC43C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[업무 내용을 간략히 설명하세요]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2D22D145" w:rsidR="008D46F3" w:rsidRPr="008D46F3" w:rsidRDefault="00DC43C0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="008D46F3"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="008D46F3"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010E5A2" w:rsidR="008D46F3" w:rsidRPr="00DC43C0" w:rsidRDefault="00867084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3464A93" wp14:editId="7AA7B141">
                  <wp:extent cx="3515778" cy="2113472"/>
                  <wp:effectExtent l="0" t="0" r="8890" b="1270"/>
                  <wp:docPr id="1696870221" name="그림 1696870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4DBBB900" w14:textId="316A011F" w:rsidR="008D46F3" w:rsidRPr="001551C1" w:rsidRDefault="00DC43C0" w:rsidP="002357EA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CA713C2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9A265F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88D4CC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C69FDD7" w14:textId="49F140AF" w:rsidR="008D46F3" w:rsidRPr="00DC43C0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lastRenderedPageBreak/>
              <w:t>[업무 절차를 설명하세요]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4BC6068D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3B01A171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89B41FE" wp14:editId="073F943B">
                  <wp:extent cx="3515778" cy="2113472"/>
                  <wp:effectExtent l="0" t="0" r="8890" b="1270"/>
                  <wp:docPr id="1553716262" name="그림 1553716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CDF5E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03FF42F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08760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494B020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735AF51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9D0C4E5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lastRenderedPageBreak/>
              <w:drawing>
                <wp:inline distT="0" distB="0" distL="0" distR="0" wp14:anchorId="691E531D" wp14:editId="310A7BF6">
                  <wp:extent cx="3515778" cy="2113472"/>
                  <wp:effectExtent l="0" t="0" r="8890" b="1270"/>
                  <wp:docPr id="1732462129" name="그림 173246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D6EF8E7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54F8366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26708C7D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46CA663C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DC0E8EE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77777777" w:rsidR="00CA7F54" w:rsidRPr="008D46F3" w:rsidRDefault="00CA7F5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011854A1" w:rsidR="00CA7F54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D73465C" wp14:editId="6A5EEECB">
                  <wp:extent cx="3515778" cy="2113472"/>
                  <wp:effectExtent l="0" t="0" r="8890" b="1270"/>
                  <wp:docPr id="780903642" name="그림 78090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664862CE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203607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69870B9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1294B9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845BD4B" w14:textId="77777777" w:rsidR="00CA7F54" w:rsidRPr="00DC43C0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lastRenderedPageBreak/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5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7BB34565" w:rsidR="00DC43C0" w:rsidRPr="00BB709B" w:rsidRDefault="0086708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44D822B4" wp14:editId="0B7752E1">
                  <wp:extent cx="6383655" cy="4451350"/>
                  <wp:effectExtent l="0" t="0" r="0" b="6350"/>
                  <wp:docPr id="99150812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445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proofErr w:type="spellStart"/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  <w:proofErr w:type="spellEnd"/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B799127" w:rsidR="00925BAF" w:rsidRPr="00CA7F54" w:rsidRDefault="00867084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E5B65F2" wp14:editId="7B3F46DB">
                  <wp:extent cx="2734574" cy="1643860"/>
                  <wp:effectExtent l="0" t="0" r="8890" b="0"/>
                  <wp:docPr id="156472867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638B4" w14:textId="741B7D90" w:rsidR="00554088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41D8ADF" w14:textId="2470D73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1DE0D1D" w14:textId="45261717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415D0" w14:textId="1123590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434A792" w14:textId="41926E3B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E37211D" w14:textId="5B09A94E" w:rsidR="00554088" w:rsidRPr="00554088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CCF86ED" w14:textId="6294BE28" w:rsidR="00554088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FF21BD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157B809" w14:textId="5902DB0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D407B72" w14:textId="579C9A72" w:rsidR="001551C1" w:rsidRPr="001551C1" w:rsidRDefault="001551C1" w:rsidP="001551C1">
            <w:pPr>
              <w:pStyle w:val="af3"/>
              <w:widowControl w:val="0"/>
              <w:wordWrap w:val="0"/>
              <w:autoSpaceDE w:val="0"/>
              <w:autoSpaceDN w:val="0"/>
              <w:ind w:left="251"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0D096B9A" w:rsidR="00925BAF" w:rsidRPr="00CA7F54" w:rsidRDefault="00867084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D71AD8A" wp14:editId="4D1B629F">
                  <wp:extent cx="2734574" cy="1643860"/>
                  <wp:effectExtent l="0" t="0" r="8890" b="0"/>
                  <wp:docPr id="919326399" name="그림 91932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6E1D5402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73A7F50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0786A9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3595BA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BA796C3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36D508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6D54F9" w14:textId="3E231CE4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A242AA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88455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77E247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2622903" w14:textId="26FF9FD9" w:rsidR="00554088" w:rsidRPr="001551C1" w:rsidRDefault="00554088" w:rsidP="009D76E7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val="en-US" w:eastAsia="ko-KR"/>
              </w:rPr>
            </w:pPr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26DD4331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16781C0" wp14:editId="4AE95926">
                  <wp:extent cx="2734574" cy="1643860"/>
                  <wp:effectExtent l="0" t="0" r="8890" b="0"/>
                  <wp:docPr id="242583363" name="그림 24258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A40F7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B33C0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70D156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BFBFE2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D519B79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0E81B4F5" w14:textId="7605C836" w:rsidR="001551C1" w:rsidRPr="00925BAF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1043BDDB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11D73D3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95566B1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65F9EA42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F9CC85C" wp14:editId="7CBF37DA">
                  <wp:extent cx="2734574" cy="1643860"/>
                  <wp:effectExtent l="0" t="0" r="8890" b="0"/>
                  <wp:docPr id="1529252394" name="그림 152925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3151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48E3D2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FCDA50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4F4050B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16624AB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C14AC1C" w14:textId="452F4876" w:rsidR="001551C1" w:rsidRPr="00925BAF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C514EB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646C2F0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3B14A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01B8A7D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</w:tbl>
    <w:p w14:paraId="176AE164" w14:textId="2A401284" w:rsidR="001031F4" w:rsidRDefault="001031F4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2751D42E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6F99F3BC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</w:p>
          <w:p w14:paraId="7630B270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3A65A687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5AD4E76D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144E7EC5" w14:textId="0995FDAB" w:rsidR="001031F4" w:rsidRPr="001031F4" w:rsidRDefault="001031F4" w:rsidP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4FC656A3" w14:textId="52BAA07A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CEA9E46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206717C5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4BC95C8F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1683245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2A76FBCD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6F69624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012602A5" w14:textId="77777777" w:rsidR="009D76E7" w:rsidRPr="009D76E7" w:rsidRDefault="009D76E7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9D76E7" w:rsidRPr="009D76E7" w:rsidSect="004E48C7">
      <w:headerReference w:type="default" r:id="rId21"/>
      <w:footerReference w:type="default" r:id="rId22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2878F" w14:textId="77777777" w:rsidR="00DB68E1" w:rsidRDefault="00DB68E1">
      <w:r>
        <w:separator/>
      </w:r>
    </w:p>
  </w:endnote>
  <w:endnote w:type="continuationSeparator" w:id="0">
    <w:p w14:paraId="7ED36D23" w14:textId="77777777" w:rsidR="00DB68E1" w:rsidRDefault="00DB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67BDA" w14:textId="77777777" w:rsidR="002D2FF0" w:rsidRDefault="002D2FF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0568E" w14:textId="77777777" w:rsidR="002D2FF0" w:rsidRDefault="002D2FF0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B08C" w14:textId="77777777" w:rsidR="002D2FF0" w:rsidRDefault="002D2F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27605E9F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0F0B18">
      <w:rPr>
        <w:rStyle w:val="af"/>
        <w:noProof/>
        <w:sz w:val="16"/>
      </w:rPr>
      <w:t>8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0F0B18">
      <w:rPr>
        <w:rStyle w:val="af"/>
        <w:noProof/>
        <w:sz w:val="16"/>
        <w:lang w:eastAsia="ko-KR"/>
      </w:rPr>
      <w:t>8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3CBB1" w14:textId="77777777" w:rsidR="00DB68E1" w:rsidRDefault="00DB68E1">
      <w:r>
        <w:separator/>
      </w:r>
    </w:p>
  </w:footnote>
  <w:footnote w:type="continuationSeparator" w:id="0">
    <w:p w14:paraId="0EB59AF9" w14:textId="77777777" w:rsidR="00DB68E1" w:rsidRDefault="00DB6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38171" w14:textId="77777777" w:rsidR="002D2FF0" w:rsidRDefault="002D2FF0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00020" w14:textId="77777777" w:rsidR="002D2FF0" w:rsidRDefault="002D2FF0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AE02F" w14:textId="77777777" w:rsidR="002D2FF0" w:rsidRDefault="002D2FF0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5C82B072" w:rsidR="00F6209C" w:rsidRPr="00A13EB8" w:rsidRDefault="00631800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[</w:t>
          </w:r>
          <w:proofErr w:type="spellStart"/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작성자명</w:t>
          </w:r>
          <w:proofErr w:type="spellEnd"/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]</w:t>
          </w:r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5D3BDC08" w:rsidR="00F6209C" w:rsidRPr="00A13EB8" w:rsidRDefault="00CA7F54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시스템명</w:t>
          </w:r>
          <w:proofErr w:type="spellEnd"/>
        </w:p>
      </w:tc>
      <w:tc>
        <w:tcPr>
          <w:tcW w:w="3402" w:type="dxa"/>
          <w:vMerge w:val="restart"/>
          <w:vAlign w:val="center"/>
        </w:tcPr>
        <w:p w14:paraId="6E0CAF21" w14:textId="128D9746" w:rsidR="00F6209C" w:rsidRPr="00A13EB8" w:rsidRDefault="00F6209C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bookmarkStart w:id="0" w:name="_GoBack"/>
          <w:bookmarkEnd w:id="0"/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2CFB3143" w:rsidR="00F6209C" w:rsidRPr="00A13EB8" w:rsidRDefault="00A13EB8" w:rsidP="008338FD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PDD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-001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2F0D493A" w:rsidR="00F6209C" w:rsidRPr="00A13EB8" w:rsidRDefault="00F6209C" w:rsidP="004462C6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00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0B18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548D"/>
    <w:rsid w:val="00266ADA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2FF0"/>
    <w:rsid w:val="002D312E"/>
    <w:rsid w:val="002D33BF"/>
    <w:rsid w:val="002D34C9"/>
    <w:rsid w:val="002D5645"/>
    <w:rsid w:val="002D5C17"/>
    <w:rsid w:val="002D6DDB"/>
    <w:rsid w:val="002D77EC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6ED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8E1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4.xml><?xml version="1.0" encoding="utf-8"?>
<ds:datastoreItem xmlns:ds="http://schemas.openxmlformats.org/officeDocument/2006/customXml" ds:itemID="{BA34BE19-8A10-43EB-AE3D-E566936E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525</TotalTime>
  <Pages>9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31</cp:revision>
  <cp:lastPrinted>2019-12-12T00:50:00Z</cp:lastPrinted>
  <dcterms:created xsi:type="dcterms:W3CDTF">2019-12-13T02:10:00Z</dcterms:created>
  <dcterms:modified xsi:type="dcterms:W3CDTF">2023-06-15T02:37:00Z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