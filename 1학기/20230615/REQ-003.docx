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26A815DF" w:rsidR="007E7A07" w:rsidRPr="00AE0824" w:rsidRDefault="001202F0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 xml:space="preserve">거래처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유효사업자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 xml:space="preserve"> 확인 및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리포팅</w:t>
            </w:r>
            <w:proofErr w:type="spellEnd"/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49596A69" w:rsidR="002628BA" w:rsidRPr="002628BA" w:rsidRDefault="00631800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/>
          <w:sz w:val="40"/>
        </w:rPr>
        <w:t>[</w:t>
      </w:r>
      <w:r w:rsidR="001202F0">
        <w:rPr>
          <w:rFonts w:ascii="맑은 고딕" w:eastAsia="맑은 고딕" w:hAnsi="맑은 고딕" w:hint="eastAsia"/>
          <w:sz w:val="40"/>
        </w:rPr>
        <w:t>김정</w:t>
      </w:r>
      <w:r>
        <w:rPr>
          <w:rFonts w:ascii="맑은 고딕" w:eastAsia="맑은 고딕" w:hAnsi="맑은 고딕" w:hint="eastAsia"/>
          <w:sz w:val="40"/>
        </w:rPr>
        <w:t>]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  <w:proofErr w:type="spellEnd"/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  <w:proofErr w:type="spellEnd"/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693BCB95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1202F0">
        <w:rPr>
          <w:rFonts w:hint="eastAsia"/>
          <w:szCs w:val="24"/>
        </w:rPr>
        <w:t>RPA_003</w:t>
      </w:r>
    </w:p>
    <w:p w14:paraId="3FC8A418" w14:textId="3230B40B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 w:rsidR="001202F0"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1202F0">
        <w:rPr>
          <w:rFonts w:asciiTheme="minorEastAsia" w:eastAsiaTheme="minorEastAsia" w:hAnsiTheme="minorEastAsia" w:cs="굴림" w:hint="eastAsia"/>
          <w:color w:val="000000"/>
          <w:lang w:eastAsia="ko-KR"/>
        </w:rPr>
        <w:t>유효사업자</w:t>
      </w:r>
      <w:proofErr w:type="spellEnd"/>
      <w:r w:rsidR="001202F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확인 및 </w:t>
      </w:r>
      <w:proofErr w:type="spellStart"/>
      <w:r w:rsidR="001202F0">
        <w:rPr>
          <w:rFonts w:asciiTheme="minorEastAsia" w:eastAsiaTheme="minorEastAsia" w:hAnsiTheme="minorEastAsia" w:cs="굴림" w:hint="eastAsia"/>
          <w:color w:val="000000"/>
          <w:lang w:eastAsia="ko-KR"/>
        </w:rPr>
        <w:t>리포팅</w:t>
      </w:r>
      <w:proofErr w:type="spellEnd"/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33903293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1202F0">
        <w:rPr>
          <w:rFonts w:asciiTheme="minorEastAsia" w:eastAsiaTheme="minorEastAsia" w:hAnsiTheme="minorEastAsia" w:cs="굴림" w:hint="eastAsia"/>
          <w:color w:val="000000"/>
          <w:lang w:eastAsia="ko-KR"/>
        </w:rPr>
        <w:t>김정</w:t>
      </w:r>
      <w:bookmarkStart w:id="0" w:name="_GoBack"/>
      <w:bookmarkEnd w:id="0"/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1228C58F" w14:textId="4134DA18" w:rsidR="00AF314A" w:rsidRPr="00AF314A" w:rsidRDefault="001202F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거래처 사업자등록증 요청</w:t>
      </w:r>
    </w:p>
    <w:p w14:paraId="412FC588" w14:textId="6A215021" w:rsidR="00AF314A" w:rsidRDefault="001202F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O</w:t>
      </w:r>
      <w:r>
        <w:rPr>
          <w:rFonts w:asciiTheme="minorEastAsia" w:eastAsiaTheme="minorEastAsia" w:hAnsiTheme="minorEastAsia" w:cs="굴림"/>
          <w:color w:val="000000"/>
          <w:sz w:val="22"/>
          <w:lang w:eastAsia="ko-KR"/>
        </w:rPr>
        <w:t>CR</w:t>
      </w: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로 문서화 작업</w:t>
      </w:r>
    </w:p>
    <w:p w14:paraId="69AC1C5C" w14:textId="174AA6F4" w:rsidR="00DC43C0" w:rsidRDefault="001202F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국세청 사이트에서 정보 비교 및 저장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D22D145" w:rsidR="008D46F3" w:rsidRPr="008D46F3" w:rsidRDefault="00DC43C0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="008D46F3"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="008D46F3"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010E5A2" w:rsidR="008D46F3" w:rsidRPr="00DC43C0" w:rsidRDefault="00867084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3464A93" wp14:editId="7AA7B141">
                  <wp:extent cx="3515778" cy="2113472"/>
                  <wp:effectExtent l="0" t="0" r="8890" b="1270"/>
                  <wp:docPr id="1696870221" name="그림 169687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4DBBB900" w14:textId="316A011F" w:rsidR="008D46F3" w:rsidRPr="001551C1" w:rsidRDefault="00DC43C0" w:rsidP="002357EA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CA713C2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9A265F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88D4CC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C69FDD7" w14:textId="49F140AF" w:rsidR="008D46F3" w:rsidRPr="00DC43C0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lastRenderedPageBreak/>
              <w:t>[업무 절차를 설명하세요]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3B01A171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89B41FE" wp14:editId="073F943B">
                  <wp:extent cx="3515778" cy="2113472"/>
                  <wp:effectExtent l="0" t="0" r="8890" b="1270"/>
                  <wp:docPr id="1553716262" name="그림 15537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CDF5E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03FF42F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08760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494B020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735AF51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9D0C4E5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lastRenderedPageBreak/>
              <w:drawing>
                <wp:inline distT="0" distB="0" distL="0" distR="0" wp14:anchorId="691E531D" wp14:editId="310A7BF6">
                  <wp:extent cx="3515778" cy="2113472"/>
                  <wp:effectExtent l="0" t="0" r="8890" b="1270"/>
                  <wp:docPr id="1732462129" name="그림 173246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D6EF8E7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54F8366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26708C7D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46CA663C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DC0E8EE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77777777" w:rsidR="00CA7F54" w:rsidRPr="008D46F3" w:rsidRDefault="00CA7F5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011854A1" w:rsidR="00CA7F54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D73465C" wp14:editId="6A5EEECB">
                  <wp:extent cx="3515778" cy="2113472"/>
                  <wp:effectExtent l="0" t="0" r="8890" b="1270"/>
                  <wp:docPr id="780903642" name="그림 78090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664862CE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203607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69870B9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1294B9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845BD4B" w14:textId="77777777" w:rsidR="00CA7F54" w:rsidRPr="00DC43C0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lastRenderedPageBreak/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5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7BB34565" w:rsidR="00DC43C0" w:rsidRPr="00BB709B" w:rsidRDefault="0086708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44D822B4" wp14:editId="0B7752E1">
                  <wp:extent cx="6383655" cy="4451350"/>
                  <wp:effectExtent l="0" t="0" r="0" b="6350"/>
                  <wp:docPr id="99150812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445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proofErr w:type="spellStart"/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  <w:proofErr w:type="spellEnd"/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2751D42E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6F99F3BC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</w:p>
          <w:p w14:paraId="7630B270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3A65A687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5AD4E76D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144E7EC5" w14:textId="0995FDAB" w:rsidR="001031F4" w:rsidRPr="001031F4" w:rsidRDefault="001031F4" w:rsidP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4FC656A3" w14:textId="52BAA07A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CEA9E46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206717C5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4BC95C8F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1683245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2A76FBCD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6F69624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012602A5" w14:textId="77777777" w:rsidR="009D76E7" w:rsidRPr="009D76E7" w:rsidRDefault="009D76E7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15"/>
      <w:footerReference w:type="default" r:id="rId16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7781F" w14:textId="77777777" w:rsidR="00F17DEB" w:rsidRDefault="00F17DEB">
      <w:r>
        <w:separator/>
      </w:r>
    </w:p>
  </w:endnote>
  <w:endnote w:type="continuationSeparator" w:id="0">
    <w:p w14:paraId="65F63654" w14:textId="77777777" w:rsidR="00F17DEB" w:rsidRDefault="00F1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5075EB8F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1202F0">
      <w:rPr>
        <w:rStyle w:val="af"/>
        <w:noProof/>
        <w:sz w:val="16"/>
      </w:rPr>
      <w:t>2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1202F0">
      <w:rPr>
        <w:rStyle w:val="af"/>
        <w:noProof/>
        <w:sz w:val="16"/>
        <w:lang w:eastAsia="ko-KR"/>
      </w:rPr>
      <w:t>8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C7DB5" w14:textId="77777777" w:rsidR="00F17DEB" w:rsidRDefault="00F17DEB">
      <w:r>
        <w:separator/>
      </w:r>
    </w:p>
  </w:footnote>
  <w:footnote w:type="continuationSeparator" w:id="0">
    <w:p w14:paraId="3819320B" w14:textId="77777777" w:rsidR="00F17DEB" w:rsidRDefault="00F17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399C8758" w:rsidR="00F6209C" w:rsidRPr="00A13EB8" w:rsidRDefault="001202F0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김정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  <w:proofErr w:type="spellEnd"/>
        </w:p>
      </w:tc>
      <w:tc>
        <w:tcPr>
          <w:tcW w:w="3402" w:type="dxa"/>
          <w:vMerge w:val="restart"/>
          <w:vAlign w:val="center"/>
        </w:tcPr>
        <w:p w14:paraId="6E0CAF21" w14:textId="72967973" w:rsidR="00F6209C" w:rsidRPr="00A13EB8" w:rsidRDefault="001202F0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유효사업자</w:t>
          </w:r>
          <w:proofErr w:type="spellEnd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 xml:space="preserve"> 확인 및 </w:t>
          </w: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리포팅</w:t>
          </w:r>
          <w:proofErr w:type="spellEnd"/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380E1CE0" w:rsidR="00F6209C" w:rsidRPr="00A13EB8" w:rsidRDefault="001202F0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RPA_003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4FA5C163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1202F0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0B18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02F0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548D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2FF0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6ED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8E1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17DEB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2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333CAA-A609-43F1-A888-368A05F5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529</TotalTime>
  <Pages>9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32</cp:revision>
  <cp:lastPrinted>2019-12-12T00:50:00Z</cp:lastPrinted>
  <dcterms:created xsi:type="dcterms:W3CDTF">2019-12-13T02:10:00Z</dcterms:created>
  <dcterms:modified xsi:type="dcterms:W3CDTF">2023-07-10T00:51:00Z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