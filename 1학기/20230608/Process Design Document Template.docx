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9855"/>
      </w:tblGrid>
      <w:tr w:rsidR="003C34F6" w:rsidRPr="00791300" w14:paraId="4DDD7F59" w14:textId="77777777" w:rsidTr="009C075C">
        <w:trPr>
          <w:trHeight w:val="1437"/>
          <w:jc w:val="center"/>
        </w:trPr>
        <w:tc>
          <w:tcPr>
            <w:tcW w:w="9855" w:type="dxa"/>
            <w:shd w:val="clear" w:color="auto" w:fill="BFBFBF"/>
            <w:vAlign w:val="center"/>
          </w:tcPr>
          <w:p w14:paraId="360A8D5A" w14:textId="4E163105" w:rsidR="003C34F6" w:rsidRPr="00791300" w:rsidRDefault="002628BA" w:rsidP="003C34F6">
            <w:pPr>
              <w:pStyle w:val="a6"/>
              <w:rPr>
                <w:rFonts w:ascii="맑은 고딕" w:hAnsi="맑은 고딕"/>
                <w:sz w:val="60"/>
                <w:szCs w:val="60"/>
                <w:lang w:eastAsia="ko-KR"/>
              </w:rPr>
            </w:pPr>
            <w:r>
              <w:rPr>
                <w:rFonts w:ascii="맑은 고딕" w:hAnsi="맑은 고딕" w:hint="eastAsia"/>
                <w:sz w:val="60"/>
                <w:szCs w:val="60"/>
                <w:lang w:eastAsia="ko-KR"/>
              </w:rPr>
              <w:t>프로세스 설계</w:t>
            </w:r>
          </w:p>
        </w:tc>
      </w:tr>
    </w:tbl>
    <w:p w14:paraId="456B6860" w14:textId="77777777" w:rsidR="003C34F6" w:rsidRPr="00791300" w:rsidRDefault="003C34F6" w:rsidP="003C34F6">
      <w:pPr>
        <w:rPr>
          <w:rFonts w:ascii="맑은 고딕" w:hAnsi="맑은 고딕"/>
        </w:rPr>
      </w:pPr>
    </w:p>
    <w:p w14:paraId="44900C0F" w14:textId="77777777" w:rsidR="003C34F6" w:rsidRPr="00791300" w:rsidRDefault="003C34F6" w:rsidP="003C34F6">
      <w:pPr>
        <w:rPr>
          <w:rFonts w:ascii="맑은 고딕" w:hAnsi="맑은 고딕"/>
        </w:rPr>
      </w:pPr>
    </w:p>
    <w:tbl>
      <w:tblPr>
        <w:tblW w:w="488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3"/>
        <w:gridCol w:w="8181"/>
      </w:tblGrid>
      <w:tr w:rsidR="007E7A07" w:rsidRPr="00791300" w14:paraId="6AB7FF0B" w14:textId="77777777" w:rsidTr="00C4547F">
        <w:trPr>
          <w:trHeight w:val="567"/>
          <w:jc w:val="center"/>
        </w:trPr>
        <w:tc>
          <w:tcPr>
            <w:tcW w:w="836" w:type="pct"/>
            <w:vAlign w:val="center"/>
          </w:tcPr>
          <w:p w14:paraId="652B657A" w14:textId="185DF870" w:rsidR="007E7A07" w:rsidRPr="00AE0824" w:rsidRDefault="002628BA" w:rsidP="00736AD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  <w:lang w:eastAsia="ko-KR"/>
              </w:rPr>
              <w:t>업무명</w:t>
            </w:r>
          </w:p>
        </w:tc>
        <w:tc>
          <w:tcPr>
            <w:tcW w:w="4164" w:type="pct"/>
            <w:vAlign w:val="center"/>
          </w:tcPr>
          <w:p w14:paraId="4CE0E4D8" w14:textId="5340732B" w:rsidR="007E7A07" w:rsidRPr="00AE0824" w:rsidRDefault="00CA7F54" w:rsidP="00736ADF">
            <w:pPr>
              <w:rPr>
                <w:b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ko-KR"/>
              </w:rPr>
              <w:t>[업무명]</w:t>
            </w:r>
          </w:p>
        </w:tc>
      </w:tr>
      <w:tr w:rsidR="003C34F6" w:rsidRPr="00791300" w14:paraId="46BCBD41" w14:textId="77777777" w:rsidTr="00C4547F">
        <w:trPr>
          <w:trHeight w:val="567"/>
          <w:jc w:val="center"/>
        </w:trPr>
        <w:tc>
          <w:tcPr>
            <w:tcW w:w="836" w:type="pct"/>
            <w:vAlign w:val="center"/>
          </w:tcPr>
          <w:p w14:paraId="2FC03B43" w14:textId="77777777" w:rsidR="003C34F6" w:rsidRPr="00791300" w:rsidRDefault="003C34F6" w:rsidP="007E7A07">
            <w:pPr>
              <w:pStyle w:val="StardardRight"/>
              <w:ind w:leftChars="0" w:left="0"/>
              <w:jc w:val="center"/>
              <w:rPr>
                <w:b/>
                <w:sz w:val="22"/>
                <w:szCs w:val="22"/>
              </w:rPr>
            </w:pPr>
            <w:r w:rsidRPr="00791300">
              <w:rPr>
                <w:rFonts w:hint="eastAsia"/>
                <w:b/>
                <w:sz w:val="22"/>
                <w:szCs w:val="22"/>
              </w:rPr>
              <w:t>주관기관</w:t>
            </w:r>
          </w:p>
        </w:tc>
        <w:tc>
          <w:tcPr>
            <w:tcW w:w="4164" w:type="pct"/>
            <w:vAlign w:val="center"/>
          </w:tcPr>
          <w:p w14:paraId="7CAE5340" w14:textId="7D268E2C" w:rsidR="003C34F6" w:rsidRPr="00791300" w:rsidRDefault="002628BA" w:rsidP="007E7A07">
            <w:pPr>
              <w:pStyle w:val="Standard"/>
              <w:ind w:leftChars="0" w:left="0"/>
              <w:jc w:val="left"/>
              <w:rPr>
                <w:rFonts w:hint="eastAsia"/>
                <w:b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sz w:val="22"/>
                <w:szCs w:val="22"/>
              </w:rPr>
              <w:t>한국폴리텍</w:t>
            </w:r>
            <w:r w:rsidR="00A51D36">
              <w:rPr>
                <w:rFonts w:hint="eastAsia"/>
                <w:b/>
                <w:sz w:val="22"/>
                <w:szCs w:val="22"/>
              </w:rPr>
              <w:t>대학</w:t>
            </w:r>
            <w:proofErr w:type="spellEnd"/>
            <w:r>
              <w:rPr>
                <w:rFonts w:hint="eastAsia"/>
                <w:b/>
                <w:sz w:val="22"/>
                <w:szCs w:val="22"/>
              </w:rPr>
              <w:t xml:space="preserve"> 아산캠퍼스</w:t>
            </w:r>
          </w:p>
        </w:tc>
      </w:tr>
    </w:tbl>
    <w:p w14:paraId="51B53BF5" w14:textId="77777777" w:rsidR="003C34F6" w:rsidRPr="00791300" w:rsidRDefault="003C34F6" w:rsidP="003C34F6">
      <w:pPr>
        <w:pStyle w:val="Standard"/>
        <w:ind w:left="120"/>
        <w:rPr>
          <w:lang w:val="en-GB"/>
        </w:rPr>
      </w:pPr>
    </w:p>
    <w:p w14:paraId="30C9FB93" w14:textId="77777777" w:rsidR="003C34F6" w:rsidRPr="00791300" w:rsidRDefault="003C34F6" w:rsidP="003C34F6">
      <w:pPr>
        <w:pStyle w:val="Standard"/>
        <w:ind w:left="120"/>
      </w:pPr>
    </w:p>
    <w:p w14:paraId="4FC4FA83" w14:textId="77777777" w:rsidR="003C34F6" w:rsidRDefault="003C34F6" w:rsidP="002628BA">
      <w:pPr>
        <w:pStyle w:val="Standard"/>
        <w:ind w:left="120"/>
      </w:pPr>
    </w:p>
    <w:p w14:paraId="62FE8AE7" w14:textId="77777777" w:rsidR="00A13EB8" w:rsidRPr="00791300" w:rsidRDefault="00A13EB8" w:rsidP="002628BA">
      <w:pPr>
        <w:pStyle w:val="Standard"/>
        <w:ind w:left="120"/>
        <w:rPr>
          <w:rFonts w:hint="eastAsia"/>
        </w:rPr>
      </w:pPr>
    </w:p>
    <w:p w14:paraId="52CB51B3" w14:textId="77777777" w:rsidR="003C34F6" w:rsidRPr="00791300" w:rsidRDefault="003C34F6" w:rsidP="003C34F6">
      <w:pPr>
        <w:pStyle w:val="Standard"/>
        <w:ind w:left="120"/>
      </w:pPr>
    </w:p>
    <w:p w14:paraId="374E24B7" w14:textId="77777777" w:rsidR="003C34F6" w:rsidRDefault="002628BA" w:rsidP="002628BA">
      <w:pPr>
        <w:pStyle w:val="aff6"/>
        <w:tabs>
          <w:tab w:val="center" w:pos="4536"/>
          <w:tab w:val="right" w:pos="9026"/>
        </w:tabs>
        <w:wordWrap/>
        <w:rPr>
          <w:rFonts w:ascii="맑은 고딕" w:eastAsia="맑은 고딕" w:hAnsi="맑은 고딕" w:hint="eastAsia"/>
          <w:sz w:val="40"/>
        </w:rPr>
      </w:pPr>
      <w:r>
        <w:rPr>
          <w:rFonts w:ascii="맑은 고딕" w:eastAsia="맑은 고딕" w:hAnsi="맑은 고딕"/>
          <w:noProof/>
          <w:sz w:val="40"/>
        </w:rPr>
        <w:drawing>
          <wp:inline distT="0" distB="0" distL="0" distR="0" wp14:anchorId="66B81E0C" wp14:editId="7A7FD932">
            <wp:extent cx="3124200" cy="1785257"/>
            <wp:effectExtent l="0" t="0" r="0" b="0"/>
            <wp:docPr id="6188034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441" cy="17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3EB46" w14:textId="77777777" w:rsidR="002628BA" w:rsidRDefault="002628BA" w:rsidP="002628BA">
      <w:pPr>
        <w:pStyle w:val="Standard"/>
        <w:ind w:left="120"/>
      </w:pPr>
    </w:p>
    <w:p w14:paraId="3B8B8618" w14:textId="77777777" w:rsidR="002628BA" w:rsidRDefault="002628BA" w:rsidP="002628BA">
      <w:pPr>
        <w:pStyle w:val="Standard"/>
        <w:ind w:left="120"/>
      </w:pPr>
    </w:p>
    <w:p w14:paraId="753F2DA8" w14:textId="77777777" w:rsidR="002628BA" w:rsidRDefault="002628BA" w:rsidP="002628BA">
      <w:pPr>
        <w:pStyle w:val="Standard"/>
        <w:ind w:left="120"/>
      </w:pPr>
    </w:p>
    <w:p w14:paraId="570640BB" w14:textId="77777777" w:rsidR="002628BA" w:rsidRDefault="002628BA" w:rsidP="002628BA">
      <w:pPr>
        <w:pStyle w:val="Standard"/>
        <w:ind w:left="120"/>
      </w:pPr>
    </w:p>
    <w:p w14:paraId="1256C20A" w14:textId="77777777" w:rsidR="002628BA" w:rsidRDefault="002628BA" w:rsidP="002628BA">
      <w:pPr>
        <w:pStyle w:val="Standard"/>
        <w:ind w:left="120"/>
      </w:pPr>
    </w:p>
    <w:p w14:paraId="65CC72DB" w14:textId="77777777" w:rsidR="002628BA" w:rsidRDefault="002628BA" w:rsidP="002628BA">
      <w:pPr>
        <w:pStyle w:val="Standard"/>
        <w:ind w:left="120"/>
      </w:pPr>
    </w:p>
    <w:p w14:paraId="0052F3EE" w14:textId="77777777" w:rsidR="002628BA" w:rsidRDefault="002628BA" w:rsidP="002628BA">
      <w:pPr>
        <w:pStyle w:val="Standard"/>
        <w:ind w:left="120"/>
      </w:pPr>
    </w:p>
    <w:p w14:paraId="49C5EF81" w14:textId="77777777" w:rsidR="002628BA" w:rsidRDefault="002628BA" w:rsidP="002628BA">
      <w:pPr>
        <w:pStyle w:val="Standard"/>
        <w:ind w:left="120"/>
        <w:rPr>
          <w:rFonts w:hint="eastAsia"/>
        </w:rPr>
      </w:pPr>
    </w:p>
    <w:p w14:paraId="21B394EB" w14:textId="77777777" w:rsidR="002628BA" w:rsidRDefault="002628BA" w:rsidP="002628BA">
      <w:pPr>
        <w:pStyle w:val="Standard"/>
        <w:ind w:left="120"/>
      </w:pPr>
    </w:p>
    <w:p w14:paraId="74D9229A" w14:textId="77777777" w:rsidR="002628BA" w:rsidRPr="00791300" w:rsidRDefault="002628BA" w:rsidP="002628BA">
      <w:pPr>
        <w:pStyle w:val="Standard"/>
        <w:ind w:left="120"/>
        <w:rPr>
          <w:rFonts w:hint="eastAsia"/>
        </w:rPr>
      </w:pPr>
    </w:p>
    <w:p w14:paraId="2455AB68" w14:textId="77777777" w:rsidR="002628BA" w:rsidRPr="00791300" w:rsidRDefault="002628BA" w:rsidP="002628BA">
      <w:pPr>
        <w:pStyle w:val="Standard"/>
        <w:ind w:left="120"/>
        <w:rPr>
          <w:rFonts w:hint="eastAsia"/>
        </w:rPr>
      </w:pPr>
    </w:p>
    <w:p w14:paraId="332E30D3" w14:textId="7EA4B324" w:rsidR="002628BA" w:rsidRPr="002628BA" w:rsidRDefault="00631800" w:rsidP="002628BA">
      <w:pPr>
        <w:pStyle w:val="aff6"/>
        <w:tabs>
          <w:tab w:val="center" w:pos="4536"/>
          <w:tab w:val="right" w:pos="9026"/>
        </w:tabs>
        <w:wordWrap/>
        <w:rPr>
          <w:rFonts w:ascii="맑은 고딕" w:eastAsia="맑은 고딕" w:hAnsi="맑은 고딕" w:hint="eastAsia"/>
          <w:sz w:val="40"/>
        </w:rPr>
        <w:sectPr w:rsidR="002628BA" w:rsidRPr="002628BA" w:rsidSect="004E48C7">
          <w:pgSz w:w="11906" w:h="16838"/>
          <w:pgMar w:top="2410" w:right="709" w:bottom="1418" w:left="1134" w:header="709" w:footer="709" w:gutter="0"/>
          <w:cols w:space="708"/>
          <w:titlePg/>
          <w:docGrid w:linePitch="360"/>
        </w:sectPr>
      </w:pPr>
      <w:r>
        <w:rPr>
          <w:rFonts w:ascii="맑은 고딕" w:eastAsia="맑은 고딕" w:hAnsi="맑은 고딕"/>
          <w:sz w:val="40"/>
        </w:rPr>
        <w:t>[</w:t>
      </w:r>
      <w:r>
        <w:rPr>
          <w:rFonts w:ascii="맑은 고딕" w:eastAsia="맑은 고딕" w:hAnsi="맑은 고딕" w:hint="eastAsia"/>
          <w:sz w:val="40"/>
        </w:rPr>
        <w:t>작성자명]</w:t>
      </w:r>
    </w:p>
    <w:p w14:paraId="0E13CE6B" w14:textId="77777777" w:rsidR="00C929A0" w:rsidRPr="00791300" w:rsidRDefault="00C929A0" w:rsidP="00C929A0">
      <w:pPr>
        <w:jc w:val="center"/>
        <w:rPr>
          <w:rFonts w:ascii="맑은 고딕" w:hAnsi="맑은 고딕"/>
          <w:b/>
          <w:sz w:val="40"/>
          <w:szCs w:val="40"/>
          <w:u w:val="single"/>
          <w:lang w:eastAsia="ko-KR"/>
        </w:rPr>
      </w:pPr>
      <w:r w:rsidRPr="00791300">
        <w:rPr>
          <w:rFonts w:ascii="맑은 고딕" w:hAnsi="맑은 고딕" w:hint="eastAsia"/>
          <w:b/>
          <w:sz w:val="40"/>
          <w:szCs w:val="40"/>
          <w:u w:val="single"/>
          <w:lang w:eastAsia="ko-KR"/>
        </w:rPr>
        <w:lastRenderedPageBreak/>
        <w:t>개정 이력</w:t>
      </w:r>
    </w:p>
    <w:p w14:paraId="28E2A874" w14:textId="77777777" w:rsidR="00C929A0" w:rsidRPr="00791300" w:rsidRDefault="00C929A0" w:rsidP="00C929A0">
      <w:pPr>
        <w:jc w:val="left"/>
        <w:rPr>
          <w:rFonts w:ascii="맑은 고딕" w:hAnsi="맑은 고딕"/>
          <w:lang w:eastAsia="ko-KR"/>
        </w:rPr>
      </w:pPr>
    </w:p>
    <w:tbl>
      <w:tblPr>
        <w:tblW w:w="0" w:type="auto"/>
        <w:tblInd w:w="9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4"/>
        <w:gridCol w:w="1703"/>
        <w:gridCol w:w="5103"/>
        <w:gridCol w:w="1985"/>
      </w:tblGrid>
      <w:tr w:rsidR="00C929A0" w:rsidRPr="00EB2112" w14:paraId="19EBE6CD" w14:textId="77777777" w:rsidTr="00C929A0">
        <w:trPr>
          <w:cantSplit/>
          <w:trHeight w:val="379"/>
        </w:trPr>
        <w:tc>
          <w:tcPr>
            <w:tcW w:w="1274" w:type="dxa"/>
            <w:shd w:val="clear" w:color="auto" w:fill="808080"/>
            <w:vAlign w:val="center"/>
          </w:tcPr>
          <w:p w14:paraId="1A652BDB" w14:textId="77777777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개정번호</w:t>
            </w:r>
          </w:p>
        </w:tc>
        <w:tc>
          <w:tcPr>
            <w:tcW w:w="1703" w:type="dxa"/>
            <w:shd w:val="clear" w:color="auto" w:fill="808080"/>
            <w:vAlign w:val="center"/>
          </w:tcPr>
          <w:p w14:paraId="36502F80" w14:textId="2C19E306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proofErr w:type="spellStart"/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개정</w:t>
            </w:r>
            <w:r w:rsidR="00925BAF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장</w:t>
            </w:r>
            <w:proofErr w:type="spellEnd"/>
          </w:p>
        </w:tc>
        <w:tc>
          <w:tcPr>
            <w:tcW w:w="5103" w:type="dxa"/>
            <w:shd w:val="clear" w:color="auto" w:fill="808080"/>
            <w:vAlign w:val="center"/>
          </w:tcPr>
          <w:p w14:paraId="3D3B0B28" w14:textId="77777777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개정내역</w:t>
            </w:r>
          </w:p>
        </w:tc>
        <w:tc>
          <w:tcPr>
            <w:tcW w:w="1985" w:type="dxa"/>
            <w:shd w:val="clear" w:color="auto" w:fill="808080"/>
            <w:vAlign w:val="center"/>
          </w:tcPr>
          <w:p w14:paraId="1D27C637" w14:textId="77777777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시행일자</w:t>
            </w:r>
          </w:p>
        </w:tc>
      </w:tr>
      <w:tr w:rsidR="00C929A0" w:rsidRPr="00EB2112" w14:paraId="627F5D27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A02108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  <w:r w:rsidRPr="00EB2112">
              <w:rPr>
                <w:rFonts w:ascii="맑은 고딕" w:hAnsi="맑은 고딕" w:hint="eastAsia"/>
                <w:sz w:val="20"/>
                <w:szCs w:val="20"/>
              </w:rPr>
              <w:t>1.0</w:t>
            </w:r>
          </w:p>
        </w:tc>
        <w:tc>
          <w:tcPr>
            <w:tcW w:w="1703" w:type="dxa"/>
            <w:vAlign w:val="center"/>
          </w:tcPr>
          <w:p w14:paraId="0C3FEA0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  <w:r w:rsidRPr="00EB2112">
              <w:rPr>
                <w:rFonts w:ascii="맑은 고딕" w:hAnsi="맑은 고딕" w:hint="eastAsia"/>
                <w:sz w:val="20"/>
                <w:szCs w:val="20"/>
              </w:rPr>
              <w:t>전체</w:t>
            </w:r>
          </w:p>
        </w:tc>
        <w:tc>
          <w:tcPr>
            <w:tcW w:w="5103" w:type="dxa"/>
          </w:tcPr>
          <w:p w14:paraId="0B01B4C3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  <w:r w:rsidRPr="00EB2112">
              <w:rPr>
                <w:rFonts w:ascii="맑은 고딕" w:hAnsi="맑은 고딕" w:hint="eastAsia"/>
                <w:sz w:val="20"/>
                <w:szCs w:val="20"/>
              </w:rPr>
              <w:t>최초 작성</w:t>
            </w:r>
          </w:p>
        </w:tc>
        <w:tc>
          <w:tcPr>
            <w:tcW w:w="1985" w:type="dxa"/>
            <w:vAlign w:val="center"/>
          </w:tcPr>
          <w:p w14:paraId="5B804261" w14:textId="46B751A8" w:rsidR="00C929A0" w:rsidRPr="00EB2112" w:rsidRDefault="00A13EB8" w:rsidP="004462C6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hAnsi="맑은 고딕"/>
                <w:sz w:val="20"/>
                <w:szCs w:val="20"/>
              </w:rPr>
              <w:t>2023-06-00</w:t>
            </w:r>
          </w:p>
        </w:tc>
      </w:tr>
      <w:tr w:rsidR="00C929A0" w:rsidRPr="00EB2112" w14:paraId="35A0F36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B2579C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703" w:type="dxa"/>
            <w:vAlign w:val="center"/>
          </w:tcPr>
          <w:p w14:paraId="77BECF7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5103" w:type="dxa"/>
          </w:tcPr>
          <w:p w14:paraId="6E29FD31" w14:textId="77777777" w:rsidR="00C53D2C" w:rsidRPr="00EB2112" w:rsidRDefault="00C53D2C" w:rsidP="00C53D2C">
            <w:pPr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985" w:type="dxa"/>
            <w:vAlign w:val="center"/>
          </w:tcPr>
          <w:p w14:paraId="5BE32F7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</w:tr>
      <w:tr w:rsidR="00C929A0" w:rsidRPr="00EB2112" w14:paraId="110F3A0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AA5691C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36BE631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0EB3B72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B546E1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9846D3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030D1D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3BEEF5A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952EB9F" w14:textId="77777777" w:rsidR="00C929A0" w:rsidRPr="00EB2112" w:rsidRDefault="00C929A0" w:rsidP="00EB2112">
            <w:pPr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985" w:type="dxa"/>
            <w:vAlign w:val="center"/>
          </w:tcPr>
          <w:p w14:paraId="5D26187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6997FBB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85D7E8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5CB4AA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62FB7AB9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4A002C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57F423BC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69F75E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2E7A755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AF41EFD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25592F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57CFBA7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C0BD60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D1E0E7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51D380F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CFC48AD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A0C44A1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6CEF13D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6C09742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1B9981E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80D874D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34BA273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3B19C0C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FBC3DB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3998382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356D1C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E7F6FB2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64804399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27AE28C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F5E950F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A89409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5D6E673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9ECB1C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86D801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3BD7561C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F0F37A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4B6D3696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053890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FBC43F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488D2D2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00C859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2DA828FA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7D3FEB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5ADEC33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EF3D293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AE210B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B8FEA9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738D94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AF39C0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EB5BDB0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D3B008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29FE7B68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5B28BCB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4DC822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A79416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8CEA0D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65815AB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2D109F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8772F2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F57D0E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6F594B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5E853D19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C43F00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655C0B2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72452AD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7846E3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3F7AEDEC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885D15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0BD71C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EC240A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D36EEF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3B9C5C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6A064F5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F1FEB2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68CB90A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FA3A339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ED21429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8E652A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6FE341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120A176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BDED65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10F252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C5C3E1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9C6BFFC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8C01943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C95FCC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29CD0E6D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D1202BE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700133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8EEAC6D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759C45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EFBD954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AAF2B8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6D25181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31AA3A4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004B0B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B4E1EF7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ECD7A1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BD22AC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8BF4338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C82A70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21228B2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F06D3C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3F66DD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FE11CD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A1C130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32A298CF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DAFD689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2DC5FD2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F8D47D7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A09BCF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A13EB8" w:rsidRPr="00EB2112" w14:paraId="33815C52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F477F21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4E4CDC9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8B765B9" w14:textId="77777777" w:rsidR="00A13EB8" w:rsidRPr="00EB2112" w:rsidRDefault="00A13EB8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EC62B8C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A13EB8" w:rsidRPr="00EB2112" w14:paraId="449BA0A8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C040BEE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524A8206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F6B14D9" w14:textId="77777777" w:rsidR="00A13EB8" w:rsidRPr="00EB2112" w:rsidRDefault="00A13EB8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A0B7531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A13EB8" w:rsidRPr="00EB2112" w14:paraId="0339D7EB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FE55799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C5E6280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BF57AC8" w14:textId="77777777" w:rsidR="00A13EB8" w:rsidRPr="00EB2112" w:rsidRDefault="00A13EB8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373F990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</w:tbl>
    <w:p w14:paraId="292169F3" w14:textId="1D68539E" w:rsidR="00A13EB8" w:rsidRDefault="00A13EB8">
      <w:pPr>
        <w:jc w:val="left"/>
        <w:rPr>
          <w:rFonts w:ascii="맑은 고딕" w:hAnsi="맑은 고딕" w:hint="eastAsia"/>
          <w:lang w:eastAsia="ko-KR"/>
        </w:rPr>
      </w:pPr>
    </w:p>
    <w:p w14:paraId="033FD3B6" w14:textId="77777777" w:rsidR="00AF314A" w:rsidRPr="00DC43C0" w:rsidRDefault="00AF314A" w:rsidP="002357EA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left="426"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lang w:eastAsia="ko-KR"/>
        </w:rPr>
        <w:lastRenderedPageBreak/>
        <w:t>업무 개요</w:t>
      </w:r>
    </w:p>
    <w:p w14:paraId="42A99FFE" w14:textId="77777777" w:rsidR="008B2299" w:rsidRDefault="008B2299" w:rsidP="008B2299">
      <w:pPr>
        <w:pStyle w:val="af3"/>
        <w:widowControl w:val="0"/>
        <w:wordWrap w:val="0"/>
        <w:autoSpaceDE w:val="0"/>
        <w:autoSpaceDN w:val="0"/>
        <w:ind w:left="426"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006BB9EF" w14:textId="3A074A25" w:rsidR="00227D70" w:rsidRDefault="00227D70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lang w:eastAsia="ko-KR"/>
        </w:rPr>
        <w:t>업무</w:t>
      </w:r>
      <w:r w:rsidR="00A13EB8"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 </w:t>
      </w: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>I</w:t>
      </w:r>
      <w:r>
        <w:rPr>
          <w:rFonts w:asciiTheme="minorEastAsia" w:eastAsiaTheme="minorEastAsia" w:hAnsiTheme="minorEastAsia" w:cs="굴림"/>
          <w:color w:val="000000"/>
          <w:lang w:eastAsia="ko-KR"/>
        </w:rPr>
        <w:t>D :</w:t>
      </w:r>
      <w:proofErr w:type="gramEnd"/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r w:rsidR="00DC43C0">
        <w:rPr>
          <w:rFonts w:asciiTheme="minorEastAsia" w:eastAsiaTheme="minorEastAsia" w:hAnsiTheme="minorEastAsia" w:cs="굴림"/>
          <w:color w:val="000000"/>
          <w:lang w:eastAsia="ko-KR"/>
        </w:rPr>
        <w:t>[</w:t>
      </w:r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업무 </w:t>
      </w:r>
      <w:r w:rsidR="00DC43C0">
        <w:rPr>
          <w:rFonts w:asciiTheme="minorEastAsia" w:eastAsiaTheme="minorEastAsia" w:hAnsiTheme="minorEastAsia" w:cs="굴림"/>
          <w:color w:val="000000"/>
          <w:lang w:eastAsia="ko-KR"/>
        </w:rPr>
        <w:t>ID]</w:t>
      </w:r>
    </w:p>
    <w:p w14:paraId="3FC8A418" w14:textId="754005E5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업무명 </w:t>
      </w:r>
      <w:r>
        <w:rPr>
          <w:rFonts w:asciiTheme="minorEastAsia" w:eastAsiaTheme="minorEastAsia" w:hAnsiTheme="minorEastAsia" w:cs="굴림"/>
          <w:color w:val="000000"/>
          <w:lang w:eastAsia="ko-KR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r w:rsidR="00DC43C0">
        <w:rPr>
          <w:rFonts w:asciiTheme="minorEastAsia" w:eastAsiaTheme="minorEastAsia" w:hAnsiTheme="minorEastAsia" w:cs="굴림"/>
          <w:color w:val="000000"/>
          <w:lang w:eastAsia="ko-KR"/>
        </w:rPr>
        <w:t>[</w:t>
      </w:r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>업무명]</w:t>
      </w:r>
    </w:p>
    <w:p w14:paraId="0F4C1540" w14:textId="36176D90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주관부서 </w:t>
      </w:r>
      <w:r>
        <w:rPr>
          <w:rFonts w:asciiTheme="minorEastAsia" w:eastAsiaTheme="minorEastAsia" w:hAnsiTheme="minorEastAsia" w:cs="굴림"/>
          <w:color w:val="000000"/>
          <w:lang w:eastAsia="ko-KR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proofErr w:type="spellStart"/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>한국폴리텍</w:t>
      </w:r>
      <w:r w:rsidR="00A51D36">
        <w:rPr>
          <w:rFonts w:asciiTheme="minorEastAsia" w:eastAsiaTheme="minorEastAsia" w:hAnsiTheme="minorEastAsia" w:cs="굴림" w:hint="eastAsia"/>
          <w:color w:val="000000"/>
          <w:lang w:eastAsia="ko-KR"/>
        </w:rPr>
        <w:t>대학</w:t>
      </w:r>
      <w:proofErr w:type="spellEnd"/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 아산캠퍼스</w:t>
      </w:r>
    </w:p>
    <w:p w14:paraId="74D7DFBC" w14:textId="4F1FED2A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담당자 </w:t>
      </w:r>
      <w:r>
        <w:rPr>
          <w:rFonts w:asciiTheme="minorEastAsia" w:eastAsiaTheme="minorEastAsia" w:hAnsiTheme="minorEastAsia" w:cs="굴림"/>
          <w:color w:val="000000"/>
          <w:lang w:eastAsia="ko-KR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>[</w:t>
      </w:r>
      <w:r w:rsidR="00DC43C0">
        <w:rPr>
          <w:rFonts w:asciiTheme="minorEastAsia" w:eastAsiaTheme="minorEastAsia" w:hAnsiTheme="minorEastAsia" w:cs="굴림"/>
          <w:color w:val="000000"/>
          <w:lang w:eastAsia="ko-KR"/>
        </w:rPr>
        <w:t>담당자정보]</w:t>
      </w:r>
    </w:p>
    <w:p w14:paraId="18AF24F0" w14:textId="77777777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lang w:eastAsia="ko-KR"/>
        </w:rPr>
        <w:t>업무 내용</w:t>
      </w:r>
    </w:p>
    <w:p w14:paraId="1228C58F" w14:textId="38E5AAD4" w:rsidR="00AF314A" w:rsidRPr="00AF314A" w:rsidRDefault="00DC43C0" w:rsidP="002357EA">
      <w:pPr>
        <w:pStyle w:val="af3"/>
        <w:widowControl w:val="0"/>
        <w:numPr>
          <w:ilvl w:val="0"/>
          <w:numId w:val="27"/>
        </w:numPr>
        <w:wordWrap w:val="0"/>
        <w:autoSpaceDE w:val="0"/>
        <w:autoSpaceDN w:val="0"/>
        <w:ind w:rightChars="35"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 w:val="22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 w:val="22"/>
          <w:lang w:eastAsia="ko-KR"/>
        </w:rPr>
        <w:t>[업무 내용을 간략히 설명하세요]</w:t>
      </w:r>
    </w:p>
    <w:p w14:paraId="412FC588" w14:textId="50008A04" w:rsidR="00AF314A" w:rsidRDefault="00DC43C0" w:rsidP="002357EA">
      <w:pPr>
        <w:pStyle w:val="af3"/>
        <w:widowControl w:val="0"/>
        <w:numPr>
          <w:ilvl w:val="0"/>
          <w:numId w:val="27"/>
        </w:numPr>
        <w:wordWrap w:val="0"/>
        <w:autoSpaceDE w:val="0"/>
        <w:autoSpaceDN w:val="0"/>
        <w:ind w:rightChars="35"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 w:val="22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 w:val="22"/>
          <w:lang w:eastAsia="ko-KR"/>
        </w:rPr>
        <w:t>[업무 내용을 간략히 설명하세요]</w:t>
      </w:r>
    </w:p>
    <w:p w14:paraId="69AC1C5C" w14:textId="1F00E52D" w:rsidR="00DC43C0" w:rsidRDefault="00DC43C0" w:rsidP="002357EA">
      <w:pPr>
        <w:pStyle w:val="af3"/>
        <w:widowControl w:val="0"/>
        <w:numPr>
          <w:ilvl w:val="0"/>
          <w:numId w:val="27"/>
        </w:numPr>
        <w:wordWrap w:val="0"/>
        <w:autoSpaceDE w:val="0"/>
        <w:autoSpaceDN w:val="0"/>
        <w:ind w:rightChars="35"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 w:val="22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 w:val="22"/>
          <w:lang w:eastAsia="ko-KR"/>
        </w:rPr>
        <w:t>[업무 내용을 간략히 설명하세요]</w:t>
      </w:r>
    </w:p>
    <w:p w14:paraId="60B9D04A" w14:textId="77777777" w:rsidR="00AF314A" w:rsidRPr="00AF314A" w:rsidRDefault="00AF314A" w:rsidP="00AF314A">
      <w:pPr>
        <w:widowControl w:val="0"/>
        <w:wordWrap w:val="0"/>
        <w:autoSpaceDE w:val="0"/>
        <w:autoSpaceDN w:val="0"/>
        <w:ind w:rightChars="35"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 w:val="22"/>
          <w:lang w:eastAsia="ko-KR"/>
        </w:rPr>
      </w:pPr>
    </w:p>
    <w:p w14:paraId="53789793" w14:textId="4FADE83E" w:rsidR="00AF314A" w:rsidRPr="00DC43C0" w:rsidRDefault="00AF314A" w:rsidP="002357EA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사용자</w:t>
      </w: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 </w:t>
      </w:r>
      <w:proofErr w:type="gramStart"/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업무절차 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:</w:t>
      </w:r>
      <w:proofErr w:type="gramEnd"/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 xml:space="preserve"> </w:t>
      </w: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업무 프로세스 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(A</w:t>
      </w:r>
      <w:r w:rsidR="00A13EB8"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S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-I</w:t>
      </w:r>
      <w:r w:rsidR="00A13EB8"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S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)</w:t>
      </w:r>
    </w:p>
    <w:p w14:paraId="545BC36F" w14:textId="77777777" w:rsidR="008B2299" w:rsidRPr="00AF314A" w:rsidRDefault="008B2299" w:rsidP="008B2299">
      <w:pPr>
        <w:pStyle w:val="af3"/>
        <w:widowControl w:val="0"/>
        <w:wordWrap w:val="0"/>
        <w:autoSpaceDE w:val="0"/>
        <w:autoSpaceDN w:val="0"/>
        <w:ind w:left="440"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5F655BC7" w14:textId="508001B3" w:rsidR="00AF314A" w:rsidRPr="00D603E5" w:rsidRDefault="00DC43C0" w:rsidP="002357EA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1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단계 업무 절차]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8D46F3" w:rsidRPr="008D46F3" w14:paraId="72C06C46" w14:textId="77777777" w:rsidTr="005C076C">
        <w:trPr>
          <w:trHeight w:val="14"/>
          <w:jc w:val="center"/>
        </w:trPr>
        <w:tc>
          <w:tcPr>
            <w:tcW w:w="8533" w:type="dxa"/>
            <w:vAlign w:val="center"/>
          </w:tcPr>
          <w:p w14:paraId="4E7ED50E" w14:textId="2D22D145" w:rsidR="008D46F3" w:rsidRPr="008D46F3" w:rsidRDefault="00DC43C0" w:rsidP="008D46F3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[</w:t>
            </w:r>
            <w:r w:rsidR="008D46F3" w:rsidRPr="008D46F3"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 xml:space="preserve">접속 </w:t>
            </w:r>
            <w:r w:rsidR="008D46F3" w:rsidRPr="008D46F3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 xml:space="preserve">URL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또는 접속 시스템 정보]</w:t>
            </w:r>
          </w:p>
        </w:tc>
      </w:tr>
      <w:tr w:rsidR="008D46F3" w:rsidRPr="008D46F3" w14:paraId="2B03D97F" w14:textId="77777777" w:rsidTr="005C076C">
        <w:trPr>
          <w:trHeight w:val="2631"/>
          <w:jc w:val="center"/>
        </w:trPr>
        <w:tc>
          <w:tcPr>
            <w:tcW w:w="8533" w:type="dxa"/>
            <w:vAlign w:val="center"/>
          </w:tcPr>
          <w:p w14:paraId="5B06B2BD" w14:textId="2010E5A2" w:rsidR="008D46F3" w:rsidRPr="00DC43C0" w:rsidRDefault="00867084" w:rsidP="008D46F3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43464A93" wp14:editId="7AA7B141">
                  <wp:extent cx="3515778" cy="2113472"/>
                  <wp:effectExtent l="0" t="0" r="8890" b="1270"/>
                  <wp:docPr id="1696870221" name="그림 1696870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446" cy="2119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6F3" w:rsidRPr="008D46F3" w14:paraId="293BE0CC" w14:textId="77777777" w:rsidTr="005C076C">
        <w:trPr>
          <w:trHeight w:val="1063"/>
          <w:jc w:val="center"/>
        </w:trPr>
        <w:tc>
          <w:tcPr>
            <w:tcW w:w="8533" w:type="dxa"/>
            <w:vAlign w:val="center"/>
          </w:tcPr>
          <w:p w14:paraId="4DBBB900" w14:textId="316A011F" w:rsidR="008D46F3" w:rsidRPr="001551C1" w:rsidRDefault="00DC43C0" w:rsidP="002357EA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5CA713C2" w14:textId="77777777" w:rsidR="00DC43C0" w:rsidRPr="001551C1" w:rsidRDefault="00DC43C0" w:rsidP="00DC43C0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09A265FE" w14:textId="77777777" w:rsidR="00DC43C0" w:rsidRPr="001551C1" w:rsidRDefault="00DC43C0" w:rsidP="00DC43C0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688D4CCE" w14:textId="77777777" w:rsidR="00DC43C0" w:rsidRPr="001551C1" w:rsidRDefault="00DC43C0" w:rsidP="00DC43C0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1C69FDD7" w14:textId="49F140AF" w:rsidR="008D46F3" w:rsidRPr="00DC43C0" w:rsidRDefault="00DC43C0" w:rsidP="00DC43C0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 w:hint="eastAsia"/>
                <w:sz w:val="22"/>
                <w:szCs w:val="22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lastRenderedPageBreak/>
              <w:t>[업무 절차를 설명하세요]</w:t>
            </w:r>
          </w:p>
        </w:tc>
      </w:tr>
    </w:tbl>
    <w:p w14:paraId="792BB4B8" w14:textId="77777777" w:rsidR="008D46F3" w:rsidRPr="008D46F3" w:rsidRDefault="008D46F3" w:rsidP="008D46F3">
      <w:pPr>
        <w:widowControl w:val="0"/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 w:hint="eastAsia"/>
          <w:color w:val="000000"/>
          <w:lang w:val="en-US" w:eastAsia="ko-KR"/>
        </w:rPr>
      </w:pPr>
    </w:p>
    <w:p w14:paraId="7392A400" w14:textId="4BC6068D" w:rsidR="00DC43C0" w:rsidRPr="00D603E5" w:rsidRDefault="00DC43C0" w:rsidP="00DC43C0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2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단계 업무 절차]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DC43C0" w:rsidRPr="008D46F3" w14:paraId="3738A0EA" w14:textId="77777777" w:rsidTr="00990EA4">
        <w:trPr>
          <w:trHeight w:val="14"/>
          <w:jc w:val="center"/>
        </w:trPr>
        <w:tc>
          <w:tcPr>
            <w:tcW w:w="8533" w:type="dxa"/>
            <w:vAlign w:val="center"/>
          </w:tcPr>
          <w:p w14:paraId="5BAA818B" w14:textId="77777777" w:rsidR="00DC43C0" w:rsidRPr="008D46F3" w:rsidRDefault="00DC43C0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[</w:t>
            </w:r>
            <w:r w:rsidRPr="008D46F3"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 xml:space="preserve">접속 </w:t>
            </w:r>
            <w:r w:rsidRPr="008D46F3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 xml:space="preserve">URL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또는 접속 시스템 정보]</w:t>
            </w:r>
          </w:p>
        </w:tc>
      </w:tr>
      <w:tr w:rsidR="00DC43C0" w:rsidRPr="008D46F3" w14:paraId="227991E9" w14:textId="77777777" w:rsidTr="00990EA4">
        <w:trPr>
          <w:trHeight w:val="2631"/>
          <w:jc w:val="center"/>
        </w:trPr>
        <w:tc>
          <w:tcPr>
            <w:tcW w:w="8533" w:type="dxa"/>
            <w:vAlign w:val="center"/>
          </w:tcPr>
          <w:p w14:paraId="12820EAC" w14:textId="3B01A171" w:rsidR="00DC43C0" w:rsidRPr="00DC43C0" w:rsidRDefault="00867084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489B41FE" wp14:editId="073F943B">
                  <wp:extent cx="3515778" cy="2113472"/>
                  <wp:effectExtent l="0" t="0" r="8890" b="1270"/>
                  <wp:docPr id="1553716262" name="그림 1553716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446" cy="2119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3C0" w:rsidRPr="008D46F3" w14:paraId="219386C0" w14:textId="77777777" w:rsidTr="00990EA4">
        <w:trPr>
          <w:trHeight w:val="1063"/>
          <w:jc w:val="center"/>
        </w:trPr>
        <w:tc>
          <w:tcPr>
            <w:tcW w:w="8533" w:type="dxa"/>
            <w:vAlign w:val="center"/>
          </w:tcPr>
          <w:p w14:paraId="2CDF5EAE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103FF42F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008760AE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6494B020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3735AF51" w14:textId="77777777" w:rsidR="00DC43C0" w:rsidRPr="00DC43C0" w:rsidRDefault="00DC43C0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 w:hint="eastAsia"/>
                <w:sz w:val="22"/>
                <w:szCs w:val="22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</w:tc>
      </w:tr>
    </w:tbl>
    <w:p w14:paraId="774BD299" w14:textId="77777777" w:rsidR="008D46F3" w:rsidRPr="00DC43C0" w:rsidRDefault="008D46F3" w:rsidP="00D603E5">
      <w:pPr>
        <w:widowControl w:val="0"/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1F32EC03" w14:textId="2CB0B5A0" w:rsidR="00DC43C0" w:rsidRPr="00D603E5" w:rsidRDefault="00DC43C0" w:rsidP="00DC43C0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3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단계 업무 절차]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DC43C0" w:rsidRPr="008D46F3" w14:paraId="10BE6414" w14:textId="77777777" w:rsidTr="00990EA4">
        <w:trPr>
          <w:trHeight w:val="14"/>
          <w:jc w:val="center"/>
        </w:trPr>
        <w:tc>
          <w:tcPr>
            <w:tcW w:w="8533" w:type="dxa"/>
            <w:vAlign w:val="center"/>
          </w:tcPr>
          <w:p w14:paraId="7F94F66B" w14:textId="77777777" w:rsidR="00DC43C0" w:rsidRPr="008D46F3" w:rsidRDefault="00DC43C0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[</w:t>
            </w:r>
            <w:r w:rsidRPr="008D46F3"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 xml:space="preserve">접속 </w:t>
            </w:r>
            <w:r w:rsidRPr="008D46F3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 xml:space="preserve">URL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또는 접속 시스템 정보]</w:t>
            </w:r>
          </w:p>
        </w:tc>
      </w:tr>
      <w:tr w:rsidR="00DC43C0" w:rsidRPr="008D46F3" w14:paraId="189BD60A" w14:textId="77777777" w:rsidTr="00990EA4">
        <w:trPr>
          <w:trHeight w:val="2631"/>
          <w:jc w:val="center"/>
        </w:trPr>
        <w:tc>
          <w:tcPr>
            <w:tcW w:w="8533" w:type="dxa"/>
            <w:vAlign w:val="center"/>
          </w:tcPr>
          <w:p w14:paraId="73121AD2" w14:textId="49D0C4E5" w:rsidR="00DC43C0" w:rsidRPr="00DC43C0" w:rsidRDefault="00867084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lastRenderedPageBreak/>
              <w:drawing>
                <wp:inline distT="0" distB="0" distL="0" distR="0" wp14:anchorId="691E531D" wp14:editId="310A7BF6">
                  <wp:extent cx="3515778" cy="2113472"/>
                  <wp:effectExtent l="0" t="0" r="8890" b="1270"/>
                  <wp:docPr id="1732462129" name="그림 1732462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446" cy="2119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3C0" w:rsidRPr="008D46F3" w14:paraId="4CB4EA32" w14:textId="77777777" w:rsidTr="00990EA4">
        <w:trPr>
          <w:trHeight w:val="1063"/>
          <w:jc w:val="center"/>
        </w:trPr>
        <w:tc>
          <w:tcPr>
            <w:tcW w:w="8533" w:type="dxa"/>
            <w:vAlign w:val="center"/>
          </w:tcPr>
          <w:p w14:paraId="2D6EF8E7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154F8366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26708C7D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46CA663C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5DC0E8EE" w14:textId="77777777" w:rsidR="00DC43C0" w:rsidRPr="00DC43C0" w:rsidRDefault="00DC43C0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 w:hint="eastAsia"/>
                <w:sz w:val="22"/>
                <w:szCs w:val="22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</w:tc>
      </w:tr>
    </w:tbl>
    <w:p w14:paraId="01A29DE0" w14:textId="7EF14BAB" w:rsidR="00CA7F54" w:rsidRPr="00D603E5" w:rsidRDefault="00CA7F54" w:rsidP="00CA7F54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4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단계 업무 절차]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CA7F54" w:rsidRPr="008D46F3" w14:paraId="51FDFDA1" w14:textId="77777777" w:rsidTr="00990EA4">
        <w:trPr>
          <w:trHeight w:val="14"/>
          <w:jc w:val="center"/>
        </w:trPr>
        <w:tc>
          <w:tcPr>
            <w:tcW w:w="8533" w:type="dxa"/>
            <w:vAlign w:val="center"/>
          </w:tcPr>
          <w:p w14:paraId="568F495B" w14:textId="77777777" w:rsidR="00CA7F54" w:rsidRPr="008D46F3" w:rsidRDefault="00CA7F54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[</w:t>
            </w:r>
            <w:r w:rsidRPr="008D46F3"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 xml:space="preserve">접속 </w:t>
            </w:r>
            <w:r w:rsidRPr="008D46F3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 xml:space="preserve">URL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또는 접속 시스템 정보]</w:t>
            </w:r>
          </w:p>
        </w:tc>
      </w:tr>
      <w:tr w:rsidR="00CA7F54" w:rsidRPr="008D46F3" w14:paraId="1A4F10E8" w14:textId="77777777" w:rsidTr="00990EA4">
        <w:trPr>
          <w:trHeight w:val="2631"/>
          <w:jc w:val="center"/>
        </w:trPr>
        <w:tc>
          <w:tcPr>
            <w:tcW w:w="8533" w:type="dxa"/>
            <w:vAlign w:val="center"/>
          </w:tcPr>
          <w:p w14:paraId="17F7D911" w14:textId="011854A1" w:rsidR="00CA7F54" w:rsidRPr="00DC43C0" w:rsidRDefault="00867084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1D73465C" wp14:editId="6A5EEECB">
                  <wp:extent cx="3515778" cy="2113472"/>
                  <wp:effectExtent l="0" t="0" r="8890" b="1270"/>
                  <wp:docPr id="780903642" name="그림 780903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446" cy="2119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F54" w:rsidRPr="008D46F3" w14:paraId="467BAD21" w14:textId="77777777" w:rsidTr="00990EA4">
        <w:trPr>
          <w:trHeight w:val="1063"/>
          <w:jc w:val="center"/>
        </w:trPr>
        <w:tc>
          <w:tcPr>
            <w:tcW w:w="8533" w:type="dxa"/>
            <w:vAlign w:val="center"/>
          </w:tcPr>
          <w:p w14:paraId="664862CE" w14:textId="77777777" w:rsidR="00CA7F54" w:rsidRPr="001551C1" w:rsidRDefault="00CA7F54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02036077" w14:textId="77777777" w:rsidR="00CA7F54" w:rsidRPr="001551C1" w:rsidRDefault="00CA7F54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569870B9" w14:textId="77777777" w:rsidR="00CA7F54" w:rsidRPr="001551C1" w:rsidRDefault="00CA7F54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31294B97" w14:textId="77777777" w:rsidR="00CA7F54" w:rsidRPr="001551C1" w:rsidRDefault="00CA7F54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1845BD4B" w14:textId="77777777" w:rsidR="00CA7F54" w:rsidRPr="00DC43C0" w:rsidRDefault="00CA7F54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 w:hint="eastAsia"/>
                <w:sz w:val="22"/>
                <w:szCs w:val="22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</w:tc>
      </w:tr>
    </w:tbl>
    <w:p w14:paraId="0B251828" w14:textId="303C1AB1" w:rsidR="001012CF" w:rsidRPr="00CA7F54" w:rsidRDefault="001012CF" w:rsidP="00891706">
      <w:pPr>
        <w:jc w:val="left"/>
        <w:rPr>
          <w:rFonts w:asciiTheme="minorEastAsia" w:eastAsiaTheme="minorEastAsia" w:hAnsiTheme="minorEastAsia" w:cs="맑은 고딕" w:hint="eastAsia"/>
          <w:sz w:val="22"/>
          <w:szCs w:val="22"/>
          <w:lang w:eastAsia="ko-KR"/>
        </w:rPr>
      </w:pPr>
    </w:p>
    <w:p w14:paraId="3BD5DCAD" w14:textId="268396EB" w:rsidR="00BB709B" w:rsidRPr="00DC43C0" w:rsidRDefault="00891706" w:rsidP="00BB709B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</w:pP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lastRenderedPageBreak/>
        <w:t xml:space="preserve">자동화 업무 </w:t>
      </w:r>
      <w:proofErr w:type="gramStart"/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>절차 :</w:t>
      </w:r>
      <w:proofErr w:type="gramEnd"/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 자동화 프로세스 (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T</w:t>
      </w:r>
      <w:r w:rsidR="00631800"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>O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-B</w:t>
      </w:r>
      <w:r w:rsidR="00631800"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E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)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053"/>
      </w:tblGrid>
      <w:tr w:rsidR="00BB709B" w:rsidRPr="00BB709B" w14:paraId="3B4D433D" w14:textId="77777777" w:rsidTr="00BB709B">
        <w:trPr>
          <w:trHeight w:val="741"/>
          <w:jc w:val="center"/>
        </w:trPr>
        <w:tc>
          <w:tcPr>
            <w:tcW w:w="8423" w:type="dxa"/>
            <w:vAlign w:val="center"/>
          </w:tcPr>
          <w:p w14:paraId="167FAE45" w14:textId="7BB34565" w:rsidR="00DC43C0" w:rsidRPr="00BB709B" w:rsidRDefault="00867084" w:rsidP="00867084">
            <w:pPr>
              <w:widowControl w:val="0"/>
              <w:wordWrap w:val="0"/>
              <w:autoSpaceDE w:val="0"/>
              <w:autoSpaceDN w:val="0"/>
              <w:ind w:right="84"/>
              <w:textAlignment w:val="baseline"/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noProof/>
                <w:color w:val="000000"/>
                <w:sz w:val="22"/>
                <w:szCs w:val="22"/>
                <w:lang w:eastAsia="ko-KR"/>
              </w:rPr>
              <w:drawing>
                <wp:inline distT="0" distB="0" distL="0" distR="0" wp14:anchorId="44D822B4" wp14:editId="0B7752E1">
                  <wp:extent cx="6383655" cy="4451350"/>
                  <wp:effectExtent l="0" t="0" r="0" b="6350"/>
                  <wp:docPr id="991508121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3655" cy="445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E3C211" w14:textId="041E623B" w:rsidR="00810421" w:rsidRPr="007E14E4" w:rsidRDefault="00F6209C" w:rsidP="00EE2E63">
      <w:pPr>
        <w:jc w:val="left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/>
          <w:color w:val="000000"/>
          <w:lang w:eastAsia="ko-KR"/>
        </w:rPr>
        <w:br w:type="page"/>
      </w:r>
      <w:r w:rsidR="00543BF6">
        <w:rPr>
          <w:rFonts w:asciiTheme="minorEastAsia" w:eastAsiaTheme="minorEastAsia" w:hAnsiTheme="minorEastAsia" w:cs="굴림"/>
          <w:color w:val="000000"/>
          <w:lang w:eastAsia="ko-KR"/>
        </w:rPr>
        <w:lastRenderedPageBreak/>
        <w:t xml:space="preserve"> </w:t>
      </w:r>
    </w:p>
    <w:p w14:paraId="4398E7CF" w14:textId="77777777" w:rsidR="009D76E7" w:rsidRPr="00DC43C0" w:rsidRDefault="009D76E7" w:rsidP="002357EA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lang w:eastAsia="ko-KR"/>
        </w:rPr>
        <w:t>자동화 구현 상세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026"/>
        <w:gridCol w:w="5027"/>
      </w:tblGrid>
      <w:tr w:rsidR="009D76E7" w14:paraId="417950C4" w14:textId="77777777" w:rsidTr="00CA7F54">
        <w:trPr>
          <w:trHeight w:val="587"/>
        </w:trPr>
        <w:tc>
          <w:tcPr>
            <w:tcW w:w="5026" w:type="dxa"/>
            <w:shd w:val="clear" w:color="auto" w:fill="D9D9D9" w:themeFill="background1" w:themeFillShade="D9"/>
            <w:vAlign w:val="center"/>
          </w:tcPr>
          <w:p w14:paraId="5C01BDAC" w14:textId="77777777" w:rsidR="009D76E7" w:rsidRPr="0047589E" w:rsidRDefault="0047589E" w:rsidP="0047589E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lang w:eastAsia="ko-KR"/>
              </w:rPr>
              <w:t>자동화 단계</w:t>
            </w:r>
          </w:p>
        </w:tc>
        <w:tc>
          <w:tcPr>
            <w:tcW w:w="5027" w:type="dxa"/>
            <w:shd w:val="clear" w:color="auto" w:fill="D9D9D9" w:themeFill="background1" w:themeFillShade="D9"/>
            <w:vAlign w:val="center"/>
          </w:tcPr>
          <w:p w14:paraId="49D668A5" w14:textId="2110FD1A" w:rsidR="009D76E7" w:rsidRPr="0047589E" w:rsidRDefault="0047589E" w:rsidP="0047589E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lang w:eastAsia="ko-KR"/>
              </w:rPr>
              <w:t xml:space="preserve">적용 </w:t>
            </w:r>
            <w:r w:rsidR="00631800">
              <w:rPr>
                <w:rFonts w:asciiTheme="minorEastAsia" w:eastAsiaTheme="minorEastAsia" w:hAnsiTheme="minorEastAsia" w:cs="굴림"/>
                <w:b/>
                <w:color w:val="000000"/>
                <w:sz w:val="22"/>
                <w:lang w:eastAsia="ko-KR"/>
              </w:rPr>
              <w:t>액티비티</w:t>
            </w:r>
          </w:p>
        </w:tc>
      </w:tr>
      <w:tr w:rsidR="00554088" w14:paraId="5DCCABF7" w14:textId="77777777" w:rsidTr="00CA7F54">
        <w:trPr>
          <w:trHeight w:val="3614"/>
        </w:trPr>
        <w:tc>
          <w:tcPr>
            <w:tcW w:w="5026" w:type="dxa"/>
          </w:tcPr>
          <w:p w14:paraId="661C4C56" w14:textId="0E1956C0" w:rsidR="00554088" w:rsidRPr="00CA7F54" w:rsidRDefault="00CA7F54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>
              <w:rPr>
                <w:rFonts w:ascii="Arial" w:eastAsia="맑은 고딕" w:hAnsi="Arial"/>
                <w:szCs w:val="24"/>
                <w:lang w:val="en-GB" w:eastAsia="it-IT"/>
              </w:rPr>
              <w:br w:type="page"/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1</w:t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2C95D5C4" w14:textId="0B799127" w:rsidR="00925BAF" w:rsidRPr="00CA7F54" w:rsidRDefault="00867084" w:rsidP="00925BAF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hint="eastAsia"/>
                <w:noProof/>
                <w:sz w:val="20"/>
                <w:szCs w:val="20"/>
                <w:lang w:val="en-US"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3E5B65F2" wp14:editId="7B3F46DB">
                  <wp:extent cx="2734574" cy="1643860"/>
                  <wp:effectExtent l="0" t="0" r="8890" b="0"/>
                  <wp:docPr id="1564728676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436" cy="1644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4638B4" w14:textId="741B7D90" w:rsidR="00554088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141D8ADF" w14:textId="2470D73C" w:rsidR="00CA7F54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61DE0D1D" w14:textId="45261717" w:rsidR="00CA7F54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234415D0" w14:textId="1123590C" w:rsidR="00CA7F54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434A792" w14:textId="41926E3B" w:rsidR="00CA7F54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E37211D" w14:textId="5B09A94E" w:rsidR="00554088" w:rsidRPr="00554088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</w:tc>
        <w:tc>
          <w:tcPr>
            <w:tcW w:w="5027" w:type="dxa"/>
          </w:tcPr>
          <w:p w14:paraId="0CCF86ED" w14:textId="6294BE28" w:rsidR="00554088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2FF21BD3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6157B809" w14:textId="5902DB02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6D407B72" w14:textId="579C9A72" w:rsidR="001551C1" w:rsidRPr="001551C1" w:rsidRDefault="001551C1" w:rsidP="001551C1">
            <w:pPr>
              <w:pStyle w:val="af3"/>
              <w:widowControl w:val="0"/>
              <w:wordWrap w:val="0"/>
              <w:autoSpaceDE w:val="0"/>
              <w:autoSpaceDN w:val="0"/>
              <w:ind w:left="251" w:right="84"/>
              <w:jc w:val="left"/>
              <w:textAlignment w:val="baseline"/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</w:pPr>
          </w:p>
        </w:tc>
      </w:tr>
      <w:tr w:rsidR="00554088" w14:paraId="4ACC1FA5" w14:textId="77777777" w:rsidTr="00CA7F54">
        <w:trPr>
          <w:trHeight w:val="3807"/>
        </w:trPr>
        <w:tc>
          <w:tcPr>
            <w:tcW w:w="5026" w:type="dxa"/>
          </w:tcPr>
          <w:p w14:paraId="0FEDFDC6" w14:textId="76A1DC8E" w:rsidR="00554088" w:rsidRPr="00CA7F54" w:rsidRDefault="00CA7F54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2</w:t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126709C8" w14:textId="0D096B9A" w:rsidR="00925BAF" w:rsidRPr="00CA7F54" w:rsidRDefault="00867084" w:rsidP="00CA7F5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hint="eastAsia"/>
                <w:noProof/>
                <w:sz w:val="20"/>
                <w:szCs w:val="20"/>
                <w:lang w:val="en-US"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3D71AD8A" wp14:editId="4D1B629F">
                  <wp:extent cx="2734574" cy="1643860"/>
                  <wp:effectExtent l="0" t="0" r="8890" b="0"/>
                  <wp:docPr id="919326399" name="그림 919326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436" cy="1644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C43C2" w14:textId="6E1D5402" w:rsidR="00554088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673A7F50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0786A92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583595BA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BA796C3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336D5082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586D54F9" w14:textId="3E231CE4" w:rsidR="00554088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</w:tc>
        <w:tc>
          <w:tcPr>
            <w:tcW w:w="5027" w:type="dxa"/>
          </w:tcPr>
          <w:p w14:paraId="0A242AA3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288455F4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77E247F4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42622903" w14:textId="26FF9FD9" w:rsidR="00554088" w:rsidRPr="001551C1" w:rsidRDefault="00554088" w:rsidP="009D76E7">
            <w:pPr>
              <w:widowControl w:val="0"/>
              <w:wordWrap w:val="0"/>
              <w:autoSpaceDE w:val="0"/>
              <w:autoSpaceDN w:val="0"/>
              <w:ind w:right="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val="en-US" w:eastAsia="ko-KR"/>
              </w:rPr>
            </w:pPr>
          </w:p>
        </w:tc>
      </w:tr>
      <w:tr w:rsidR="001551C1" w14:paraId="47042E44" w14:textId="77777777" w:rsidTr="00CA7F54">
        <w:trPr>
          <w:trHeight w:val="3807"/>
        </w:trPr>
        <w:tc>
          <w:tcPr>
            <w:tcW w:w="5026" w:type="dxa"/>
          </w:tcPr>
          <w:p w14:paraId="3CF134D1" w14:textId="50468AED" w:rsidR="001551C1" w:rsidRDefault="001551C1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lastRenderedPageBreak/>
              <w:t>[3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04E47BB3" w14:textId="26DD4331" w:rsidR="001551C1" w:rsidRPr="00CA7F54" w:rsidRDefault="001551C1" w:rsidP="001551C1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hint="eastAsia"/>
                <w:noProof/>
                <w:sz w:val="20"/>
                <w:szCs w:val="20"/>
                <w:lang w:val="en-US"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116781C0" wp14:editId="4AE95926">
                  <wp:extent cx="2734574" cy="1643860"/>
                  <wp:effectExtent l="0" t="0" r="8890" b="0"/>
                  <wp:docPr id="242583363" name="그림 242583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436" cy="1644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6A40F7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17" w:hanging="317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234B33C0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170D156F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6BFBFE24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3D519B79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0E81B4F5" w14:textId="7605C836" w:rsidR="001551C1" w:rsidRPr="00925BAF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</w:tc>
        <w:tc>
          <w:tcPr>
            <w:tcW w:w="5027" w:type="dxa"/>
          </w:tcPr>
          <w:p w14:paraId="1043BDDB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11D73D3F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095566B1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2107E5B6" w14:textId="77777777" w:rsidR="001551C1" w:rsidRPr="00554088" w:rsidRDefault="001551C1" w:rsidP="001551C1">
            <w:pPr>
              <w:widowControl w:val="0"/>
              <w:wordWrap w:val="0"/>
              <w:autoSpaceDE w:val="0"/>
              <w:autoSpaceDN w:val="0"/>
              <w:ind w:right="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</w:p>
        </w:tc>
      </w:tr>
      <w:tr w:rsidR="001551C1" w14:paraId="3B9C887F" w14:textId="77777777" w:rsidTr="00CA7F54">
        <w:trPr>
          <w:trHeight w:val="3807"/>
        </w:trPr>
        <w:tc>
          <w:tcPr>
            <w:tcW w:w="5026" w:type="dxa"/>
          </w:tcPr>
          <w:p w14:paraId="17DE311D" w14:textId="77777777" w:rsidR="001551C1" w:rsidRDefault="001551C1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4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7A74C1FE" w14:textId="65F9EA42" w:rsidR="001551C1" w:rsidRPr="00CA7F54" w:rsidRDefault="001551C1" w:rsidP="001551C1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hint="eastAsia"/>
                <w:noProof/>
                <w:sz w:val="20"/>
                <w:szCs w:val="20"/>
                <w:lang w:val="en-US"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3F9CC85C" wp14:editId="7CBF37DA">
                  <wp:extent cx="2734574" cy="1643860"/>
                  <wp:effectExtent l="0" t="0" r="8890" b="0"/>
                  <wp:docPr id="1529252394" name="그림 1529252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436" cy="1644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43151F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17" w:hanging="317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648E3D2C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3FCDA504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4F4050BC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16624AB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3C14AC1C" w14:textId="452F4876" w:rsidR="001551C1" w:rsidRPr="00925BAF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</w:tc>
        <w:tc>
          <w:tcPr>
            <w:tcW w:w="5027" w:type="dxa"/>
          </w:tcPr>
          <w:p w14:paraId="2C514EBF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4646C2F0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23B14AF4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001B8A7D" w14:textId="77777777" w:rsidR="001551C1" w:rsidRPr="00554088" w:rsidRDefault="001551C1" w:rsidP="001551C1">
            <w:pPr>
              <w:widowControl w:val="0"/>
              <w:wordWrap w:val="0"/>
              <w:autoSpaceDE w:val="0"/>
              <w:autoSpaceDN w:val="0"/>
              <w:ind w:right="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</w:p>
        </w:tc>
      </w:tr>
    </w:tbl>
    <w:p w14:paraId="176AE164" w14:textId="2A401284" w:rsidR="001031F4" w:rsidRDefault="001031F4" w:rsidP="009D76E7">
      <w:pPr>
        <w:widowControl w:val="0"/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7713099F" w14:textId="77777777" w:rsidR="001031F4" w:rsidRDefault="001031F4">
      <w:pPr>
        <w:jc w:val="left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/>
          <w:color w:val="000000"/>
          <w:lang w:eastAsia="ko-KR"/>
        </w:rPr>
        <w:br w:type="page"/>
      </w:r>
    </w:p>
    <w:p w14:paraId="3112C0EE" w14:textId="467959EF" w:rsidR="001031F4" w:rsidRPr="00DC43C0" w:rsidRDefault="001031F4">
      <w:pPr>
        <w:pStyle w:val="af3"/>
        <w:widowControl w:val="0"/>
        <w:numPr>
          <w:ilvl w:val="0"/>
          <w:numId w:val="36"/>
        </w:numPr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b/>
          <w:bCs/>
          <w:color w:val="000000"/>
          <w:lang w:eastAsia="ko-KR"/>
        </w:rPr>
        <w:lastRenderedPageBreak/>
        <w:t>관련 파일</w:t>
      </w:r>
    </w:p>
    <w:p w14:paraId="15899990" w14:textId="2751D42E" w:rsidR="001031F4" w:rsidRPr="001031F4" w:rsidRDefault="001031F4">
      <w:pPr>
        <w:pStyle w:val="af3"/>
        <w:widowControl w:val="0"/>
        <w:numPr>
          <w:ilvl w:val="0"/>
          <w:numId w:val="37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관련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파일명]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23"/>
      </w:tblGrid>
      <w:tr w:rsidR="001031F4" w:rsidRPr="00BB709B" w14:paraId="34BF30B1" w14:textId="77777777" w:rsidTr="00990EA4">
        <w:trPr>
          <w:trHeight w:val="741"/>
          <w:jc w:val="center"/>
        </w:trPr>
        <w:tc>
          <w:tcPr>
            <w:tcW w:w="8423" w:type="dxa"/>
            <w:vAlign w:val="center"/>
          </w:tcPr>
          <w:p w14:paraId="7CF95A8E" w14:textId="77777777" w:rsidR="001031F4" w:rsidRP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</w:pPr>
            <w:r w:rsidRPr="001031F4"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  <w:t>[</w:t>
            </w:r>
            <w:r w:rsidRPr="001031F4">
              <w:rPr>
                <w:rFonts w:asciiTheme="minorEastAsia" w:eastAsiaTheme="minorEastAsia" w:hAnsiTheme="minorEastAsia" w:cs="굴림" w:hint="eastAsia"/>
                <w:bCs/>
                <w:noProof/>
                <w:color w:val="000000"/>
                <w:sz w:val="22"/>
                <w:szCs w:val="22"/>
                <w:lang w:eastAsia="ko-KR"/>
              </w:rPr>
              <w:t>관련파일 설명]</w:t>
            </w:r>
          </w:p>
          <w:p w14:paraId="6F99F3BC" w14:textId="77777777" w:rsidR="001031F4" w:rsidRP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</w:pPr>
          </w:p>
          <w:p w14:paraId="7630B270" w14:textId="77777777" w:rsid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noProof/>
                <w:color w:val="000000"/>
                <w:sz w:val="22"/>
                <w:szCs w:val="22"/>
                <w:lang w:eastAsia="ko-KR"/>
              </w:rPr>
            </w:pPr>
          </w:p>
          <w:p w14:paraId="3A65A687" w14:textId="77777777" w:rsid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noProof/>
                <w:color w:val="000000"/>
                <w:sz w:val="22"/>
                <w:szCs w:val="22"/>
                <w:lang w:eastAsia="ko-KR"/>
              </w:rPr>
            </w:pPr>
          </w:p>
          <w:p w14:paraId="5AD4E76D" w14:textId="77777777" w:rsidR="001031F4" w:rsidRPr="00BB709B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szCs w:val="22"/>
                <w:lang w:eastAsia="ko-KR"/>
              </w:rPr>
            </w:pPr>
          </w:p>
        </w:tc>
      </w:tr>
    </w:tbl>
    <w:p w14:paraId="144E7EC5" w14:textId="0995FDAB" w:rsidR="001031F4" w:rsidRPr="001031F4" w:rsidRDefault="001031F4" w:rsidP="001031F4">
      <w:pPr>
        <w:jc w:val="left"/>
        <w:rPr>
          <w:rFonts w:asciiTheme="minorEastAsia" w:eastAsiaTheme="minorEastAsia" w:hAnsiTheme="minorEastAsia" w:cs="굴림" w:hint="eastAsia"/>
          <w:color w:val="000000"/>
          <w:lang w:eastAsia="ko-KR"/>
        </w:rPr>
      </w:pPr>
    </w:p>
    <w:p w14:paraId="4FC656A3" w14:textId="52BAA07A" w:rsidR="001031F4" w:rsidRPr="001031F4" w:rsidRDefault="001031F4">
      <w:pPr>
        <w:pStyle w:val="af3"/>
        <w:widowControl w:val="0"/>
        <w:numPr>
          <w:ilvl w:val="0"/>
          <w:numId w:val="37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관련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파일명]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23"/>
      </w:tblGrid>
      <w:tr w:rsidR="001031F4" w:rsidRPr="00BB709B" w14:paraId="3CEA9E46" w14:textId="77777777" w:rsidTr="00990EA4">
        <w:trPr>
          <w:trHeight w:val="741"/>
          <w:jc w:val="center"/>
        </w:trPr>
        <w:tc>
          <w:tcPr>
            <w:tcW w:w="8423" w:type="dxa"/>
            <w:vAlign w:val="center"/>
          </w:tcPr>
          <w:p w14:paraId="206717C5" w14:textId="77777777" w:rsidR="001031F4" w:rsidRP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</w:pPr>
            <w:r w:rsidRPr="001031F4"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  <w:t>[</w:t>
            </w:r>
            <w:r w:rsidRPr="001031F4">
              <w:rPr>
                <w:rFonts w:asciiTheme="minorEastAsia" w:eastAsiaTheme="minorEastAsia" w:hAnsiTheme="minorEastAsia" w:cs="굴림" w:hint="eastAsia"/>
                <w:bCs/>
                <w:noProof/>
                <w:color w:val="000000"/>
                <w:sz w:val="22"/>
                <w:szCs w:val="22"/>
                <w:lang w:eastAsia="ko-KR"/>
              </w:rPr>
              <w:t>관련파일 설명]</w:t>
            </w:r>
          </w:p>
          <w:p w14:paraId="4BC95C8F" w14:textId="77777777" w:rsid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noProof/>
                <w:color w:val="000000"/>
                <w:sz w:val="22"/>
                <w:szCs w:val="22"/>
                <w:lang w:eastAsia="ko-KR"/>
              </w:rPr>
            </w:pPr>
          </w:p>
          <w:p w14:paraId="01683245" w14:textId="77777777" w:rsid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noProof/>
                <w:color w:val="000000"/>
                <w:sz w:val="22"/>
                <w:szCs w:val="22"/>
                <w:lang w:eastAsia="ko-KR"/>
              </w:rPr>
            </w:pPr>
          </w:p>
          <w:p w14:paraId="2A76FBCD" w14:textId="77777777" w:rsid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noProof/>
                <w:color w:val="000000"/>
                <w:sz w:val="22"/>
                <w:szCs w:val="22"/>
                <w:lang w:eastAsia="ko-KR"/>
              </w:rPr>
            </w:pPr>
          </w:p>
          <w:p w14:paraId="06F69624" w14:textId="77777777" w:rsidR="001031F4" w:rsidRPr="00BB709B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szCs w:val="22"/>
                <w:lang w:eastAsia="ko-KR"/>
              </w:rPr>
            </w:pPr>
          </w:p>
        </w:tc>
      </w:tr>
    </w:tbl>
    <w:p w14:paraId="012602A5" w14:textId="77777777" w:rsidR="009D76E7" w:rsidRPr="009D76E7" w:rsidRDefault="009D76E7" w:rsidP="009D76E7">
      <w:pPr>
        <w:widowControl w:val="0"/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sectPr w:rsidR="009D76E7" w:rsidRPr="009D76E7" w:rsidSect="004E48C7">
      <w:headerReference w:type="default" r:id="rId12"/>
      <w:footerReference w:type="default" r:id="rId13"/>
      <w:pgSz w:w="11906" w:h="16838"/>
      <w:pgMar w:top="2410" w:right="709" w:bottom="141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D61B2" w14:textId="77777777" w:rsidR="005702A8" w:rsidRDefault="005702A8">
      <w:r>
        <w:separator/>
      </w:r>
    </w:p>
  </w:endnote>
  <w:endnote w:type="continuationSeparator" w:id="0">
    <w:p w14:paraId="0E84DB65" w14:textId="77777777" w:rsidR="005702A8" w:rsidRDefault="00570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inreg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61D5B" w14:textId="2F3F4453" w:rsidR="00F6209C" w:rsidRPr="00062546" w:rsidRDefault="00A13EB8" w:rsidP="00062546">
    <w:pPr>
      <w:pStyle w:val="ae"/>
      <w:pBdr>
        <w:top w:val="single" w:sz="4" w:space="1" w:color="auto"/>
      </w:pBdr>
      <w:tabs>
        <w:tab w:val="clear" w:pos="4320"/>
        <w:tab w:val="clear" w:pos="8640"/>
        <w:tab w:val="center" w:pos="4678"/>
        <w:tab w:val="right" w:pos="10065"/>
      </w:tabs>
      <w:ind w:leftChars="-117" w:left="2" w:hangingChars="177" w:hanging="283"/>
      <w:rPr>
        <w:sz w:val="16"/>
        <w:lang w:eastAsia="ko-KR"/>
      </w:rPr>
    </w:pPr>
    <w:r>
      <w:rPr>
        <w:rFonts w:hint="eastAsia"/>
        <w:sz w:val="16"/>
        <w:lang w:eastAsia="ko-KR"/>
      </w:rPr>
      <w:t>프로세스</w:t>
    </w:r>
    <w:r>
      <w:rPr>
        <w:rFonts w:hint="eastAsia"/>
        <w:sz w:val="16"/>
        <w:lang w:eastAsia="ko-KR"/>
      </w:rPr>
      <w:t xml:space="preserve"> </w:t>
    </w:r>
    <w:r>
      <w:rPr>
        <w:rFonts w:hint="eastAsia"/>
        <w:sz w:val="16"/>
        <w:lang w:eastAsia="ko-KR"/>
      </w:rPr>
      <w:t>설계</w:t>
    </w:r>
    <w:r w:rsidR="00F6209C" w:rsidRPr="00151507">
      <w:rPr>
        <w:sz w:val="16"/>
      </w:rPr>
      <w:tab/>
    </w:r>
    <w:r w:rsidR="00F6209C" w:rsidRPr="00151507">
      <w:rPr>
        <w:sz w:val="16"/>
      </w:rPr>
      <w:tab/>
      <w:t xml:space="preserve">Page </w:t>
    </w:r>
    <w:r w:rsidR="00F6209C" w:rsidRPr="00151507">
      <w:rPr>
        <w:rStyle w:val="af"/>
        <w:sz w:val="16"/>
      </w:rPr>
      <w:fldChar w:fldCharType="begin"/>
    </w:r>
    <w:r w:rsidR="00F6209C" w:rsidRPr="00151507">
      <w:rPr>
        <w:rStyle w:val="af"/>
        <w:sz w:val="16"/>
      </w:rPr>
      <w:instrText xml:space="preserve"> PAGE </w:instrText>
    </w:r>
    <w:r w:rsidR="00F6209C" w:rsidRPr="00151507">
      <w:rPr>
        <w:rStyle w:val="af"/>
        <w:sz w:val="16"/>
      </w:rPr>
      <w:fldChar w:fldCharType="separate"/>
    </w:r>
    <w:r w:rsidR="00050AE9">
      <w:rPr>
        <w:rStyle w:val="af"/>
        <w:noProof/>
        <w:sz w:val="16"/>
      </w:rPr>
      <w:t>12</w:t>
    </w:r>
    <w:r w:rsidR="00F6209C" w:rsidRPr="00151507">
      <w:rPr>
        <w:rStyle w:val="af"/>
        <w:sz w:val="16"/>
      </w:rPr>
      <w:fldChar w:fldCharType="end"/>
    </w:r>
    <w:r w:rsidR="00F6209C">
      <w:rPr>
        <w:rStyle w:val="af"/>
        <w:rFonts w:hint="eastAsia"/>
        <w:sz w:val="16"/>
        <w:lang w:eastAsia="ko-KR"/>
      </w:rPr>
      <w:t xml:space="preserve"> of </w:t>
    </w:r>
    <w:r w:rsidR="00F6209C">
      <w:rPr>
        <w:rStyle w:val="af"/>
        <w:sz w:val="16"/>
        <w:lang w:eastAsia="ko-KR"/>
      </w:rPr>
      <w:fldChar w:fldCharType="begin"/>
    </w:r>
    <w:r w:rsidR="00F6209C">
      <w:rPr>
        <w:rStyle w:val="af"/>
        <w:sz w:val="16"/>
        <w:lang w:eastAsia="ko-KR"/>
      </w:rPr>
      <w:instrText xml:space="preserve"> </w:instrText>
    </w:r>
    <w:r w:rsidR="00F6209C">
      <w:rPr>
        <w:rStyle w:val="af"/>
        <w:rFonts w:hint="eastAsia"/>
        <w:sz w:val="16"/>
        <w:lang w:eastAsia="ko-KR"/>
      </w:rPr>
      <w:instrText>SECTIONPAGES   \* MERGEFORMAT</w:instrText>
    </w:r>
    <w:r w:rsidR="00F6209C">
      <w:rPr>
        <w:rStyle w:val="af"/>
        <w:sz w:val="16"/>
        <w:lang w:eastAsia="ko-KR"/>
      </w:rPr>
      <w:instrText xml:space="preserve"> </w:instrText>
    </w:r>
    <w:r w:rsidR="00F6209C">
      <w:rPr>
        <w:rStyle w:val="af"/>
        <w:sz w:val="16"/>
        <w:lang w:eastAsia="ko-KR"/>
      </w:rPr>
      <w:fldChar w:fldCharType="separate"/>
    </w:r>
    <w:r w:rsidR="00E87D32">
      <w:rPr>
        <w:rStyle w:val="af"/>
        <w:noProof/>
        <w:sz w:val="16"/>
        <w:lang w:eastAsia="ko-KR"/>
      </w:rPr>
      <w:t>8</w:t>
    </w:r>
    <w:r w:rsidR="00F6209C">
      <w:rPr>
        <w:rStyle w:val="af"/>
        <w:sz w:val="16"/>
        <w:lang w:eastAsia="ko-KR"/>
      </w:rPr>
      <w:fldChar w:fldCharType="end"/>
    </w:r>
    <w:r w:rsidR="00F6209C" w:rsidRPr="00151507">
      <w:rPr>
        <w:rStyle w:val="af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3CBEC" w14:textId="77777777" w:rsidR="005702A8" w:rsidRDefault="005702A8">
      <w:r>
        <w:separator/>
      </w:r>
    </w:p>
  </w:footnote>
  <w:footnote w:type="continuationSeparator" w:id="0">
    <w:p w14:paraId="2D62B7C7" w14:textId="77777777" w:rsidR="005702A8" w:rsidRDefault="00570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5BDA8" w14:textId="77777777" w:rsidR="00F6209C" w:rsidRDefault="00F6209C">
    <w:pPr>
      <w:pStyle w:val="ad"/>
      <w:rPr>
        <w:lang w:eastAsia="ko-KR"/>
      </w:rPr>
    </w:pPr>
  </w:p>
  <w:tbl>
    <w:tblPr>
      <w:tblW w:w="10349" w:type="dxa"/>
      <w:tblInd w:w="-18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418"/>
      <w:gridCol w:w="3402"/>
      <w:gridCol w:w="1276"/>
      <w:gridCol w:w="1701"/>
      <w:gridCol w:w="1134"/>
      <w:gridCol w:w="1418"/>
    </w:tblGrid>
    <w:tr w:rsidR="00F6209C" w:rsidRPr="00A13EB8" w14:paraId="255F4CBB" w14:textId="77777777" w:rsidTr="004D237A">
      <w:trPr>
        <w:cantSplit/>
      </w:trPr>
      <w:tc>
        <w:tcPr>
          <w:tcW w:w="4820" w:type="dxa"/>
          <w:gridSpan w:val="2"/>
        </w:tcPr>
        <w:p w14:paraId="1919D590" w14:textId="6559D8E3" w:rsidR="00F6209C" w:rsidRPr="00A13EB8" w:rsidRDefault="00A13EB8" w:rsidP="0091242C">
          <w:pPr>
            <w:jc w:val="center"/>
            <w:rPr>
              <w:rFonts w:asciiTheme="minorEastAsia" w:eastAsiaTheme="minorEastAsia" w:hAnsiTheme="minorEastAsia" w:cs="Arial"/>
              <w:b/>
              <w:bCs/>
              <w:color w:val="00000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b/>
              <w:bCs/>
              <w:color w:val="000000"/>
              <w:lang w:eastAsia="ko-KR"/>
            </w:rPr>
            <w:t>프로세스 설계</w:t>
          </w:r>
        </w:p>
      </w:tc>
      <w:tc>
        <w:tcPr>
          <w:tcW w:w="1276" w:type="dxa"/>
          <w:tcBorders>
            <w:top w:val="single" w:sz="12" w:space="0" w:color="auto"/>
            <w:bottom w:val="single" w:sz="8" w:space="0" w:color="auto"/>
          </w:tcBorders>
          <w:shd w:val="clear" w:color="auto" w:fill="F3F3F3"/>
          <w:vAlign w:val="center"/>
        </w:tcPr>
        <w:p w14:paraId="0F22AEC9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작성자</w:t>
          </w:r>
        </w:p>
      </w:tc>
      <w:tc>
        <w:tcPr>
          <w:tcW w:w="4253" w:type="dxa"/>
          <w:gridSpan w:val="3"/>
          <w:vAlign w:val="center"/>
        </w:tcPr>
        <w:p w14:paraId="409814B5" w14:textId="5C82B072" w:rsidR="00F6209C" w:rsidRPr="00A13EB8" w:rsidRDefault="00631800" w:rsidP="004D237A">
          <w:pPr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[작성자명]</w:t>
          </w:r>
        </w:p>
      </w:tc>
    </w:tr>
    <w:tr w:rsidR="00F6209C" w:rsidRPr="00A13EB8" w14:paraId="22027F96" w14:textId="77777777" w:rsidTr="004D237A">
      <w:trPr>
        <w:cantSplit/>
        <w:trHeight w:val="60"/>
      </w:trPr>
      <w:tc>
        <w:tcPr>
          <w:tcW w:w="1418" w:type="dxa"/>
          <w:vMerge w:val="restart"/>
          <w:tcBorders>
            <w:top w:val="single" w:sz="8" w:space="0" w:color="auto"/>
            <w:bottom w:val="single" w:sz="12" w:space="0" w:color="auto"/>
          </w:tcBorders>
          <w:shd w:val="clear" w:color="auto" w:fill="F3F3F3"/>
          <w:vAlign w:val="center"/>
        </w:tcPr>
        <w:p w14:paraId="540F67C4" w14:textId="5D3BDC08" w:rsidR="00F6209C" w:rsidRPr="00A13EB8" w:rsidRDefault="00CA7F54" w:rsidP="004D237A">
          <w:pPr>
            <w:jc w:val="center"/>
            <w:rPr>
              <w:rFonts w:asciiTheme="minorEastAsia" w:eastAsiaTheme="minorEastAsia" w:hAnsiTheme="minorEastAsia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시스템명</w:t>
          </w:r>
        </w:p>
      </w:tc>
      <w:tc>
        <w:tcPr>
          <w:tcW w:w="3402" w:type="dxa"/>
          <w:vMerge w:val="restart"/>
          <w:vAlign w:val="center"/>
        </w:tcPr>
        <w:p w14:paraId="6E0CAF21" w14:textId="03944692" w:rsidR="00F6209C" w:rsidRPr="00A13EB8" w:rsidRDefault="00CA7F54" w:rsidP="00E211D1">
          <w:pPr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[시스템명]</w:t>
          </w:r>
        </w:p>
      </w:tc>
      <w:tc>
        <w:tcPr>
          <w:tcW w:w="1276" w:type="dxa"/>
          <w:tcBorders>
            <w:top w:val="single" w:sz="8" w:space="0" w:color="auto"/>
            <w:bottom w:val="single" w:sz="8" w:space="0" w:color="auto"/>
          </w:tcBorders>
          <w:shd w:val="clear" w:color="auto" w:fill="F3F3F3"/>
          <w:vAlign w:val="center"/>
        </w:tcPr>
        <w:p w14:paraId="77A77886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Doc No.</w:t>
          </w:r>
        </w:p>
      </w:tc>
      <w:tc>
        <w:tcPr>
          <w:tcW w:w="1701" w:type="dxa"/>
          <w:vAlign w:val="center"/>
        </w:tcPr>
        <w:p w14:paraId="6EC7B07A" w14:textId="2CFB3143" w:rsidR="00F6209C" w:rsidRPr="00A13EB8" w:rsidRDefault="00A13EB8" w:rsidP="008338FD">
          <w:pPr>
            <w:jc w:val="center"/>
            <w:rPr>
              <w:rFonts w:asciiTheme="minorEastAsia" w:eastAsiaTheme="minorEastAsia" w:hAnsiTheme="minorEastAsia" w:cs="Arial"/>
              <w:color w:val="000000"/>
              <w:spacing w:val="-6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 w:hint="eastAsia"/>
              <w:color w:val="000000"/>
              <w:spacing w:val="-6"/>
              <w:sz w:val="20"/>
              <w:szCs w:val="20"/>
              <w:lang w:eastAsia="ko-KR"/>
            </w:rPr>
            <w:t>K</w:t>
          </w:r>
          <w:r>
            <w:rPr>
              <w:rFonts w:asciiTheme="minorEastAsia" w:eastAsiaTheme="minorEastAsia" w:hAnsiTheme="minorEastAsia" w:cs="Arial"/>
              <w:color w:val="000000"/>
              <w:spacing w:val="-6"/>
              <w:sz w:val="20"/>
              <w:szCs w:val="20"/>
              <w:lang w:eastAsia="ko-KR"/>
            </w:rPr>
            <w:t>OPO</w:t>
          </w:r>
          <w:r w:rsidR="00F6209C" w:rsidRPr="00A13EB8">
            <w:rPr>
              <w:rFonts w:asciiTheme="minorEastAsia" w:eastAsiaTheme="minorEastAsia" w:hAnsiTheme="minorEastAsia" w:cs="Arial" w:hint="eastAsia"/>
              <w:color w:val="000000"/>
              <w:spacing w:val="-6"/>
              <w:sz w:val="20"/>
              <w:szCs w:val="20"/>
              <w:lang w:eastAsia="ko-KR"/>
            </w:rPr>
            <w:t>-</w:t>
          </w:r>
          <w:r>
            <w:rPr>
              <w:rFonts w:asciiTheme="minorEastAsia" w:eastAsiaTheme="minorEastAsia" w:hAnsiTheme="minorEastAsia" w:cs="Arial"/>
              <w:color w:val="000000"/>
              <w:spacing w:val="-6"/>
              <w:sz w:val="20"/>
              <w:szCs w:val="20"/>
              <w:lang w:eastAsia="ko-KR"/>
            </w:rPr>
            <w:t>PDD</w:t>
          </w:r>
          <w:r w:rsidR="00F6209C" w:rsidRPr="00A13EB8">
            <w:rPr>
              <w:rFonts w:asciiTheme="minorEastAsia" w:eastAsiaTheme="minorEastAsia" w:hAnsiTheme="minorEastAsia" w:cs="Arial" w:hint="eastAsia"/>
              <w:color w:val="000000"/>
              <w:spacing w:val="-6"/>
              <w:sz w:val="20"/>
              <w:szCs w:val="20"/>
              <w:lang w:eastAsia="ko-KR"/>
            </w:rPr>
            <w:t>-001</w:t>
          </w:r>
        </w:p>
      </w:tc>
      <w:tc>
        <w:tcPr>
          <w:tcW w:w="1134" w:type="dxa"/>
          <w:tcBorders>
            <w:top w:val="single" w:sz="8" w:space="0" w:color="auto"/>
            <w:bottom w:val="single" w:sz="8" w:space="0" w:color="auto"/>
          </w:tcBorders>
          <w:shd w:val="clear" w:color="auto" w:fill="F3F3F3"/>
          <w:vAlign w:val="center"/>
        </w:tcPr>
        <w:p w14:paraId="7DCA25A3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Created</w:t>
          </w:r>
        </w:p>
      </w:tc>
      <w:tc>
        <w:tcPr>
          <w:tcW w:w="1418" w:type="dxa"/>
          <w:vAlign w:val="center"/>
        </w:tcPr>
        <w:p w14:paraId="4F12DF04" w14:textId="2F0D493A" w:rsidR="00F6209C" w:rsidRPr="00A13EB8" w:rsidRDefault="00F6209C" w:rsidP="004462C6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20</w:t>
          </w:r>
          <w:r w:rsid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23</w:t>
          </w: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-</w:t>
          </w:r>
          <w:r w:rsid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06</w:t>
          </w: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-</w:t>
          </w:r>
          <w:r w:rsid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00</w:t>
          </w:r>
        </w:p>
      </w:tc>
    </w:tr>
    <w:tr w:rsidR="00F6209C" w:rsidRPr="00A13EB8" w14:paraId="6ABCC905" w14:textId="77777777" w:rsidTr="004D237A">
      <w:trPr>
        <w:cantSplit/>
        <w:trHeight w:val="60"/>
      </w:trPr>
      <w:tc>
        <w:tcPr>
          <w:tcW w:w="1418" w:type="dxa"/>
          <w:vMerge/>
          <w:tcBorders>
            <w:top w:val="single" w:sz="12" w:space="0" w:color="auto"/>
            <w:bottom w:val="single" w:sz="12" w:space="0" w:color="auto"/>
          </w:tcBorders>
          <w:shd w:val="clear" w:color="auto" w:fill="F3F3F3"/>
          <w:vAlign w:val="center"/>
        </w:tcPr>
        <w:p w14:paraId="54E55CE1" w14:textId="77777777" w:rsidR="00F6209C" w:rsidRPr="00A13EB8" w:rsidRDefault="00F6209C" w:rsidP="004D237A">
          <w:pPr>
            <w:jc w:val="center"/>
            <w:rPr>
              <w:rFonts w:ascii="굴림" w:eastAsia="굴림" w:hAnsi="굴림"/>
              <w:sz w:val="20"/>
              <w:szCs w:val="20"/>
            </w:rPr>
          </w:pPr>
        </w:p>
      </w:tc>
      <w:tc>
        <w:tcPr>
          <w:tcW w:w="3402" w:type="dxa"/>
          <w:vMerge/>
          <w:vAlign w:val="center"/>
        </w:tcPr>
        <w:p w14:paraId="7E291733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/>
              <w:sz w:val="20"/>
              <w:szCs w:val="20"/>
            </w:rPr>
          </w:pPr>
        </w:p>
      </w:tc>
      <w:tc>
        <w:tcPr>
          <w:tcW w:w="1276" w:type="dxa"/>
          <w:tcBorders>
            <w:top w:val="single" w:sz="8" w:space="0" w:color="auto"/>
            <w:bottom w:val="single" w:sz="12" w:space="0" w:color="auto"/>
          </w:tcBorders>
          <w:shd w:val="clear" w:color="auto" w:fill="F3F3F3"/>
          <w:vAlign w:val="center"/>
        </w:tcPr>
        <w:p w14:paraId="096BFC36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Version</w:t>
          </w:r>
        </w:p>
      </w:tc>
      <w:tc>
        <w:tcPr>
          <w:tcW w:w="1701" w:type="dxa"/>
          <w:vAlign w:val="center"/>
        </w:tcPr>
        <w:p w14:paraId="0EB760B0" w14:textId="2FC78D18" w:rsidR="00F6209C" w:rsidRPr="00A13EB8" w:rsidRDefault="00A13EB8" w:rsidP="004D237A">
          <w:pPr>
            <w:jc w:val="center"/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  <w:t>V</w:t>
          </w:r>
          <w:r w:rsidR="00F6209C" w:rsidRPr="00A13EB8"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1.0</w:t>
          </w:r>
        </w:p>
      </w:tc>
      <w:tc>
        <w:tcPr>
          <w:tcW w:w="1134" w:type="dxa"/>
          <w:tcBorders>
            <w:top w:val="single" w:sz="8" w:space="0" w:color="auto"/>
            <w:bottom w:val="single" w:sz="12" w:space="0" w:color="auto"/>
          </w:tcBorders>
          <w:shd w:val="clear" w:color="auto" w:fill="F3F3F3"/>
          <w:vAlign w:val="center"/>
        </w:tcPr>
        <w:p w14:paraId="2C04F4D7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Updated</w:t>
          </w:r>
        </w:p>
      </w:tc>
      <w:tc>
        <w:tcPr>
          <w:tcW w:w="1418" w:type="dxa"/>
          <w:vAlign w:val="center"/>
        </w:tcPr>
        <w:p w14:paraId="553198B9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</w:rPr>
          </w:pPr>
        </w:p>
      </w:tc>
    </w:tr>
  </w:tbl>
  <w:p w14:paraId="6778C085" w14:textId="77777777" w:rsidR="00F6209C" w:rsidRPr="00A13EB8" w:rsidRDefault="00F6209C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2EAC3B2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E"/>
    <w:multiLevelType w:val="singleLevel"/>
    <w:tmpl w:val="C1E024E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B4441830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2371440"/>
    <w:multiLevelType w:val="hybridMultilevel"/>
    <w:tmpl w:val="545EEEE8"/>
    <w:lvl w:ilvl="0" w:tplc="164601E0">
      <w:start w:val="1"/>
      <w:numFmt w:val="bullet"/>
      <w:pStyle w:val="30"/>
      <w:lvlText w:val="-"/>
      <w:lvlJc w:val="left"/>
      <w:pPr>
        <w:tabs>
          <w:tab w:val="num" w:pos="113"/>
        </w:tabs>
        <w:ind w:left="1191" w:hanging="227"/>
      </w:pPr>
      <w:rPr>
        <w:rFonts w:ascii="굴림체" w:eastAsia="굴림체" w:hAnsi="굴림체" w:hint="eastAsia"/>
        <w:b w:val="0"/>
        <w:i w:val="0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7E579AB"/>
    <w:multiLevelType w:val="hybridMultilevel"/>
    <w:tmpl w:val="6E984E04"/>
    <w:lvl w:ilvl="0" w:tplc="6846B78A">
      <w:start w:val="1"/>
      <w:numFmt w:val="bullet"/>
      <w:pStyle w:val="2"/>
      <w:lvlText w:val="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08142756"/>
    <w:multiLevelType w:val="multilevel"/>
    <w:tmpl w:val="2DA8EE58"/>
    <w:numStyleLink w:val="Level6"/>
  </w:abstractNum>
  <w:abstractNum w:abstractNumId="6" w15:restartNumberingAfterBreak="0">
    <w:nsid w:val="0A8305EE"/>
    <w:multiLevelType w:val="hybridMultilevel"/>
    <w:tmpl w:val="4A680164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0C2B0A85"/>
    <w:multiLevelType w:val="hybridMultilevel"/>
    <w:tmpl w:val="11CAEE80"/>
    <w:lvl w:ilvl="0" w:tplc="1A1E7A24">
      <w:start w:val="1"/>
      <w:numFmt w:val="decimal"/>
      <w:lvlText w:val="%1)"/>
      <w:lvlJc w:val="left"/>
      <w:pPr>
        <w:ind w:left="800" w:hanging="400"/>
      </w:pPr>
      <w:rPr>
        <w:rFonts w:asciiTheme="minorEastAsia" w:eastAsiaTheme="minorEastAsia" w:hAnsiTheme="minorEastAsia" w:cs="굴림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DDC57EA"/>
    <w:multiLevelType w:val="hybridMultilevel"/>
    <w:tmpl w:val="E8A24EE8"/>
    <w:lvl w:ilvl="0" w:tplc="84A63E7E">
      <w:start w:val="1"/>
      <w:numFmt w:val="bullet"/>
      <w:pStyle w:val="KTB1CharCharCharCharCharCharCharChar"/>
      <w:lvlText w:val=""/>
      <w:lvlJc w:val="left"/>
      <w:pPr>
        <w:tabs>
          <w:tab w:val="num" w:pos="1162"/>
        </w:tabs>
        <w:ind w:left="1162" w:hanging="425"/>
      </w:pPr>
      <w:rPr>
        <w:rFonts w:ascii="Wingdings" w:hAnsi="Wingdings" w:hint="default"/>
      </w:rPr>
    </w:lvl>
    <w:lvl w:ilvl="1" w:tplc="13EA4940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19A7A17"/>
    <w:multiLevelType w:val="hybridMultilevel"/>
    <w:tmpl w:val="7F08FE84"/>
    <w:lvl w:ilvl="0" w:tplc="ADF881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99D5EA2"/>
    <w:multiLevelType w:val="multilevel"/>
    <w:tmpl w:val="F8F09BD0"/>
    <w:styleLink w:val="Level5"/>
    <w:lvl w:ilvl="0">
      <w:start w:val="1"/>
      <w:numFmt w:val="bullet"/>
      <w:pStyle w:val="GZLevel3"/>
      <w:lvlText w:val="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FF6600"/>
        <w:kern w:val="2"/>
        <w:sz w:val="16"/>
        <w:szCs w:val="16"/>
      </w:rPr>
    </w:lvl>
    <w:lvl w:ilvl="1">
      <w:start w:val="1"/>
      <w:numFmt w:val="bullet"/>
      <w:lvlText w:val="-"/>
      <w:lvlJc w:val="left"/>
      <w:pPr>
        <w:tabs>
          <w:tab w:val="num" w:pos="340"/>
        </w:tabs>
        <w:ind w:left="340" w:hanging="283"/>
      </w:pPr>
      <w:rPr>
        <w:rFonts w:ascii="Tahoma" w:eastAsia="돋움체" w:hAnsi="Tahoma" w:hint="default"/>
        <w:color w:val="FF6600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16F4C40"/>
    <w:multiLevelType w:val="hybridMultilevel"/>
    <w:tmpl w:val="03147E76"/>
    <w:lvl w:ilvl="0" w:tplc="77DA4630">
      <w:start w:val="1"/>
      <w:numFmt w:val="bullet"/>
      <w:lvlText w:val=""/>
      <w:lvlJc w:val="left"/>
      <w:pPr>
        <w:ind w:left="1109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2" w15:restartNumberingAfterBreak="0">
    <w:nsid w:val="22D15977"/>
    <w:multiLevelType w:val="hybridMultilevel"/>
    <w:tmpl w:val="3B602C34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80" w:hanging="440"/>
      </w:pPr>
    </w:lvl>
    <w:lvl w:ilvl="2" w:tplc="FFFFFFFF" w:tentative="1">
      <w:start w:val="1"/>
      <w:numFmt w:val="lowerRoman"/>
      <w:lvlText w:val="%3."/>
      <w:lvlJc w:val="right"/>
      <w:pPr>
        <w:ind w:left="1720" w:hanging="440"/>
      </w:pPr>
    </w:lvl>
    <w:lvl w:ilvl="3" w:tplc="FFFFFFFF" w:tentative="1">
      <w:start w:val="1"/>
      <w:numFmt w:val="decimal"/>
      <w:lvlText w:val="%4."/>
      <w:lvlJc w:val="left"/>
      <w:pPr>
        <w:ind w:left="2160" w:hanging="440"/>
      </w:pPr>
    </w:lvl>
    <w:lvl w:ilvl="4" w:tplc="FFFFFFFF" w:tentative="1">
      <w:start w:val="1"/>
      <w:numFmt w:val="upperLetter"/>
      <w:lvlText w:val="%5."/>
      <w:lvlJc w:val="left"/>
      <w:pPr>
        <w:ind w:left="2600" w:hanging="440"/>
      </w:pPr>
    </w:lvl>
    <w:lvl w:ilvl="5" w:tplc="FFFFFFFF" w:tentative="1">
      <w:start w:val="1"/>
      <w:numFmt w:val="lowerRoman"/>
      <w:lvlText w:val="%6."/>
      <w:lvlJc w:val="right"/>
      <w:pPr>
        <w:ind w:left="3040" w:hanging="440"/>
      </w:pPr>
    </w:lvl>
    <w:lvl w:ilvl="6" w:tplc="FFFFFFFF" w:tentative="1">
      <w:start w:val="1"/>
      <w:numFmt w:val="decimal"/>
      <w:lvlText w:val="%7."/>
      <w:lvlJc w:val="left"/>
      <w:pPr>
        <w:ind w:left="3480" w:hanging="440"/>
      </w:pPr>
    </w:lvl>
    <w:lvl w:ilvl="7" w:tplc="FFFFFFFF" w:tentative="1">
      <w:start w:val="1"/>
      <w:numFmt w:val="upperLetter"/>
      <w:lvlText w:val="%8."/>
      <w:lvlJc w:val="left"/>
      <w:pPr>
        <w:ind w:left="3920" w:hanging="440"/>
      </w:pPr>
    </w:lvl>
    <w:lvl w:ilvl="8" w:tplc="FFFFFFFF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3" w15:restartNumberingAfterBreak="0">
    <w:nsid w:val="248F4D1A"/>
    <w:multiLevelType w:val="multilevel"/>
    <w:tmpl w:val="3BE638F6"/>
    <w:lvl w:ilvl="0">
      <w:start w:val="1"/>
      <w:numFmt w:val="decimal"/>
      <w:pStyle w:val="GZNumbering"/>
      <w:lvlText w:val="%1."/>
      <w:lvlJc w:val="left"/>
      <w:pPr>
        <w:tabs>
          <w:tab w:val="num" w:pos="352"/>
        </w:tabs>
        <w:ind w:left="352" w:hanging="233"/>
      </w:pPr>
      <w:rPr>
        <w:rFonts w:eastAsia="바탕" w:hint="eastAsia"/>
        <w:color w:val="333399"/>
        <w:kern w:val="2"/>
        <w:sz w:val="16"/>
        <w:szCs w:val="16"/>
      </w:rPr>
    </w:lvl>
    <w:lvl w:ilvl="1">
      <w:start w:val="1"/>
      <w:numFmt w:val="upperLetter"/>
      <w:lvlText w:val="%2."/>
      <w:lvlJc w:val="left"/>
      <w:pPr>
        <w:tabs>
          <w:tab w:val="num" w:pos="1149"/>
        </w:tabs>
        <w:ind w:left="1149" w:hanging="400"/>
      </w:pPr>
      <w:rPr>
        <w:rFonts w:hint="eastAsia"/>
        <w:color w:val="FF6600"/>
      </w:rPr>
    </w:lvl>
    <w:lvl w:ilvl="2">
      <w:start w:val="1"/>
      <w:numFmt w:val="lowerRoman"/>
      <w:lvlText w:val="%3."/>
      <w:lvlJc w:val="right"/>
      <w:pPr>
        <w:tabs>
          <w:tab w:val="num" w:pos="1549"/>
        </w:tabs>
        <w:ind w:left="1549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49"/>
        </w:tabs>
        <w:ind w:left="1949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349"/>
        </w:tabs>
        <w:ind w:left="2349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749"/>
        </w:tabs>
        <w:ind w:left="2749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149"/>
        </w:tabs>
        <w:ind w:left="3149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549"/>
        </w:tabs>
        <w:ind w:left="3549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949"/>
        </w:tabs>
        <w:ind w:left="3949" w:hanging="400"/>
      </w:pPr>
      <w:rPr>
        <w:rFonts w:hint="eastAsia"/>
      </w:rPr>
    </w:lvl>
  </w:abstractNum>
  <w:abstractNum w:abstractNumId="14" w15:restartNumberingAfterBreak="0">
    <w:nsid w:val="262172A6"/>
    <w:multiLevelType w:val="hybridMultilevel"/>
    <w:tmpl w:val="BAFE43CE"/>
    <w:lvl w:ilvl="0" w:tplc="FFFFFFFF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7C3265C"/>
    <w:multiLevelType w:val="hybridMultilevel"/>
    <w:tmpl w:val="7286F666"/>
    <w:lvl w:ilvl="0" w:tplc="5C38492C">
      <w:start w:val="1"/>
      <w:numFmt w:val="bullet"/>
      <w:pStyle w:val="a"/>
      <w:lvlText w:val=""/>
      <w:lvlJc w:val="left"/>
      <w:pPr>
        <w:tabs>
          <w:tab w:val="num" w:pos="624"/>
        </w:tabs>
        <w:ind w:left="624" w:hanging="397"/>
      </w:pPr>
      <w:rPr>
        <w:rFonts w:ascii="Wingdings 2" w:eastAsia="굴림체" w:hAnsi="Wingdings 2" w:hint="default"/>
        <w:b/>
        <w:i w:val="0"/>
        <w:color w:val="003366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9AF6BCB"/>
    <w:multiLevelType w:val="hybridMultilevel"/>
    <w:tmpl w:val="28C45898"/>
    <w:lvl w:ilvl="0" w:tplc="0409000F">
      <w:start w:val="1"/>
      <w:numFmt w:val="decimal"/>
      <w:lvlText w:val="%1."/>
      <w:lvlJc w:val="left"/>
      <w:pPr>
        <w:ind w:left="44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7" w15:restartNumberingAfterBreak="0">
    <w:nsid w:val="2DC641A6"/>
    <w:multiLevelType w:val="multilevel"/>
    <w:tmpl w:val="4824EAFA"/>
    <w:lvl w:ilvl="0">
      <w:start w:val="1"/>
      <w:numFmt w:val="decimal"/>
      <w:pStyle w:val="NumberedHeading1"/>
      <w:lvlText w:val="%1."/>
      <w:lvlJc w:val="right"/>
      <w:pPr>
        <w:tabs>
          <w:tab w:val="num" w:pos="567"/>
        </w:tabs>
        <w:ind w:left="567" w:hanging="170"/>
      </w:pPr>
      <w:rPr>
        <w:rFonts w:hint="default"/>
      </w:rPr>
    </w:lvl>
    <w:lvl w:ilvl="1">
      <w:start w:val="1"/>
      <w:numFmt w:val="decimal"/>
      <w:pStyle w:val="NumberedHeading2"/>
      <w:lvlText w:val="%1.%2."/>
      <w:lvlJc w:val="right"/>
      <w:pPr>
        <w:tabs>
          <w:tab w:val="num" w:pos="1418"/>
        </w:tabs>
        <w:ind w:left="1418" w:hanging="171"/>
      </w:pPr>
      <w:rPr>
        <w:rFonts w:hint="default"/>
      </w:rPr>
    </w:lvl>
    <w:lvl w:ilvl="2">
      <w:start w:val="1"/>
      <w:numFmt w:val="decimal"/>
      <w:pStyle w:val="NumberedHeading3"/>
      <w:lvlText w:val="%1.%2.%3."/>
      <w:lvlJc w:val="right"/>
      <w:pPr>
        <w:tabs>
          <w:tab w:val="num" w:pos="1418"/>
        </w:tabs>
        <w:ind w:left="1418" w:hanging="171"/>
      </w:pPr>
      <w:rPr>
        <w:rFonts w:hint="default"/>
      </w:rPr>
    </w:lvl>
    <w:lvl w:ilvl="3">
      <w:start w:val="1"/>
      <w:numFmt w:val="decimal"/>
      <w:pStyle w:val="NumberedHeading4"/>
      <w:lvlText w:val="%1.%2.%3.%4."/>
      <w:lvlJc w:val="right"/>
      <w:pPr>
        <w:tabs>
          <w:tab w:val="num" w:pos="1418"/>
        </w:tabs>
        <w:ind w:left="1418" w:hanging="17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1584" w:hanging="1584"/>
      </w:pPr>
      <w:rPr>
        <w:rFonts w:hint="default"/>
      </w:rPr>
    </w:lvl>
  </w:abstractNum>
  <w:abstractNum w:abstractNumId="18" w15:restartNumberingAfterBreak="0">
    <w:nsid w:val="33C250F7"/>
    <w:multiLevelType w:val="multilevel"/>
    <w:tmpl w:val="330E1666"/>
    <w:lvl w:ilvl="0">
      <w:start w:val="1"/>
      <w:numFmt w:val="bullet"/>
      <w:pStyle w:val="-"/>
      <w:lvlText w:val=""/>
      <w:lvlJc w:val="left"/>
      <w:pPr>
        <w:tabs>
          <w:tab w:val="num" w:pos="565"/>
        </w:tabs>
        <w:ind w:left="565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19" w15:restartNumberingAfterBreak="0">
    <w:nsid w:val="348A4356"/>
    <w:multiLevelType w:val="multilevel"/>
    <w:tmpl w:val="EA345534"/>
    <w:lvl w:ilvl="0">
      <w:start w:val="1"/>
      <w:numFmt w:val="upperRoman"/>
      <w:pStyle w:val="31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0" w15:restartNumberingAfterBreak="0">
    <w:nsid w:val="368F5281"/>
    <w:multiLevelType w:val="multilevel"/>
    <w:tmpl w:val="F8F09BD0"/>
    <w:numStyleLink w:val="Level5"/>
  </w:abstractNum>
  <w:abstractNum w:abstractNumId="21" w15:restartNumberingAfterBreak="0">
    <w:nsid w:val="3EBF577F"/>
    <w:multiLevelType w:val="hybridMultilevel"/>
    <w:tmpl w:val="4A680164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1D556A3"/>
    <w:multiLevelType w:val="hybridMultilevel"/>
    <w:tmpl w:val="AD9009A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3A3175A"/>
    <w:multiLevelType w:val="hybridMultilevel"/>
    <w:tmpl w:val="0582B640"/>
    <w:lvl w:ilvl="0" w:tplc="77C8BCDC">
      <w:start w:val="5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8F100F5"/>
    <w:multiLevelType w:val="hybridMultilevel"/>
    <w:tmpl w:val="63C86E28"/>
    <w:lvl w:ilvl="0" w:tplc="04090009">
      <w:start w:val="3"/>
      <w:numFmt w:val="bullet"/>
      <w:lvlText w:val=""/>
      <w:lvlJc w:val="left"/>
      <w:pPr>
        <w:tabs>
          <w:tab w:val="num" w:pos="1771"/>
        </w:tabs>
        <w:ind w:left="1771" w:hanging="360"/>
      </w:pPr>
      <w:rPr>
        <w:rFonts w:ascii="Symbol" w:eastAsia="Times New Roman" w:hAnsi="Symbol" w:cs="Times New Roman" w:hint="default"/>
        <w:color w:val="auto"/>
      </w:rPr>
    </w:lvl>
    <w:lvl w:ilvl="1" w:tplc="04090003">
      <w:start w:val="3"/>
      <w:numFmt w:val="bullet"/>
      <w:pStyle w:val="BulletedList"/>
      <w:lvlText w:val="-"/>
      <w:lvlJc w:val="left"/>
      <w:pPr>
        <w:tabs>
          <w:tab w:val="num" w:pos="2491"/>
        </w:tabs>
        <w:ind w:left="2491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5" w15:restartNumberingAfterBreak="0">
    <w:nsid w:val="555C64D5"/>
    <w:multiLevelType w:val="hybridMultilevel"/>
    <w:tmpl w:val="698214F4"/>
    <w:lvl w:ilvl="0" w:tplc="515A81B2">
      <w:start w:val="1"/>
      <w:numFmt w:val="bullet"/>
      <w:pStyle w:val="Bulleted1level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auto"/>
      </w:rPr>
    </w:lvl>
    <w:lvl w:ilvl="1" w:tplc="0908DF48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6C60367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8EB8A25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8BD4D91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3A32DDA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32AC5CC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CFC7BB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80049B5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8157223"/>
    <w:multiLevelType w:val="hybridMultilevel"/>
    <w:tmpl w:val="4A680164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59E45241"/>
    <w:multiLevelType w:val="multilevel"/>
    <w:tmpl w:val="477019F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1002" w:hanging="576"/>
      </w:pPr>
      <w:rPr>
        <w:rFonts w:hint="eastAsia"/>
      </w:rPr>
    </w:lvl>
    <w:lvl w:ilvl="2">
      <w:start w:val="1"/>
      <w:numFmt w:val="decimal"/>
      <w:pStyle w:val="32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8" w15:restartNumberingAfterBreak="0">
    <w:nsid w:val="5DFD02FC"/>
    <w:multiLevelType w:val="hybridMultilevel"/>
    <w:tmpl w:val="12C202C0"/>
    <w:lvl w:ilvl="0" w:tplc="778CBE64">
      <w:start w:val="1"/>
      <w:numFmt w:val="bullet"/>
      <w:pStyle w:val="10"/>
      <w:lvlText w:val="-"/>
      <w:lvlJc w:val="left"/>
      <w:pPr>
        <w:tabs>
          <w:tab w:val="num" w:pos="667"/>
        </w:tabs>
        <w:ind w:left="667" w:hanging="241"/>
      </w:pPr>
      <w:rPr>
        <w:rFonts w:ascii="굴림체" w:eastAsia="굴림체" w:hAnsi="굴림체" w:hint="eastAsia"/>
        <w:b w:val="0"/>
        <w:i w:val="0"/>
        <w:sz w:val="18"/>
        <w:szCs w:val="18"/>
      </w:rPr>
    </w:lvl>
    <w:lvl w:ilvl="1" w:tplc="B3AC6C36">
      <w:start w:val="1"/>
      <w:numFmt w:val="bullet"/>
      <w:lvlText w:val="-"/>
      <w:lvlJc w:val="left"/>
      <w:pPr>
        <w:tabs>
          <w:tab w:val="num" w:pos="821"/>
        </w:tabs>
        <w:ind w:left="821" w:hanging="241"/>
      </w:pPr>
      <w:rPr>
        <w:rFonts w:ascii="굴림체" w:eastAsia="굴림체" w:hAnsi="굴림체" w:hint="eastAsia"/>
        <w:b w:val="0"/>
        <w:i w:val="0"/>
        <w:sz w:val="18"/>
        <w:szCs w:val="18"/>
      </w:rPr>
    </w:lvl>
    <w:lvl w:ilvl="2" w:tplc="C7B60F42">
      <w:start w:val="1"/>
      <w:numFmt w:val="lowerRoman"/>
      <w:lvlText w:val="%3."/>
      <w:lvlJc w:val="right"/>
      <w:pPr>
        <w:tabs>
          <w:tab w:val="num" w:pos="1380"/>
        </w:tabs>
        <w:ind w:left="1380" w:hanging="400"/>
      </w:pPr>
    </w:lvl>
    <w:lvl w:ilvl="3" w:tplc="94529436">
      <w:start w:val="1"/>
      <w:numFmt w:val="decimal"/>
      <w:lvlText w:val="%4."/>
      <w:lvlJc w:val="left"/>
      <w:pPr>
        <w:tabs>
          <w:tab w:val="num" w:pos="1780"/>
        </w:tabs>
        <w:ind w:left="1780" w:hanging="400"/>
      </w:pPr>
    </w:lvl>
    <w:lvl w:ilvl="4" w:tplc="7FAC670C">
      <w:start w:val="1"/>
      <w:numFmt w:val="upperLetter"/>
      <w:lvlText w:val="%5."/>
      <w:lvlJc w:val="left"/>
      <w:pPr>
        <w:ind w:left="2140" w:hanging="360"/>
      </w:pPr>
      <w:rPr>
        <w:rFonts w:hint="default"/>
      </w:rPr>
    </w:lvl>
    <w:lvl w:ilvl="5" w:tplc="A4DC1D1E">
      <w:start w:val="1"/>
      <w:numFmt w:val="lowerRoman"/>
      <w:lvlText w:val="%6."/>
      <w:lvlJc w:val="right"/>
      <w:pPr>
        <w:tabs>
          <w:tab w:val="num" w:pos="2580"/>
        </w:tabs>
        <w:ind w:left="2580" w:hanging="400"/>
      </w:pPr>
    </w:lvl>
    <w:lvl w:ilvl="6" w:tplc="70501328" w:tentative="1">
      <w:start w:val="1"/>
      <w:numFmt w:val="decimal"/>
      <w:lvlText w:val="%7."/>
      <w:lvlJc w:val="left"/>
      <w:pPr>
        <w:tabs>
          <w:tab w:val="num" w:pos="2980"/>
        </w:tabs>
        <w:ind w:left="2980" w:hanging="400"/>
      </w:pPr>
    </w:lvl>
    <w:lvl w:ilvl="7" w:tplc="6838B6E2" w:tentative="1">
      <w:start w:val="1"/>
      <w:numFmt w:val="upperLetter"/>
      <w:lvlText w:val="%8."/>
      <w:lvlJc w:val="left"/>
      <w:pPr>
        <w:tabs>
          <w:tab w:val="num" w:pos="3380"/>
        </w:tabs>
        <w:ind w:left="3380" w:hanging="400"/>
      </w:pPr>
    </w:lvl>
    <w:lvl w:ilvl="8" w:tplc="9E14052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00"/>
      </w:pPr>
    </w:lvl>
  </w:abstractNum>
  <w:abstractNum w:abstractNumId="29" w15:restartNumberingAfterBreak="0">
    <w:nsid w:val="60311582"/>
    <w:multiLevelType w:val="hybridMultilevel"/>
    <w:tmpl w:val="6F046562"/>
    <w:lvl w:ilvl="0" w:tplc="04090009">
      <w:start w:val="1"/>
      <w:numFmt w:val="bullet"/>
      <w:pStyle w:val="a0"/>
      <w:lvlText w:val="–"/>
      <w:lvlJc w:val="left"/>
      <w:pPr>
        <w:tabs>
          <w:tab w:val="num" w:pos="737"/>
        </w:tabs>
        <w:ind w:left="737" w:hanging="170"/>
      </w:pPr>
      <w:rPr>
        <w:rFonts w:ascii="Helvetica" w:hAnsi="Helvetica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2A64977"/>
    <w:multiLevelType w:val="singleLevel"/>
    <w:tmpl w:val="6756E066"/>
    <w:lvl w:ilvl="0">
      <w:start w:val="1"/>
      <w:numFmt w:val="bullet"/>
      <w:pStyle w:val="a1"/>
      <w:lvlText w:val=""/>
      <w:lvlJc w:val="left"/>
      <w:pPr>
        <w:tabs>
          <w:tab w:val="num" w:pos="510"/>
        </w:tabs>
        <w:ind w:left="510" w:hanging="510"/>
      </w:pPr>
      <w:rPr>
        <w:rFonts w:ascii="Wingdings" w:hAnsi="Wingdings" w:hint="default"/>
      </w:rPr>
    </w:lvl>
  </w:abstractNum>
  <w:abstractNum w:abstractNumId="31" w15:restartNumberingAfterBreak="0">
    <w:nsid w:val="67127766"/>
    <w:multiLevelType w:val="multilevel"/>
    <w:tmpl w:val="7BD874C0"/>
    <w:lvl w:ilvl="0">
      <w:start w:val="1"/>
      <w:numFmt w:val="decimal"/>
      <w:pStyle w:val="11"/>
      <w:lvlText w:val="Chapter %1 "/>
      <w:lvlJc w:val="left"/>
      <w:pPr>
        <w:tabs>
          <w:tab w:val="num" w:pos="0"/>
        </w:tabs>
        <w:ind w:left="0" w:firstLine="0"/>
      </w:pPr>
      <w:rPr>
        <w:rFonts w:ascii="Lucida Sans" w:eastAsia="굴림체" w:hAnsi="Lucida Sans" w:hint="default"/>
        <w:b/>
        <w:i w:val="0"/>
        <w:color w:val="0000FF"/>
        <w:sz w:val="28"/>
        <w:szCs w:val="28"/>
      </w:rPr>
    </w:lvl>
    <w:lvl w:ilvl="1">
      <w:start w:val="1"/>
      <w:numFmt w:val="decimal"/>
      <w:pStyle w:val="21"/>
      <w:suff w:val="space"/>
      <w:lvlText w:val="%1.%2 "/>
      <w:lvlJc w:val="left"/>
      <w:pPr>
        <w:ind w:left="360" w:hanging="360"/>
      </w:pPr>
      <w:rPr>
        <w:rFonts w:ascii="Lucida Sans" w:eastAsia="굴림체" w:hAnsi="Lucida Sans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2"/>
        <w:szCs w:val="22"/>
        <w:u w:val="none"/>
        <w:vertAlign w:val="baseline"/>
        <w:em w:val="none"/>
      </w:rPr>
    </w:lvl>
    <w:lvl w:ilvl="2">
      <w:start w:val="1"/>
      <w:numFmt w:val="decimal"/>
      <w:pStyle w:val="33"/>
      <w:suff w:val="space"/>
      <w:lvlText w:val="%1.%2.%3 "/>
      <w:lvlJc w:val="left"/>
      <w:pPr>
        <w:ind w:left="0" w:firstLine="0"/>
      </w:pPr>
      <w:rPr>
        <w:rFonts w:ascii="Lucida Sans" w:eastAsia="굴림체" w:hAnsi="Lucida Sans" w:hint="default"/>
        <w:b w:val="0"/>
        <w:i w:val="0"/>
        <w:sz w:val="20"/>
        <w:szCs w:val="20"/>
      </w:rPr>
    </w:lvl>
    <w:lvl w:ilvl="3">
      <w:start w:val="1"/>
      <w:numFmt w:val="upperLetter"/>
      <w:pStyle w:val="34"/>
      <w:suff w:val="nothing"/>
      <w:lvlText w:val="%4.  "/>
      <w:lvlJc w:val="left"/>
      <w:pPr>
        <w:ind w:left="520" w:hanging="34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FullWidth"/>
      <w:suff w:val="nothing"/>
      <w:lvlText w:val="%1-%2-%3-%4-%5"/>
      <w:lvlJc w:val="left"/>
      <w:pPr>
        <w:ind w:left="576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576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576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576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576" w:firstLine="0"/>
      </w:pPr>
      <w:rPr>
        <w:rFonts w:hint="eastAsia"/>
      </w:rPr>
    </w:lvl>
  </w:abstractNum>
  <w:abstractNum w:abstractNumId="32" w15:restartNumberingAfterBreak="0">
    <w:nsid w:val="67C9660C"/>
    <w:multiLevelType w:val="hybridMultilevel"/>
    <w:tmpl w:val="D85E1202"/>
    <w:lvl w:ilvl="0" w:tplc="5C3A906C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B2E12C1"/>
    <w:multiLevelType w:val="hybridMultilevel"/>
    <w:tmpl w:val="4A68016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70414223"/>
    <w:multiLevelType w:val="hybridMultilevel"/>
    <w:tmpl w:val="0E9A980E"/>
    <w:lvl w:ilvl="0" w:tplc="AFF4CCAE">
      <w:start w:val="1"/>
      <w:numFmt w:val="decimal"/>
      <w:lvlText w:val="%1)"/>
      <w:lvlJc w:val="left"/>
      <w:pPr>
        <w:ind w:left="800" w:hanging="400"/>
      </w:pPr>
      <w:rPr>
        <w:rFonts w:asciiTheme="minorEastAsia" w:eastAsia="바탕" w:hAnsiTheme="minorEastAsia" w:cs="굴림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0F6537B"/>
    <w:multiLevelType w:val="hybridMultilevel"/>
    <w:tmpl w:val="A5286F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76904095"/>
    <w:multiLevelType w:val="multilevel"/>
    <w:tmpl w:val="2DA8EE58"/>
    <w:styleLink w:val="Level6"/>
    <w:lvl w:ilvl="0">
      <w:start w:val="1"/>
      <w:numFmt w:val="bullet"/>
      <w:pStyle w:val="GZLevel4"/>
      <w:lvlText w:val="-"/>
      <w:lvlJc w:val="left"/>
      <w:pPr>
        <w:tabs>
          <w:tab w:val="num" w:pos="352"/>
        </w:tabs>
        <w:ind w:left="352" w:hanging="233"/>
      </w:pPr>
      <w:rPr>
        <w:rFonts w:ascii="Tahoma" w:hAnsi="Tahoma" w:hint="default"/>
        <w:color w:val="333399"/>
        <w:kern w:val="2"/>
        <w:sz w:val="16"/>
      </w:rPr>
    </w:lvl>
    <w:lvl w:ilvl="1">
      <w:start w:val="1"/>
      <w:numFmt w:val="bullet"/>
      <w:lvlText w:val="-"/>
      <w:lvlJc w:val="left"/>
      <w:pPr>
        <w:tabs>
          <w:tab w:val="num" w:pos="340"/>
        </w:tabs>
        <w:ind w:left="340" w:hanging="283"/>
      </w:pPr>
      <w:rPr>
        <w:rFonts w:ascii="Tahoma" w:eastAsia="돋움체" w:hAnsi="Tahoma" w:hint="default"/>
        <w:color w:val="FF6600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F8266BC"/>
    <w:multiLevelType w:val="hybridMultilevel"/>
    <w:tmpl w:val="78B8AC06"/>
    <w:lvl w:ilvl="0" w:tplc="FFFFFFFF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30468549">
    <w:abstractNumId w:val="1"/>
  </w:num>
  <w:num w:numId="2" w16cid:durableId="703286638">
    <w:abstractNumId w:val="24"/>
  </w:num>
  <w:num w:numId="3" w16cid:durableId="98651956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93887584">
    <w:abstractNumId w:val="27"/>
  </w:num>
  <w:num w:numId="5" w16cid:durableId="612633148">
    <w:abstractNumId w:val="28"/>
  </w:num>
  <w:num w:numId="6" w16cid:durableId="662589314">
    <w:abstractNumId w:val="31"/>
  </w:num>
  <w:num w:numId="7" w16cid:durableId="395133696">
    <w:abstractNumId w:val="10"/>
  </w:num>
  <w:num w:numId="8" w16cid:durableId="1211302338">
    <w:abstractNumId w:val="20"/>
  </w:num>
  <w:num w:numId="9" w16cid:durableId="778724510">
    <w:abstractNumId w:val="13"/>
  </w:num>
  <w:num w:numId="10" w16cid:durableId="2135755801">
    <w:abstractNumId w:val="0"/>
  </w:num>
  <w:num w:numId="11" w16cid:durableId="1866869720">
    <w:abstractNumId w:val="36"/>
  </w:num>
  <w:num w:numId="12" w16cid:durableId="78528918">
    <w:abstractNumId w:val="5"/>
  </w:num>
  <w:num w:numId="13" w16cid:durableId="39482314">
    <w:abstractNumId w:val="2"/>
  </w:num>
  <w:num w:numId="14" w16cid:durableId="299071230">
    <w:abstractNumId w:val="25"/>
  </w:num>
  <w:num w:numId="15" w16cid:durableId="1216048339">
    <w:abstractNumId w:val="29"/>
  </w:num>
  <w:num w:numId="16" w16cid:durableId="61373147">
    <w:abstractNumId w:val="15"/>
  </w:num>
  <w:num w:numId="17" w16cid:durableId="782113792">
    <w:abstractNumId w:val="4"/>
  </w:num>
  <w:num w:numId="18" w16cid:durableId="1601522423">
    <w:abstractNumId w:val="3"/>
  </w:num>
  <w:num w:numId="19" w16cid:durableId="1428580830">
    <w:abstractNumId w:val="8"/>
  </w:num>
  <w:num w:numId="20" w16cid:durableId="1589147258">
    <w:abstractNumId w:val="30"/>
  </w:num>
  <w:num w:numId="21" w16cid:durableId="773129788">
    <w:abstractNumId w:val="19"/>
  </w:num>
  <w:num w:numId="22" w16cid:durableId="2097364138">
    <w:abstractNumId w:val="18"/>
  </w:num>
  <w:num w:numId="23" w16cid:durableId="132604365">
    <w:abstractNumId w:val="33"/>
  </w:num>
  <w:num w:numId="24" w16cid:durableId="804589655">
    <w:abstractNumId w:val="16"/>
  </w:num>
  <w:num w:numId="25" w16cid:durableId="876353801">
    <w:abstractNumId w:val="7"/>
  </w:num>
  <w:num w:numId="26" w16cid:durableId="213855447">
    <w:abstractNumId w:val="34"/>
  </w:num>
  <w:num w:numId="27" w16cid:durableId="492990866">
    <w:abstractNumId w:val="11"/>
  </w:num>
  <w:num w:numId="28" w16cid:durableId="800921466">
    <w:abstractNumId w:val="9"/>
  </w:num>
  <w:num w:numId="29" w16cid:durableId="2140415946">
    <w:abstractNumId w:val="32"/>
  </w:num>
  <w:num w:numId="30" w16cid:durableId="697855199">
    <w:abstractNumId w:val="22"/>
  </w:num>
  <w:num w:numId="31" w16cid:durableId="127475206">
    <w:abstractNumId w:val="26"/>
  </w:num>
  <w:num w:numId="32" w16cid:durableId="1740471521">
    <w:abstractNumId w:val="21"/>
  </w:num>
  <w:num w:numId="33" w16cid:durableId="408426963">
    <w:abstractNumId w:val="6"/>
  </w:num>
  <w:num w:numId="34" w16cid:durableId="508833761">
    <w:abstractNumId w:val="14"/>
  </w:num>
  <w:num w:numId="35" w16cid:durableId="1974409416">
    <w:abstractNumId w:val="37"/>
  </w:num>
  <w:num w:numId="36" w16cid:durableId="1931306162">
    <w:abstractNumId w:val="23"/>
  </w:num>
  <w:num w:numId="37" w16cid:durableId="2113819799">
    <w:abstractNumId w:val="12"/>
  </w:num>
  <w:num w:numId="38" w16cid:durableId="622422302">
    <w:abstractNumId w:val="3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GB" w:vendorID="64" w:dllVersion="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FC6"/>
    <w:rsid w:val="00000F17"/>
    <w:rsid w:val="00001716"/>
    <w:rsid w:val="00001C73"/>
    <w:rsid w:val="000021B9"/>
    <w:rsid w:val="0000232E"/>
    <w:rsid w:val="000023D6"/>
    <w:rsid w:val="00005B7B"/>
    <w:rsid w:val="00005ECC"/>
    <w:rsid w:val="000064D1"/>
    <w:rsid w:val="00010188"/>
    <w:rsid w:val="00011AB3"/>
    <w:rsid w:val="0001755D"/>
    <w:rsid w:val="0001762E"/>
    <w:rsid w:val="0002001E"/>
    <w:rsid w:val="00020344"/>
    <w:rsid w:val="00022ADE"/>
    <w:rsid w:val="0002599D"/>
    <w:rsid w:val="00026001"/>
    <w:rsid w:val="0003377C"/>
    <w:rsid w:val="00037EF6"/>
    <w:rsid w:val="0004138C"/>
    <w:rsid w:val="00043B19"/>
    <w:rsid w:val="00044846"/>
    <w:rsid w:val="00044E9F"/>
    <w:rsid w:val="00046703"/>
    <w:rsid w:val="00046CB7"/>
    <w:rsid w:val="000473CD"/>
    <w:rsid w:val="0004794A"/>
    <w:rsid w:val="000501A5"/>
    <w:rsid w:val="0005087C"/>
    <w:rsid w:val="00050AE9"/>
    <w:rsid w:val="000547A3"/>
    <w:rsid w:val="00056C1C"/>
    <w:rsid w:val="0005723F"/>
    <w:rsid w:val="00057C85"/>
    <w:rsid w:val="00057FBB"/>
    <w:rsid w:val="00062546"/>
    <w:rsid w:val="00063925"/>
    <w:rsid w:val="00065CF8"/>
    <w:rsid w:val="0006681B"/>
    <w:rsid w:val="00067330"/>
    <w:rsid w:val="00070BA9"/>
    <w:rsid w:val="00072045"/>
    <w:rsid w:val="00072AD0"/>
    <w:rsid w:val="00077037"/>
    <w:rsid w:val="00080A0F"/>
    <w:rsid w:val="00081F8C"/>
    <w:rsid w:val="0008408F"/>
    <w:rsid w:val="0008473D"/>
    <w:rsid w:val="00092609"/>
    <w:rsid w:val="000949EB"/>
    <w:rsid w:val="00094CB3"/>
    <w:rsid w:val="000976D5"/>
    <w:rsid w:val="000A101E"/>
    <w:rsid w:val="000A1C98"/>
    <w:rsid w:val="000A70E8"/>
    <w:rsid w:val="000B049D"/>
    <w:rsid w:val="000B0A99"/>
    <w:rsid w:val="000B28B3"/>
    <w:rsid w:val="000B335A"/>
    <w:rsid w:val="000B3AB9"/>
    <w:rsid w:val="000B6737"/>
    <w:rsid w:val="000B7023"/>
    <w:rsid w:val="000B7CA5"/>
    <w:rsid w:val="000C08AF"/>
    <w:rsid w:val="000C186A"/>
    <w:rsid w:val="000C4218"/>
    <w:rsid w:val="000C438E"/>
    <w:rsid w:val="000C56C2"/>
    <w:rsid w:val="000D4511"/>
    <w:rsid w:val="000D4E17"/>
    <w:rsid w:val="000D69C3"/>
    <w:rsid w:val="000D6CBC"/>
    <w:rsid w:val="000D6DC6"/>
    <w:rsid w:val="000E1783"/>
    <w:rsid w:val="000E185F"/>
    <w:rsid w:val="000E2FDE"/>
    <w:rsid w:val="000E445C"/>
    <w:rsid w:val="000E67FA"/>
    <w:rsid w:val="000E724F"/>
    <w:rsid w:val="000F257C"/>
    <w:rsid w:val="000F3467"/>
    <w:rsid w:val="000F402B"/>
    <w:rsid w:val="000F4396"/>
    <w:rsid w:val="000F468B"/>
    <w:rsid w:val="000F49A3"/>
    <w:rsid w:val="000F5493"/>
    <w:rsid w:val="000F5566"/>
    <w:rsid w:val="001012CF"/>
    <w:rsid w:val="001019DD"/>
    <w:rsid w:val="00101B43"/>
    <w:rsid w:val="00102346"/>
    <w:rsid w:val="00102EBA"/>
    <w:rsid w:val="001031F4"/>
    <w:rsid w:val="00103708"/>
    <w:rsid w:val="00104CF3"/>
    <w:rsid w:val="00107767"/>
    <w:rsid w:val="001102BA"/>
    <w:rsid w:val="00110EB1"/>
    <w:rsid w:val="00111A9C"/>
    <w:rsid w:val="00111AA3"/>
    <w:rsid w:val="00111CFC"/>
    <w:rsid w:val="0011315D"/>
    <w:rsid w:val="0011463F"/>
    <w:rsid w:val="00116C88"/>
    <w:rsid w:val="00125C35"/>
    <w:rsid w:val="00130590"/>
    <w:rsid w:val="00130DF3"/>
    <w:rsid w:val="00131C18"/>
    <w:rsid w:val="00132DB5"/>
    <w:rsid w:val="0013316D"/>
    <w:rsid w:val="001345D0"/>
    <w:rsid w:val="001345D8"/>
    <w:rsid w:val="00135CD8"/>
    <w:rsid w:val="0013618A"/>
    <w:rsid w:val="001369B8"/>
    <w:rsid w:val="00137586"/>
    <w:rsid w:val="001375C8"/>
    <w:rsid w:val="001375DD"/>
    <w:rsid w:val="00140856"/>
    <w:rsid w:val="00141A32"/>
    <w:rsid w:val="00142ECD"/>
    <w:rsid w:val="00144C42"/>
    <w:rsid w:val="001453F9"/>
    <w:rsid w:val="00146046"/>
    <w:rsid w:val="001468F5"/>
    <w:rsid w:val="00151507"/>
    <w:rsid w:val="00153542"/>
    <w:rsid w:val="001551C1"/>
    <w:rsid w:val="00155DF9"/>
    <w:rsid w:val="00156CAD"/>
    <w:rsid w:val="00156F14"/>
    <w:rsid w:val="001606DB"/>
    <w:rsid w:val="001612EA"/>
    <w:rsid w:val="00161A56"/>
    <w:rsid w:val="0016295C"/>
    <w:rsid w:val="00163A05"/>
    <w:rsid w:val="00165BB7"/>
    <w:rsid w:val="00166181"/>
    <w:rsid w:val="001717F4"/>
    <w:rsid w:val="00171BB4"/>
    <w:rsid w:val="00172672"/>
    <w:rsid w:val="00174631"/>
    <w:rsid w:val="001752D1"/>
    <w:rsid w:val="00176D00"/>
    <w:rsid w:val="0017711E"/>
    <w:rsid w:val="00180005"/>
    <w:rsid w:val="00180C5B"/>
    <w:rsid w:val="00181051"/>
    <w:rsid w:val="001828A8"/>
    <w:rsid w:val="00182DDD"/>
    <w:rsid w:val="00183603"/>
    <w:rsid w:val="00184CA7"/>
    <w:rsid w:val="0018558F"/>
    <w:rsid w:val="00190927"/>
    <w:rsid w:val="00191283"/>
    <w:rsid w:val="00194CAE"/>
    <w:rsid w:val="00197378"/>
    <w:rsid w:val="0019777F"/>
    <w:rsid w:val="001A324A"/>
    <w:rsid w:val="001A3F9D"/>
    <w:rsid w:val="001A4372"/>
    <w:rsid w:val="001A5278"/>
    <w:rsid w:val="001A5C0E"/>
    <w:rsid w:val="001B01E6"/>
    <w:rsid w:val="001B0471"/>
    <w:rsid w:val="001B1CD0"/>
    <w:rsid w:val="001B3B3F"/>
    <w:rsid w:val="001B4E14"/>
    <w:rsid w:val="001B62EF"/>
    <w:rsid w:val="001B63FB"/>
    <w:rsid w:val="001B66AE"/>
    <w:rsid w:val="001B6AA4"/>
    <w:rsid w:val="001B7903"/>
    <w:rsid w:val="001C1363"/>
    <w:rsid w:val="001C3F34"/>
    <w:rsid w:val="001C70C6"/>
    <w:rsid w:val="001D071B"/>
    <w:rsid w:val="001D0AD1"/>
    <w:rsid w:val="001D1373"/>
    <w:rsid w:val="001D2017"/>
    <w:rsid w:val="001D66BA"/>
    <w:rsid w:val="001D6A30"/>
    <w:rsid w:val="001D7380"/>
    <w:rsid w:val="001E1873"/>
    <w:rsid w:val="001E19B8"/>
    <w:rsid w:val="001E1D6C"/>
    <w:rsid w:val="001E1FE6"/>
    <w:rsid w:val="001E2378"/>
    <w:rsid w:val="001E2D20"/>
    <w:rsid w:val="001E2EF7"/>
    <w:rsid w:val="001E3833"/>
    <w:rsid w:val="001F155A"/>
    <w:rsid w:val="001F2F2F"/>
    <w:rsid w:val="001F3A4F"/>
    <w:rsid w:val="001F4275"/>
    <w:rsid w:val="001F4BE9"/>
    <w:rsid w:val="001F5E9A"/>
    <w:rsid w:val="001F7DE0"/>
    <w:rsid w:val="0020387B"/>
    <w:rsid w:val="00204D77"/>
    <w:rsid w:val="00205702"/>
    <w:rsid w:val="00206F4D"/>
    <w:rsid w:val="00211033"/>
    <w:rsid w:val="002112FC"/>
    <w:rsid w:val="002125CB"/>
    <w:rsid w:val="002127A8"/>
    <w:rsid w:val="00217B0F"/>
    <w:rsid w:val="00220657"/>
    <w:rsid w:val="002216DF"/>
    <w:rsid w:val="00223385"/>
    <w:rsid w:val="00223495"/>
    <w:rsid w:val="00224A95"/>
    <w:rsid w:val="00225F22"/>
    <w:rsid w:val="0022603B"/>
    <w:rsid w:val="00227D70"/>
    <w:rsid w:val="00230077"/>
    <w:rsid w:val="00231A86"/>
    <w:rsid w:val="002342D9"/>
    <w:rsid w:val="002357EA"/>
    <w:rsid w:val="00236477"/>
    <w:rsid w:val="00236AED"/>
    <w:rsid w:val="0023752A"/>
    <w:rsid w:val="00237A20"/>
    <w:rsid w:val="00237A62"/>
    <w:rsid w:val="00237A6D"/>
    <w:rsid w:val="00240068"/>
    <w:rsid w:val="00240A91"/>
    <w:rsid w:val="0024143A"/>
    <w:rsid w:val="00241E44"/>
    <w:rsid w:val="00242F36"/>
    <w:rsid w:val="0024358B"/>
    <w:rsid w:val="00244CDE"/>
    <w:rsid w:val="00245AC6"/>
    <w:rsid w:val="002515C5"/>
    <w:rsid w:val="0025397A"/>
    <w:rsid w:val="00253DE5"/>
    <w:rsid w:val="00254483"/>
    <w:rsid w:val="00254798"/>
    <w:rsid w:val="00254F7A"/>
    <w:rsid w:val="00256A21"/>
    <w:rsid w:val="00256ABF"/>
    <w:rsid w:val="00261499"/>
    <w:rsid w:val="0026176B"/>
    <w:rsid w:val="00261A70"/>
    <w:rsid w:val="002628BA"/>
    <w:rsid w:val="00263002"/>
    <w:rsid w:val="002638C9"/>
    <w:rsid w:val="002643DC"/>
    <w:rsid w:val="002647AA"/>
    <w:rsid w:val="00264827"/>
    <w:rsid w:val="00264DE5"/>
    <w:rsid w:val="00266ADA"/>
    <w:rsid w:val="00267353"/>
    <w:rsid w:val="0026799D"/>
    <w:rsid w:val="002720AA"/>
    <w:rsid w:val="00274A01"/>
    <w:rsid w:val="00274E4C"/>
    <w:rsid w:val="00274ED2"/>
    <w:rsid w:val="002773EB"/>
    <w:rsid w:val="00280EBF"/>
    <w:rsid w:val="0028106E"/>
    <w:rsid w:val="0028407D"/>
    <w:rsid w:val="0028411B"/>
    <w:rsid w:val="00290BE3"/>
    <w:rsid w:val="0029110E"/>
    <w:rsid w:val="00291387"/>
    <w:rsid w:val="00293B87"/>
    <w:rsid w:val="00294FD7"/>
    <w:rsid w:val="0029500E"/>
    <w:rsid w:val="00295CA0"/>
    <w:rsid w:val="00297327"/>
    <w:rsid w:val="002A1982"/>
    <w:rsid w:val="002A1BCD"/>
    <w:rsid w:val="002A2496"/>
    <w:rsid w:val="002A3216"/>
    <w:rsid w:val="002A4A1C"/>
    <w:rsid w:val="002A7BC3"/>
    <w:rsid w:val="002B0637"/>
    <w:rsid w:val="002B101B"/>
    <w:rsid w:val="002B1093"/>
    <w:rsid w:val="002B14B3"/>
    <w:rsid w:val="002B1D54"/>
    <w:rsid w:val="002B2E61"/>
    <w:rsid w:val="002B3DFC"/>
    <w:rsid w:val="002B58CF"/>
    <w:rsid w:val="002B6903"/>
    <w:rsid w:val="002B7CF2"/>
    <w:rsid w:val="002B7FA7"/>
    <w:rsid w:val="002C008E"/>
    <w:rsid w:val="002C01C9"/>
    <w:rsid w:val="002C03CF"/>
    <w:rsid w:val="002C29EC"/>
    <w:rsid w:val="002C2E54"/>
    <w:rsid w:val="002C38AD"/>
    <w:rsid w:val="002C47AB"/>
    <w:rsid w:val="002C5F4D"/>
    <w:rsid w:val="002D0569"/>
    <w:rsid w:val="002D2918"/>
    <w:rsid w:val="002D312E"/>
    <w:rsid w:val="002D33BF"/>
    <w:rsid w:val="002D34C9"/>
    <w:rsid w:val="002D5645"/>
    <w:rsid w:val="002D5C17"/>
    <w:rsid w:val="002D6DDB"/>
    <w:rsid w:val="002D77EC"/>
    <w:rsid w:val="002E3371"/>
    <w:rsid w:val="002E4B75"/>
    <w:rsid w:val="002E6067"/>
    <w:rsid w:val="002F1A73"/>
    <w:rsid w:val="002F1F1E"/>
    <w:rsid w:val="002F32DC"/>
    <w:rsid w:val="002F5407"/>
    <w:rsid w:val="002F5C56"/>
    <w:rsid w:val="002F7975"/>
    <w:rsid w:val="00302426"/>
    <w:rsid w:val="003039E9"/>
    <w:rsid w:val="00311025"/>
    <w:rsid w:val="003159B7"/>
    <w:rsid w:val="00315DA2"/>
    <w:rsid w:val="003162A4"/>
    <w:rsid w:val="0031652B"/>
    <w:rsid w:val="00317289"/>
    <w:rsid w:val="00320789"/>
    <w:rsid w:val="00320E52"/>
    <w:rsid w:val="00322869"/>
    <w:rsid w:val="00324339"/>
    <w:rsid w:val="00325104"/>
    <w:rsid w:val="00326916"/>
    <w:rsid w:val="0033012C"/>
    <w:rsid w:val="00330E93"/>
    <w:rsid w:val="003327CA"/>
    <w:rsid w:val="0033296D"/>
    <w:rsid w:val="00336A14"/>
    <w:rsid w:val="00340AB2"/>
    <w:rsid w:val="00341BC3"/>
    <w:rsid w:val="003420E5"/>
    <w:rsid w:val="003421E1"/>
    <w:rsid w:val="0034451A"/>
    <w:rsid w:val="00346CBD"/>
    <w:rsid w:val="003528D4"/>
    <w:rsid w:val="00353244"/>
    <w:rsid w:val="00353CFF"/>
    <w:rsid w:val="0035486F"/>
    <w:rsid w:val="00356660"/>
    <w:rsid w:val="003573C4"/>
    <w:rsid w:val="003602EE"/>
    <w:rsid w:val="00362DE7"/>
    <w:rsid w:val="003631FB"/>
    <w:rsid w:val="00364802"/>
    <w:rsid w:val="003659CC"/>
    <w:rsid w:val="00366904"/>
    <w:rsid w:val="003670E4"/>
    <w:rsid w:val="0036735F"/>
    <w:rsid w:val="00375FEE"/>
    <w:rsid w:val="00381FF8"/>
    <w:rsid w:val="003824BC"/>
    <w:rsid w:val="00383724"/>
    <w:rsid w:val="00384440"/>
    <w:rsid w:val="003900CB"/>
    <w:rsid w:val="00391D30"/>
    <w:rsid w:val="0039508F"/>
    <w:rsid w:val="0039770A"/>
    <w:rsid w:val="00397D71"/>
    <w:rsid w:val="00397FDD"/>
    <w:rsid w:val="003A48DD"/>
    <w:rsid w:val="003A525C"/>
    <w:rsid w:val="003A6FF8"/>
    <w:rsid w:val="003A7BB8"/>
    <w:rsid w:val="003B0BBD"/>
    <w:rsid w:val="003B2533"/>
    <w:rsid w:val="003B5AAA"/>
    <w:rsid w:val="003B5D67"/>
    <w:rsid w:val="003B7717"/>
    <w:rsid w:val="003B7CDA"/>
    <w:rsid w:val="003B7ECD"/>
    <w:rsid w:val="003C1C08"/>
    <w:rsid w:val="003C34F6"/>
    <w:rsid w:val="003C3CA8"/>
    <w:rsid w:val="003C5FA6"/>
    <w:rsid w:val="003C6963"/>
    <w:rsid w:val="003C6F09"/>
    <w:rsid w:val="003C6F78"/>
    <w:rsid w:val="003C78B0"/>
    <w:rsid w:val="003D042D"/>
    <w:rsid w:val="003D05A8"/>
    <w:rsid w:val="003D3FC6"/>
    <w:rsid w:val="003D4F92"/>
    <w:rsid w:val="003D58AF"/>
    <w:rsid w:val="003D65F0"/>
    <w:rsid w:val="003D74F6"/>
    <w:rsid w:val="003E0A1A"/>
    <w:rsid w:val="003E0E31"/>
    <w:rsid w:val="003E13BB"/>
    <w:rsid w:val="003E185A"/>
    <w:rsid w:val="003E27D3"/>
    <w:rsid w:val="003E41B3"/>
    <w:rsid w:val="003E5BF3"/>
    <w:rsid w:val="003E5D19"/>
    <w:rsid w:val="003F159E"/>
    <w:rsid w:val="003F30FC"/>
    <w:rsid w:val="003F5362"/>
    <w:rsid w:val="003F580C"/>
    <w:rsid w:val="003F5B65"/>
    <w:rsid w:val="003F5CA1"/>
    <w:rsid w:val="00403D11"/>
    <w:rsid w:val="004068E0"/>
    <w:rsid w:val="00406946"/>
    <w:rsid w:val="0040755A"/>
    <w:rsid w:val="00411D7A"/>
    <w:rsid w:val="00412EFA"/>
    <w:rsid w:val="00414330"/>
    <w:rsid w:val="0041664B"/>
    <w:rsid w:val="00416856"/>
    <w:rsid w:val="00417A6A"/>
    <w:rsid w:val="00423968"/>
    <w:rsid w:val="00426780"/>
    <w:rsid w:val="00426FDF"/>
    <w:rsid w:val="00427716"/>
    <w:rsid w:val="00427BD1"/>
    <w:rsid w:val="0043004E"/>
    <w:rsid w:val="00434D72"/>
    <w:rsid w:val="00435299"/>
    <w:rsid w:val="004353CE"/>
    <w:rsid w:val="00442734"/>
    <w:rsid w:val="00442909"/>
    <w:rsid w:val="00442A4A"/>
    <w:rsid w:val="0044493F"/>
    <w:rsid w:val="004462C6"/>
    <w:rsid w:val="00446380"/>
    <w:rsid w:val="00447244"/>
    <w:rsid w:val="00450E1A"/>
    <w:rsid w:val="004514A6"/>
    <w:rsid w:val="00452E63"/>
    <w:rsid w:val="00453DED"/>
    <w:rsid w:val="00454C2B"/>
    <w:rsid w:val="00454DDB"/>
    <w:rsid w:val="0045553E"/>
    <w:rsid w:val="00455A65"/>
    <w:rsid w:val="00457B8F"/>
    <w:rsid w:val="00463564"/>
    <w:rsid w:val="00464A5D"/>
    <w:rsid w:val="00467DE9"/>
    <w:rsid w:val="00471AD1"/>
    <w:rsid w:val="00474509"/>
    <w:rsid w:val="00474548"/>
    <w:rsid w:val="0047589E"/>
    <w:rsid w:val="00477773"/>
    <w:rsid w:val="00490208"/>
    <w:rsid w:val="0049071F"/>
    <w:rsid w:val="00491E44"/>
    <w:rsid w:val="0049263E"/>
    <w:rsid w:val="00492913"/>
    <w:rsid w:val="00493175"/>
    <w:rsid w:val="00494F74"/>
    <w:rsid w:val="004A156E"/>
    <w:rsid w:val="004A2D4B"/>
    <w:rsid w:val="004A2E3A"/>
    <w:rsid w:val="004A6FD2"/>
    <w:rsid w:val="004A7342"/>
    <w:rsid w:val="004A7A5C"/>
    <w:rsid w:val="004B0271"/>
    <w:rsid w:val="004B0E3E"/>
    <w:rsid w:val="004B23A3"/>
    <w:rsid w:val="004B27AD"/>
    <w:rsid w:val="004B28F5"/>
    <w:rsid w:val="004B3E58"/>
    <w:rsid w:val="004B65EB"/>
    <w:rsid w:val="004C0173"/>
    <w:rsid w:val="004C05A4"/>
    <w:rsid w:val="004C09CB"/>
    <w:rsid w:val="004C253C"/>
    <w:rsid w:val="004C48DF"/>
    <w:rsid w:val="004C6BA7"/>
    <w:rsid w:val="004C6BDD"/>
    <w:rsid w:val="004C7306"/>
    <w:rsid w:val="004D1EB5"/>
    <w:rsid w:val="004D237A"/>
    <w:rsid w:val="004D26BF"/>
    <w:rsid w:val="004D4B40"/>
    <w:rsid w:val="004D6022"/>
    <w:rsid w:val="004D603B"/>
    <w:rsid w:val="004D6F1A"/>
    <w:rsid w:val="004D7A2C"/>
    <w:rsid w:val="004E0746"/>
    <w:rsid w:val="004E28BF"/>
    <w:rsid w:val="004E40D4"/>
    <w:rsid w:val="004E48C7"/>
    <w:rsid w:val="004E5BB4"/>
    <w:rsid w:val="004E5F19"/>
    <w:rsid w:val="004F0623"/>
    <w:rsid w:val="004F479C"/>
    <w:rsid w:val="004F4E6F"/>
    <w:rsid w:val="00501CCF"/>
    <w:rsid w:val="00501DE2"/>
    <w:rsid w:val="00503747"/>
    <w:rsid w:val="0050441D"/>
    <w:rsid w:val="005049A7"/>
    <w:rsid w:val="00505B2F"/>
    <w:rsid w:val="00513271"/>
    <w:rsid w:val="00513567"/>
    <w:rsid w:val="00513856"/>
    <w:rsid w:val="00513ADB"/>
    <w:rsid w:val="00514720"/>
    <w:rsid w:val="00514AE4"/>
    <w:rsid w:val="0051660D"/>
    <w:rsid w:val="00517354"/>
    <w:rsid w:val="005175CA"/>
    <w:rsid w:val="00517774"/>
    <w:rsid w:val="0051789A"/>
    <w:rsid w:val="005209D3"/>
    <w:rsid w:val="005212BB"/>
    <w:rsid w:val="00521553"/>
    <w:rsid w:val="005215A3"/>
    <w:rsid w:val="005221BE"/>
    <w:rsid w:val="005221CA"/>
    <w:rsid w:val="00523D94"/>
    <w:rsid w:val="005264D3"/>
    <w:rsid w:val="00526DFB"/>
    <w:rsid w:val="005276A5"/>
    <w:rsid w:val="00532B1F"/>
    <w:rsid w:val="00542ED4"/>
    <w:rsid w:val="00543BF6"/>
    <w:rsid w:val="00544B9F"/>
    <w:rsid w:val="0054559B"/>
    <w:rsid w:val="00546D55"/>
    <w:rsid w:val="005513DC"/>
    <w:rsid w:val="00551532"/>
    <w:rsid w:val="00553926"/>
    <w:rsid w:val="00553D80"/>
    <w:rsid w:val="00554088"/>
    <w:rsid w:val="005541BB"/>
    <w:rsid w:val="00554730"/>
    <w:rsid w:val="00555361"/>
    <w:rsid w:val="00560303"/>
    <w:rsid w:val="005603DB"/>
    <w:rsid w:val="00563516"/>
    <w:rsid w:val="00564906"/>
    <w:rsid w:val="00565767"/>
    <w:rsid w:val="005702A8"/>
    <w:rsid w:val="00570616"/>
    <w:rsid w:val="0057138D"/>
    <w:rsid w:val="0057206A"/>
    <w:rsid w:val="0057283F"/>
    <w:rsid w:val="0057333D"/>
    <w:rsid w:val="00574992"/>
    <w:rsid w:val="00575F71"/>
    <w:rsid w:val="00577F67"/>
    <w:rsid w:val="00582F0D"/>
    <w:rsid w:val="005832E4"/>
    <w:rsid w:val="00584C28"/>
    <w:rsid w:val="0058563D"/>
    <w:rsid w:val="00585EC6"/>
    <w:rsid w:val="00585FBB"/>
    <w:rsid w:val="00586046"/>
    <w:rsid w:val="00586A0B"/>
    <w:rsid w:val="00587F97"/>
    <w:rsid w:val="00593449"/>
    <w:rsid w:val="005956E9"/>
    <w:rsid w:val="005A1920"/>
    <w:rsid w:val="005A29D3"/>
    <w:rsid w:val="005A2E08"/>
    <w:rsid w:val="005A36AC"/>
    <w:rsid w:val="005A38D4"/>
    <w:rsid w:val="005A3F96"/>
    <w:rsid w:val="005B1F3D"/>
    <w:rsid w:val="005B34D8"/>
    <w:rsid w:val="005B4E2C"/>
    <w:rsid w:val="005B688D"/>
    <w:rsid w:val="005C028A"/>
    <w:rsid w:val="005C076C"/>
    <w:rsid w:val="005C0DFF"/>
    <w:rsid w:val="005C1A5C"/>
    <w:rsid w:val="005C1CF2"/>
    <w:rsid w:val="005C1F49"/>
    <w:rsid w:val="005C403D"/>
    <w:rsid w:val="005C6B1F"/>
    <w:rsid w:val="005D06DE"/>
    <w:rsid w:val="005D2B5F"/>
    <w:rsid w:val="005D502E"/>
    <w:rsid w:val="005D684D"/>
    <w:rsid w:val="005D785C"/>
    <w:rsid w:val="005E2FC6"/>
    <w:rsid w:val="005E33B8"/>
    <w:rsid w:val="005E36F1"/>
    <w:rsid w:val="005E5288"/>
    <w:rsid w:val="005E52B6"/>
    <w:rsid w:val="005E6388"/>
    <w:rsid w:val="005E6870"/>
    <w:rsid w:val="005F1CAA"/>
    <w:rsid w:val="005F207D"/>
    <w:rsid w:val="005F4153"/>
    <w:rsid w:val="005F4A88"/>
    <w:rsid w:val="005F507D"/>
    <w:rsid w:val="005F5CBE"/>
    <w:rsid w:val="005F7543"/>
    <w:rsid w:val="005F76C5"/>
    <w:rsid w:val="005F78C0"/>
    <w:rsid w:val="005F7C1B"/>
    <w:rsid w:val="00600207"/>
    <w:rsid w:val="00600412"/>
    <w:rsid w:val="00600AF3"/>
    <w:rsid w:val="0060299C"/>
    <w:rsid w:val="00603710"/>
    <w:rsid w:val="00603D92"/>
    <w:rsid w:val="00607416"/>
    <w:rsid w:val="00607AFE"/>
    <w:rsid w:val="00610F7C"/>
    <w:rsid w:val="0061153C"/>
    <w:rsid w:val="00615123"/>
    <w:rsid w:val="00616FAC"/>
    <w:rsid w:val="00617374"/>
    <w:rsid w:val="00617793"/>
    <w:rsid w:val="00617B20"/>
    <w:rsid w:val="00617C39"/>
    <w:rsid w:val="0062275A"/>
    <w:rsid w:val="00622B97"/>
    <w:rsid w:val="0062469C"/>
    <w:rsid w:val="00627BF1"/>
    <w:rsid w:val="00631800"/>
    <w:rsid w:val="00634B8D"/>
    <w:rsid w:val="0063716C"/>
    <w:rsid w:val="00641C43"/>
    <w:rsid w:val="00641D95"/>
    <w:rsid w:val="006431F1"/>
    <w:rsid w:val="006434A9"/>
    <w:rsid w:val="0064770E"/>
    <w:rsid w:val="00647775"/>
    <w:rsid w:val="0065091B"/>
    <w:rsid w:val="00650A39"/>
    <w:rsid w:val="00652D2B"/>
    <w:rsid w:val="0065313F"/>
    <w:rsid w:val="00656077"/>
    <w:rsid w:val="006563B3"/>
    <w:rsid w:val="00656593"/>
    <w:rsid w:val="0065694F"/>
    <w:rsid w:val="00661022"/>
    <w:rsid w:val="006643F0"/>
    <w:rsid w:val="006646C9"/>
    <w:rsid w:val="00666362"/>
    <w:rsid w:val="00666366"/>
    <w:rsid w:val="00666AF0"/>
    <w:rsid w:val="00670F04"/>
    <w:rsid w:val="00673BCC"/>
    <w:rsid w:val="00677346"/>
    <w:rsid w:val="00677576"/>
    <w:rsid w:val="00684941"/>
    <w:rsid w:val="00684EC7"/>
    <w:rsid w:val="00685AAE"/>
    <w:rsid w:val="006874CA"/>
    <w:rsid w:val="006931E2"/>
    <w:rsid w:val="00693774"/>
    <w:rsid w:val="00694A9A"/>
    <w:rsid w:val="00694EE7"/>
    <w:rsid w:val="0069647F"/>
    <w:rsid w:val="00696EEF"/>
    <w:rsid w:val="006A021A"/>
    <w:rsid w:val="006A0956"/>
    <w:rsid w:val="006A32E5"/>
    <w:rsid w:val="006A4AB1"/>
    <w:rsid w:val="006A53A1"/>
    <w:rsid w:val="006A5A42"/>
    <w:rsid w:val="006A7E8A"/>
    <w:rsid w:val="006A7EDF"/>
    <w:rsid w:val="006B17F6"/>
    <w:rsid w:val="006B2CC3"/>
    <w:rsid w:val="006B2E36"/>
    <w:rsid w:val="006B4F3A"/>
    <w:rsid w:val="006B5B90"/>
    <w:rsid w:val="006B6E0C"/>
    <w:rsid w:val="006B71B7"/>
    <w:rsid w:val="006C0430"/>
    <w:rsid w:val="006C07B3"/>
    <w:rsid w:val="006C1DE8"/>
    <w:rsid w:val="006C4166"/>
    <w:rsid w:val="006C4880"/>
    <w:rsid w:val="006C4F69"/>
    <w:rsid w:val="006D0448"/>
    <w:rsid w:val="006D0BD8"/>
    <w:rsid w:val="006D4469"/>
    <w:rsid w:val="006D47CF"/>
    <w:rsid w:val="006D5857"/>
    <w:rsid w:val="006D5A20"/>
    <w:rsid w:val="006D5C9D"/>
    <w:rsid w:val="006D7686"/>
    <w:rsid w:val="006E0591"/>
    <w:rsid w:val="006E3622"/>
    <w:rsid w:val="006E38E8"/>
    <w:rsid w:val="006E3E43"/>
    <w:rsid w:val="006E4626"/>
    <w:rsid w:val="006E5067"/>
    <w:rsid w:val="006E51BD"/>
    <w:rsid w:val="006E57F2"/>
    <w:rsid w:val="006E63D3"/>
    <w:rsid w:val="006E689E"/>
    <w:rsid w:val="006E6C07"/>
    <w:rsid w:val="006E6E6C"/>
    <w:rsid w:val="006F241F"/>
    <w:rsid w:val="006F32FE"/>
    <w:rsid w:val="006F3389"/>
    <w:rsid w:val="006F541C"/>
    <w:rsid w:val="007007A8"/>
    <w:rsid w:val="007012D2"/>
    <w:rsid w:val="00703892"/>
    <w:rsid w:val="0070492A"/>
    <w:rsid w:val="00704958"/>
    <w:rsid w:val="00705433"/>
    <w:rsid w:val="00705BDB"/>
    <w:rsid w:val="007060A8"/>
    <w:rsid w:val="00706DD5"/>
    <w:rsid w:val="00706F8D"/>
    <w:rsid w:val="00712B50"/>
    <w:rsid w:val="00714AB2"/>
    <w:rsid w:val="00715BEE"/>
    <w:rsid w:val="0071623D"/>
    <w:rsid w:val="0071683E"/>
    <w:rsid w:val="00722937"/>
    <w:rsid w:val="00722B58"/>
    <w:rsid w:val="007232D5"/>
    <w:rsid w:val="0072507A"/>
    <w:rsid w:val="007279BF"/>
    <w:rsid w:val="00730183"/>
    <w:rsid w:val="00730ABC"/>
    <w:rsid w:val="00730C76"/>
    <w:rsid w:val="00730EF6"/>
    <w:rsid w:val="00734B37"/>
    <w:rsid w:val="00734E62"/>
    <w:rsid w:val="00736ADF"/>
    <w:rsid w:val="00737015"/>
    <w:rsid w:val="007378B7"/>
    <w:rsid w:val="00741694"/>
    <w:rsid w:val="007421F2"/>
    <w:rsid w:val="00742690"/>
    <w:rsid w:val="007441DB"/>
    <w:rsid w:val="00744D93"/>
    <w:rsid w:val="00745422"/>
    <w:rsid w:val="007459A9"/>
    <w:rsid w:val="00745E5D"/>
    <w:rsid w:val="00751529"/>
    <w:rsid w:val="007533F0"/>
    <w:rsid w:val="007577B9"/>
    <w:rsid w:val="00760268"/>
    <w:rsid w:val="007612FF"/>
    <w:rsid w:val="00761574"/>
    <w:rsid w:val="0076168C"/>
    <w:rsid w:val="0076354F"/>
    <w:rsid w:val="00764F91"/>
    <w:rsid w:val="0076519F"/>
    <w:rsid w:val="007700AD"/>
    <w:rsid w:val="0077047F"/>
    <w:rsid w:val="007708FE"/>
    <w:rsid w:val="00770A23"/>
    <w:rsid w:val="00773082"/>
    <w:rsid w:val="00774314"/>
    <w:rsid w:val="007749A2"/>
    <w:rsid w:val="007749F5"/>
    <w:rsid w:val="00774CFD"/>
    <w:rsid w:val="00774E97"/>
    <w:rsid w:val="00775636"/>
    <w:rsid w:val="0077604B"/>
    <w:rsid w:val="00780D4B"/>
    <w:rsid w:val="00781808"/>
    <w:rsid w:val="0078351D"/>
    <w:rsid w:val="00783B31"/>
    <w:rsid w:val="007858DD"/>
    <w:rsid w:val="00785EEC"/>
    <w:rsid w:val="0078613E"/>
    <w:rsid w:val="00787C87"/>
    <w:rsid w:val="007908CD"/>
    <w:rsid w:val="00791300"/>
    <w:rsid w:val="007917B6"/>
    <w:rsid w:val="007927B8"/>
    <w:rsid w:val="0079297B"/>
    <w:rsid w:val="00792C78"/>
    <w:rsid w:val="00795AB5"/>
    <w:rsid w:val="007971BC"/>
    <w:rsid w:val="00797C20"/>
    <w:rsid w:val="00797D74"/>
    <w:rsid w:val="007A319E"/>
    <w:rsid w:val="007A3206"/>
    <w:rsid w:val="007A3718"/>
    <w:rsid w:val="007A4342"/>
    <w:rsid w:val="007B001C"/>
    <w:rsid w:val="007B0838"/>
    <w:rsid w:val="007B2546"/>
    <w:rsid w:val="007B2CEF"/>
    <w:rsid w:val="007B4966"/>
    <w:rsid w:val="007B52EE"/>
    <w:rsid w:val="007B67A4"/>
    <w:rsid w:val="007B78EB"/>
    <w:rsid w:val="007B7DAA"/>
    <w:rsid w:val="007C0E2E"/>
    <w:rsid w:val="007C509C"/>
    <w:rsid w:val="007C5918"/>
    <w:rsid w:val="007C6861"/>
    <w:rsid w:val="007C72AE"/>
    <w:rsid w:val="007C781C"/>
    <w:rsid w:val="007D03DC"/>
    <w:rsid w:val="007D06AB"/>
    <w:rsid w:val="007D1996"/>
    <w:rsid w:val="007D2125"/>
    <w:rsid w:val="007D3ADC"/>
    <w:rsid w:val="007D3FFC"/>
    <w:rsid w:val="007D4647"/>
    <w:rsid w:val="007D46E6"/>
    <w:rsid w:val="007E14E4"/>
    <w:rsid w:val="007E1A2C"/>
    <w:rsid w:val="007E202C"/>
    <w:rsid w:val="007E4CDF"/>
    <w:rsid w:val="007E58C2"/>
    <w:rsid w:val="007E6C4B"/>
    <w:rsid w:val="007E7A07"/>
    <w:rsid w:val="007F32D2"/>
    <w:rsid w:val="007F35C6"/>
    <w:rsid w:val="007F39DF"/>
    <w:rsid w:val="007F7AAB"/>
    <w:rsid w:val="007F7EEF"/>
    <w:rsid w:val="008002D7"/>
    <w:rsid w:val="00800AF8"/>
    <w:rsid w:val="0080262C"/>
    <w:rsid w:val="00802E6D"/>
    <w:rsid w:val="00803A19"/>
    <w:rsid w:val="00804FBF"/>
    <w:rsid w:val="00810421"/>
    <w:rsid w:val="00810659"/>
    <w:rsid w:val="008138DF"/>
    <w:rsid w:val="00815A99"/>
    <w:rsid w:val="00815B57"/>
    <w:rsid w:val="0082078F"/>
    <w:rsid w:val="00821E94"/>
    <w:rsid w:val="00825632"/>
    <w:rsid w:val="00825AF7"/>
    <w:rsid w:val="008269A0"/>
    <w:rsid w:val="00826C00"/>
    <w:rsid w:val="008271B5"/>
    <w:rsid w:val="0082732D"/>
    <w:rsid w:val="00832C2C"/>
    <w:rsid w:val="008332DE"/>
    <w:rsid w:val="008338FD"/>
    <w:rsid w:val="008357EA"/>
    <w:rsid w:val="00835B73"/>
    <w:rsid w:val="0083684F"/>
    <w:rsid w:val="008377A5"/>
    <w:rsid w:val="00845C5B"/>
    <w:rsid w:val="00846CAD"/>
    <w:rsid w:val="00847A2E"/>
    <w:rsid w:val="00850D6D"/>
    <w:rsid w:val="00850F94"/>
    <w:rsid w:val="00854908"/>
    <w:rsid w:val="00854F17"/>
    <w:rsid w:val="0085533E"/>
    <w:rsid w:val="00857847"/>
    <w:rsid w:val="00857FA6"/>
    <w:rsid w:val="0086071D"/>
    <w:rsid w:val="00861C10"/>
    <w:rsid w:val="008640F8"/>
    <w:rsid w:val="00864311"/>
    <w:rsid w:val="00865E28"/>
    <w:rsid w:val="008669A6"/>
    <w:rsid w:val="00867084"/>
    <w:rsid w:val="00871A55"/>
    <w:rsid w:val="00873531"/>
    <w:rsid w:val="008766F4"/>
    <w:rsid w:val="0087793A"/>
    <w:rsid w:val="00881412"/>
    <w:rsid w:val="00882C4A"/>
    <w:rsid w:val="00884241"/>
    <w:rsid w:val="008843DE"/>
    <w:rsid w:val="008846F0"/>
    <w:rsid w:val="008857C8"/>
    <w:rsid w:val="008867AB"/>
    <w:rsid w:val="00886F7A"/>
    <w:rsid w:val="00887AE8"/>
    <w:rsid w:val="00891706"/>
    <w:rsid w:val="0089239E"/>
    <w:rsid w:val="00892523"/>
    <w:rsid w:val="00892AC3"/>
    <w:rsid w:val="00893888"/>
    <w:rsid w:val="008A07E3"/>
    <w:rsid w:val="008A0ADA"/>
    <w:rsid w:val="008A1981"/>
    <w:rsid w:val="008A3757"/>
    <w:rsid w:val="008A5F9C"/>
    <w:rsid w:val="008A6F11"/>
    <w:rsid w:val="008A7FE0"/>
    <w:rsid w:val="008B00CF"/>
    <w:rsid w:val="008B0AF1"/>
    <w:rsid w:val="008B17B3"/>
    <w:rsid w:val="008B2299"/>
    <w:rsid w:val="008B34CC"/>
    <w:rsid w:val="008B7771"/>
    <w:rsid w:val="008C082D"/>
    <w:rsid w:val="008C40A0"/>
    <w:rsid w:val="008C635D"/>
    <w:rsid w:val="008C692F"/>
    <w:rsid w:val="008C6945"/>
    <w:rsid w:val="008C786F"/>
    <w:rsid w:val="008D0A69"/>
    <w:rsid w:val="008D103A"/>
    <w:rsid w:val="008D46F3"/>
    <w:rsid w:val="008D6837"/>
    <w:rsid w:val="008E1EFE"/>
    <w:rsid w:val="008E325C"/>
    <w:rsid w:val="008E34CB"/>
    <w:rsid w:val="008E4518"/>
    <w:rsid w:val="008E5445"/>
    <w:rsid w:val="008E5976"/>
    <w:rsid w:val="008E6535"/>
    <w:rsid w:val="008F4CC1"/>
    <w:rsid w:val="008F5796"/>
    <w:rsid w:val="008F647B"/>
    <w:rsid w:val="008F77E2"/>
    <w:rsid w:val="00901519"/>
    <w:rsid w:val="009026A9"/>
    <w:rsid w:val="009031A3"/>
    <w:rsid w:val="009033B4"/>
    <w:rsid w:val="00903F3A"/>
    <w:rsid w:val="00904562"/>
    <w:rsid w:val="009049ED"/>
    <w:rsid w:val="0090559B"/>
    <w:rsid w:val="0090648D"/>
    <w:rsid w:val="00906526"/>
    <w:rsid w:val="00906AAC"/>
    <w:rsid w:val="00906B9B"/>
    <w:rsid w:val="00910F0D"/>
    <w:rsid w:val="0091242C"/>
    <w:rsid w:val="00913A9A"/>
    <w:rsid w:val="00913E7D"/>
    <w:rsid w:val="0091497E"/>
    <w:rsid w:val="00914C64"/>
    <w:rsid w:val="009151D8"/>
    <w:rsid w:val="0091538A"/>
    <w:rsid w:val="00916D3A"/>
    <w:rsid w:val="00917235"/>
    <w:rsid w:val="00921081"/>
    <w:rsid w:val="0092177A"/>
    <w:rsid w:val="00922059"/>
    <w:rsid w:val="00922292"/>
    <w:rsid w:val="009227B5"/>
    <w:rsid w:val="00925BAF"/>
    <w:rsid w:val="00925EB6"/>
    <w:rsid w:val="00926D34"/>
    <w:rsid w:val="0093063F"/>
    <w:rsid w:val="00930E9E"/>
    <w:rsid w:val="00936905"/>
    <w:rsid w:val="00937636"/>
    <w:rsid w:val="009404D2"/>
    <w:rsid w:val="009411A8"/>
    <w:rsid w:val="009430FA"/>
    <w:rsid w:val="00943A12"/>
    <w:rsid w:val="0094450E"/>
    <w:rsid w:val="00945994"/>
    <w:rsid w:val="009465E6"/>
    <w:rsid w:val="00946797"/>
    <w:rsid w:val="00951C3B"/>
    <w:rsid w:val="00952D40"/>
    <w:rsid w:val="00953381"/>
    <w:rsid w:val="00956151"/>
    <w:rsid w:val="00956BD9"/>
    <w:rsid w:val="009603BB"/>
    <w:rsid w:val="00960412"/>
    <w:rsid w:val="0096283B"/>
    <w:rsid w:val="009702E0"/>
    <w:rsid w:val="00970F25"/>
    <w:rsid w:val="009739D3"/>
    <w:rsid w:val="0097412F"/>
    <w:rsid w:val="00974599"/>
    <w:rsid w:val="00975889"/>
    <w:rsid w:val="00977C2F"/>
    <w:rsid w:val="00981008"/>
    <w:rsid w:val="009818B1"/>
    <w:rsid w:val="00981B51"/>
    <w:rsid w:val="00985B09"/>
    <w:rsid w:val="00991E77"/>
    <w:rsid w:val="00992F15"/>
    <w:rsid w:val="009931CE"/>
    <w:rsid w:val="00994DC7"/>
    <w:rsid w:val="00995B11"/>
    <w:rsid w:val="00997087"/>
    <w:rsid w:val="0099723C"/>
    <w:rsid w:val="009A4A59"/>
    <w:rsid w:val="009B0A7A"/>
    <w:rsid w:val="009B1653"/>
    <w:rsid w:val="009B4969"/>
    <w:rsid w:val="009B4EF3"/>
    <w:rsid w:val="009B5C6E"/>
    <w:rsid w:val="009B6C9E"/>
    <w:rsid w:val="009C075C"/>
    <w:rsid w:val="009C156E"/>
    <w:rsid w:val="009C1B81"/>
    <w:rsid w:val="009C2AE5"/>
    <w:rsid w:val="009C2CCD"/>
    <w:rsid w:val="009C4B10"/>
    <w:rsid w:val="009C4C30"/>
    <w:rsid w:val="009C4F50"/>
    <w:rsid w:val="009C6161"/>
    <w:rsid w:val="009C619F"/>
    <w:rsid w:val="009C64CC"/>
    <w:rsid w:val="009C7E6F"/>
    <w:rsid w:val="009D1046"/>
    <w:rsid w:val="009D279C"/>
    <w:rsid w:val="009D4032"/>
    <w:rsid w:val="009D76E7"/>
    <w:rsid w:val="009D78C8"/>
    <w:rsid w:val="009E1AB4"/>
    <w:rsid w:val="009E27D0"/>
    <w:rsid w:val="009E3859"/>
    <w:rsid w:val="009E3A33"/>
    <w:rsid w:val="009E440E"/>
    <w:rsid w:val="009E4498"/>
    <w:rsid w:val="009E4DCB"/>
    <w:rsid w:val="009E59B4"/>
    <w:rsid w:val="009E681B"/>
    <w:rsid w:val="009E7E64"/>
    <w:rsid w:val="009F12E5"/>
    <w:rsid w:val="009F1FC6"/>
    <w:rsid w:val="009F2CC0"/>
    <w:rsid w:val="009F3E00"/>
    <w:rsid w:val="009F43AB"/>
    <w:rsid w:val="009F68DE"/>
    <w:rsid w:val="009F6A91"/>
    <w:rsid w:val="009F701C"/>
    <w:rsid w:val="00A01529"/>
    <w:rsid w:val="00A01992"/>
    <w:rsid w:val="00A04D73"/>
    <w:rsid w:val="00A0508A"/>
    <w:rsid w:val="00A0586D"/>
    <w:rsid w:val="00A06C43"/>
    <w:rsid w:val="00A06D66"/>
    <w:rsid w:val="00A071F0"/>
    <w:rsid w:val="00A13EB8"/>
    <w:rsid w:val="00A1462D"/>
    <w:rsid w:val="00A1699B"/>
    <w:rsid w:val="00A21624"/>
    <w:rsid w:val="00A2235E"/>
    <w:rsid w:val="00A22583"/>
    <w:rsid w:val="00A22D8A"/>
    <w:rsid w:val="00A250D9"/>
    <w:rsid w:val="00A257AB"/>
    <w:rsid w:val="00A303B3"/>
    <w:rsid w:val="00A35C1B"/>
    <w:rsid w:val="00A379F8"/>
    <w:rsid w:val="00A407BE"/>
    <w:rsid w:val="00A43965"/>
    <w:rsid w:val="00A43DF0"/>
    <w:rsid w:val="00A4571E"/>
    <w:rsid w:val="00A46D71"/>
    <w:rsid w:val="00A47037"/>
    <w:rsid w:val="00A47D31"/>
    <w:rsid w:val="00A50420"/>
    <w:rsid w:val="00A51D36"/>
    <w:rsid w:val="00A51EF5"/>
    <w:rsid w:val="00A52D10"/>
    <w:rsid w:val="00A54386"/>
    <w:rsid w:val="00A54633"/>
    <w:rsid w:val="00A55D82"/>
    <w:rsid w:val="00A62983"/>
    <w:rsid w:val="00A62B60"/>
    <w:rsid w:val="00A64294"/>
    <w:rsid w:val="00A644BE"/>
    <w:rsid w:val="00A647F7"/>
    <w:rsid w:val="00A64C45"/>
    <w:rsid w:val="00A66778"/>
    <w:rsid w:val="00A66D34"/>
    <w:rsid w:val="00A6784D"/>
    <w:rsid w:val="00A72B7E"/>
    <w:rsid w:val="00A730C1"/>
    <w:rsid w:val="00A73E56"/>
    <w:rsid w:val="00A743D6"/>
    <w:rsid w:val="00A74789"/>
    <w:rsid w:val="00A74BF3"/>
    <w:rsid w:val="00A75220"/>
    <w:rsid w:val="00A76AC6"/>
    <w:rsid w:val="00A80D86"/>
    <w:rsid w:val="00A82A2E"/>
    <w:rsid w:val="00A82D50"/>
    <w:rsid w:val="00A830A1"/>
    <w:rsid w:val="00A83E02"/>
    <w:rsid w:val="00A83E1A"/>
    <w:rsid w:val="00A849FA"/>
    <w:rsid w:val="00A855F5"/>
    <w:rsid w:val="00A85B65"/>
    <w:rsid w:val="00A86137"/>
    <w:rsid w:val="00A8676A"/>
    <w:rsid w:val="00A86CD1"/>
    <w:rsid w:val="00A92710"/>
    <w:rsid w:val="00A92E53"/>
    <w:rsid w:val="00A93D72"/>
    <w:rsid w:val="00A94E57"/>
    <w:rsid w:val="00A97980"/>
    <w:rsid w:val="00AA060A"/>
    <w:rsid w:val="00AA1E54"/>
    <w:rsid w:val="00AA275F"/>
    <w:rsid w:val="00AA3025"/>
    <w:rsid w:val="00AA428A"/>
    <w:rsid w:val="00AA4804"/>
    <w:rsid w:val="00AA5AE6"/>
    <w:rsid w:val="00AA69D1"/>
    <w:rsid w:val="00AB09D4"/>
    <w:rsid w:val="00AB0BB9"/>
    <w:rsid w:val="00AB1D70"/>
    <w:rsid w:val="00AB227A"/>
    <w:rsid w:val="00AB402A"/>
    <w:rsid w:val="00AB5497"/>
    <w:rsid w:val="00AB56DA"/>
    <w:rsid w:val="00AB6870"/>
    <w:rsid w:val="00AC0B0E"/>
    <w:rsid w:val="00AC2215"/>
    <w:rsid w:val="00AC2BC9"/>
    <w:rsid w:val="00AC35AA"/>
    <w:rsid w:val="00AC4B9E"/>
    <w:rsid w:val="00AC5D78"/>
    <w:rsid w:val="00AC5EFC"/>
    <w:rsid w:val="00AD07B4"/>
    <w:rsid w:val="00AD0831"/>
    <w:rsid w:val="00AD1D55"/>
    <w:rsid w:val="00AD5F31"/>
    <w:rsid w:val="00AE0085"/>
    <w:rsid w:val="00AE1338"/>
    <w:rsid w:val="00AE2E68"/>
    <w:rsid w:val="00AE5480"/>
    <w:rsid w:val="00AE73C1"/>
    <w:rsid w:val="00AE7915"/>
    <w:rsid w:val="00AF314A"/>
    <w:rsid w:val="00AF78CF"/>
    <w:rsid w:val="00B00747"/>
    <w:rsid w:val="00B0120D"/>
    <w:rsid w:val="00B02074"/>
    <w:rsid w:val="00B02EC1"/>
    <w:rsid w:val="00B02F47"/>
    <w:rsid w:val="00B05DE9"/>
    <w:rsid w:val="00B061FB"/>
    <w:rsid w:val="00B070DD"/>
    <w:rsid w:val="00B07FA3"/>
    <w:rsid w:val="00B10C33"/>
    <w:rsid w:val="00B121D2"/>
    <w:rsid w:val="00B14436"/>
    <w:rsid w:val="00B159D1"/>
    <w:rsid w:val="00B15FF2"/>
    <w:rsid w:val="00B16ABC"/>
    <w:rsid w:val="00B21166"/>
    <w:rsid w:val="00B22C73"/>
    <w:rsid w:val="00B25401"/>
    <w:rsid w:val="00B2618E"/>
    <w:rsid w:val="00B2639D"/>
    <w:rsid w:val="00B32934"/>
    <w:rsid w:val="00B34AA6"/>
    <w:rsid w:val="00B35CD2"/>
    <w:rsid w:val="00B35CE4"/>
    <w:rsid w:val="00B36540"/>
    <w:rsid w:val="00B40D06"/>
    <w:rsid w:val="00B40D24"/>
    <w:rsid w:val="00B40DDC"/>
    <w:rsid w:val="00B4108D"/>
    <w:rsid w:val="00B41F1E"/>
    <w:rsid w:val="00B41F9A"/>
    <w:rsid w:val="00B429B7"/>
    <w:rsid w:val="00B43BC8"/>
    <w:rsid w:val="00B45216"/>
    <w:rsid w:val="00B453AE"/>
    <w:rsid w:val="00B4609C"/>
    <w:rsid w:val="00B4695F"/>
    <w:rsid w:val="00B46D48"/>
    <w:rsid w:val="00B47EE7"/>
    <w:rsid w:val="00B50071"/>
    <w:rsid w:val="00B51094"/>
    <w:rsid w:val="00B52013"/>
    <w:rsid w:val="00B57525"/>
    <w:rsid w:val="00B600DF"/>
    <w:rsid w:val="00B60CF9"/>
    <w:rsid w:val="00B626B6"/>
    <w:rsid w:val="00B627A7"/>
    <w:rsid w:val="00B62E8E"/>
    <w:rsid w:val="00B63A06"/>
    <w:rsid w:val="00B640A1"/>
    <w:rsid w:val="00B64B2D"/>
    <w:rsid w:val="00B65422"/>
    <w:rsid w:val="00B65AA9"/>
    <w:rsid w:val="00B710C3"/>
    <w:rsid w:val="00B7139F"/>
    <w:rsid w:val="00B716FD"/>
    <w:rsid w:val="00B72578"/>
    <w:rsid w:val="00B73286"/>
    <w:rsid w:val="00B748CA"/>
    <w:rsid w:val="00B75F0E"/>
    <w:rsid w:val="00B807B5"/>
    <w:rsid w:val="00B80E01"/>
    <w:rsid w:val="00B82BB6"/>
    <w:rsid w:val="00B8428D"/>
    <w:rsid w:val="00B90650"/>
    <w:rsid w:val="00B9247B"/>
    <w:rsid w:val="00B92B6B"/>
    <w:rsid w:val="00B93D05"/>
    <w:rsid w:val="00B96BE0"/>
    <w:rsid w:val="00B9721E"/>
    <w:rsid w:val="00BA06A8"/>
    <w:rsid w:val="00BA32C0"/>
    <w:rsid w:val="00BA3AC5"/>
    <w:rsid w:val="00BA3BAB"/>
    <w:rsid w:val="00BA3DC3"/>
    <w:rsid w:val="00BA4827"/>
    <w:rsid w:val="00BA64A9"/>
    <w:rsid w:val="00BB04BC"/>
    <w:rsid w:val="00BB129C"/>
    <w:rsid w:val="00BB1B7E"/>
    <w:rsid w:val="00BB3D11"/>
    <w:rsid w:val="00BB4AFA"/>
    <w:rsid w:val="00BB5E1B"/>
    <w:rsid w:val="00BB709B"/>
    <w:rsid w:val="00BC0009"/>
    <w:rsid w:val="00BC0103"/>
    <w:rsid w:val="00BC0B00"/>
    <w:rsid w:val="00BC1023"/>
    <w:rsid w:val="00BC21A0"/>
    <w:rsid w:val="00BC3435"/>
    <w:rsid w:val="00BC3EB6"/>
    <w:rsid w:val="00BC5565"/>
    <w:rsid w:val="00BC5D9C"/>
    <w:rsid w:val="00BC778A"/>
    <w:rsid w:val="00BD0BE2"/>
    <w:rsid w:val="00BD2BE4"/>
    <w:rsid w:val="00BD6E27"/>
    <w:rsid w:val="00BD7AC2"/>
    <w:rsid w:val="00BD7CD0"/>
    <w:rsid w:val="00BE0094"/>
    <w:rsid w:val="00BE072E"/>
    <w:rsid w:val="00BE1BCE"/>
    <w:rsid w:val="00BE32CC"/>
    <w:rsid w:val="00BE54B8"/>
    <w:rsid w:val="00BE56F0"/>
    <w:rsid w:val="00BE641B"/>
    <w:rsid w:val="00BF49D1"/>
    <w:rsid w:val="00BF524B"/>
    <w:rsid w:val="00BF56EC"/>
    <w:rsid w:val="00BF5733"/>
    <w:rsid w:val="00BF6BD3"/>
    <w:rsid w:val="00BF72D9"/>
    <w:rsid w:val="00BF7D5B"/>
    <w:rsid w:val="00C0253E"/>
    <w:rsid w:val="00C03178"/>
    <w:rsid w:val="00C043D1"/>
    <w:rsid w:val="00C04CF3"/>
    <w:rsid w:val="00C054F9"/>
    <w:rsid w:val="00C07534"/>
    <w:rsid w:val="00C07DC1"/>
    <w:rsid w:val="00C12715"/>
    <w:rsid w:val="00C153CA"/>
    <w:rsid w:val="00C16791"/>
    <w:rsid w:val="00C16B3D"/>
    <w:rsid w:val="00C21C4D"/>
    <w:rsid w:val="00C21D8F"/>
    <w:rsid w:val="00C224C7"/>
    <w:rsid w:val="00C2427B"/>
    <w:rsid w:val="00C2455D"/>
    <w:rsid w:val="00C274C6"/>
    <w:rsid w:val="00C30486"/>
    <w:rsid w:val="00C32685"/>
    <w:rsid w:val="00C36D8D"/>
    <w:rsid w:val="00C4153A"/>
    <w:rsid w:val="00C4301B"/>
    <w:rsid w:val="00C435B3"/>
    <w:rsid w:val="00C44F58"/>
    <w:rsid w:val="00C4509C"/>
    <w:rsid w:val="00C4547F"/>
    <w:rsid w:val="00C53D2C"/>
    <w:rsid w:val="00C55CD6"/>
    <w:rsid w:val="00C61FFB"/>
    <w:rsid w:val="00C62730"/>
    <w:rsid w:val="00C63F31"/>
    <w:rsid w:val="00C663F8"/>
    <w:rsid w:val="00C667B5"/>
    <w:rsid w:val="00C66A5E"/>
    <w:rsid w:val="00C70B2A"/>
    <w:rsid w:val="00C73782"/>
    <w:rsid w:val="00C74F76"/>
    <w:rsid w:val="00C813AF"/>
    <w:rsid w:val="00C833C5"/>
    <w:rsid w:val="00C87C1D"/>
    <w:rsid w:val="00C9066C"/>
    <w:rsid w:val="00C91107"/>
    <w:rsid w:val="00C9123A"/>
    <w:rsid w:val="00C929A0"/>
    <w:rsid w:val="00C944ED"/>
    <w:rsid w:val="00C94EEF"/>
    <w:rsid w:val="00C955C9"/>
    <w:rsid w:val="00CA11D5"/>
    <w:rsid w:val="00CA1A6A"/>
    <w:rsid w:val="00CA1F0A"/>
    <w:rsid w:val="00CA2437"/>
    <w:rsid w:val="00CA6995"/>
    <w:rsid w:val="00CA6B18"/>
    <w:rsid w:val="00CA7F54"/>
    <w:rsid w:val="00CB0458"/>
    <w:rsid w:val="00CB3CF1"/>
    <w:rsid w:val="00CB62F5"/>
    <w:rsid w:val="00CC4517"/>
    <w:rsid w:val="00CC7EB0"/>
    <w:rsid w:val="00CD03C1"/>
    <w:rsid w:val="00CD042D"/>
    <w:rsid w:val="00CD0CF3"/>
    <w:rsid w:val="00CD2B84"/>
    <w:rsid w:val="00CD31A9"/>
    <w:rsid w:val="00CD34CB"/>
    <w:rsid w:val="00CD3E6A"/>
    <w:rsid w:val="00CD41A7"/>
    <w:rsid w:val="00CD45A2"/>
    <w:rsid w:val="00CD4BA6"/>
    <w:rsid w:val="00CE11E6"/>
    <w:rsid w:val="00CE1512"/>
    <w:rsid w:val="00CE1BD3"/>
    <w:rsid w:val="00CE2430"/>
    <w:rsid w:val="00CE2A4C"/>
    <w:rsid w:val="00CE2ABB"/>
    <w:rsid w:val="00CE38FB"/>
    <w:rsid w:val="00CF057F"/>
    <w:rsid w:val="00CF1E03"/>
    <w:rsid w:val="00CF1E3E"/>
    <w:rsid w:val="00CF36ED"/>
    <w:rsid w:val="00CF43FF"/>
    <w:rsid w:val="00CF5816"/>
    <w:rsid w:val="00CF60BC"/>
    <w:rsid w:val="00CF6250"/>
    <w:rsid w:val="00CF6DF0"/>
    <w:rsid w:val="00D012CB"/>
    <w:rsid w:val="00D03112"/>
    <w:rsid w:val="00D04533"/>
    <w:rsid w:val="00D053A0"/>
    <w:rsid w:val="00D06D15"/>
    <w:rsid w:val="00D13635"/>
    <w:rsid w:val="00D13BEB"/>
    <w:rsid w:val="00D14D32"/>
    <w:rsid w:val="00D16228"/>
    <w:rsid w:val="00D16A6B"/>
    <w:rsid w:val="00D20264"/>
    <w:rsid w:val="00D208C8"/>
    <w:rsid w:val="00D21D18"/>
    <w:rsid w:val="00D21D89"/>
    <w:rsid w:val="00D21EFB"/>
    <w:rsid w:val="00D2250D"/>
    <w:rsid w:val="00D225E4"/>
    <w:rsid w:val="00D22D20"/>
    <w:rsid w:val="00D23D30"/>
    <w:rsid w:val="00D24E4D"/>
    <w:rsid w:val="00D268BC"/>
    <w:rsid w:val="00D3265F"/>
    <w:rsid w:val="00D341FE"/>
    <w:rsid w:val="00D358D9"/>
    <w:rsid w:val="00D35999"/>
    <w:rsid w:val="00D37967"/>
    <w:rsid w:val="00D41C34"/>
    <w:rsid w:val="00D41E6F"/>
    <w:rsid w:val="00D42523"/>
    <w:rsid w:val="00D42D66"/>
    <w:rsid w:val="00D43800"/>
    <w:rsid w:val="00D439E3"/>
    <w:rsid w:val="00D443DC"/>
    <w:rsid w:val="00D46A9B"/>
    <w:rsid w:val="00D5577D"/>
    <w:rsid w:val="00D56D24"/>
    <w:rsid w:val="00D603E5"/>
    <w:rsid w:val="00D6295E"/>
    <w:rsid w:val="00D62B81"/>
    <w:rsid w:val="00D63B74"/>
    <w:rsid w:val="00D64B95"/>
    <w:rsid w:val="00D66816"/>
    <w:rsid w:val="00D6714D"/>
    <w:rsid w:val="00D6740A"/>
    <w:rsid w:val="00D67FB3"/>
    <w:rsid w:val="00D7030A"/>
    <w:rsid w:val="00D73C54"/>
    <w:rsid w:val="00D743F8"/>
    <w:rsid w:val="00D7485E"/>
    <w:rsid w:val="00D74BAC"/>
    <w:rsid w:val="00D7538C"/>
    <w:rsid w:val="00D76362"/>
    <w:rsid w:val="00D769E6"/>
    <w:rsid w:val="00D7771B"/>
    <w:rsid w:val="00D80E37"/>
    <w:rsid w:val="00D810D7"/>
    <w:rsid w:val="00D878D0"/>
    <w:rsid w:val="00D92A54"/>
    <w:rsid w:val="00D931A3"/>
    <w:rsid w:val="00D939E1"/>
    <w:rsid w:val="00DA1124"/>
    <w:rsid w:val="00DA2B08"/>
    <w:rsid w:val="00DA3D7C"/>
    <w:rsid w:val="00DA4643"/>
    <w:rsid w:val="00DA5068"/>
    <w:rsid w:val="00DA53AF"/>
    <w:rsid w:val="00DA574C"/>
    <w:rsid w:val="00DA645B"/>
    <w:rsid w:val="00DA6917"/>
    <w:rsid w:val="00DB0DF5"/>
    <w:rsid w:val="00DB16E6"/>
    <w:rsid w:val="00DB1B7F"/>
    <w:rsid w:val="00DB2642"/>
    <w:rsid w:val="00DB4090"/>
    <w:rsid w:val="00DB58EE"/>
    <w:rsid w:val="00DB6E8C"/>
    <w:rsid w:val="00DB798B"/>
    <w:rsid w:val="00DC01FD"/>
    <w:rsid w:val="00DC339C"/>
    <w:rsid w:val="00DC412F"/>
    <w:rsid w:val="00DC43C0"/>
    <w:rsid w:val="00DC45B6"/>
    <w:rsid w:val="00DC52E7"/>
    <w:rsid w:val="00DC5C32"/>
    <w:rsid w:val="00DD2D13"/>
    <w:rsid w:val="00DD2F0F"/>
    <w:rsid w:val="00DD39C0"/>
    <w:rsid w:val="00DD4147"/>
    <w:rsid w:val="00DD4647"/>
    <w:rsid w:val="00DD4CE6"/>
    <w:rsid w:val="00DD4E61"/>
    <w:rsid w:val="00DE0688"/>
    <w:rsid w:val="00DE06FB"/>
    <w:rsid w:val="00DE2EC7"/>
    <w:rsid w:val="00DE4B50"/>
    <w:rsid w:val="00DE79FC"/>
    <w:rsid w:val="00DE7F92"/>
    <w:rsid w:val="00DF1071"/>
    <w:rsid w:val="00DF1A0D"/>
    <w:rsid w:val="00DF1B3F"/>
    <w:rsid w:val="00DF2835"/>
    <w:rsid w:val="00DF2D5E"/>
    <w:rsid w:val="00DF5092"/>
    <w:rsid w:val="00E0117D"/>
    <w:rsid w:val="00E03502"/>
    <w:rsid w:val="00E03851"/>
    <w:rsid w:val="00E0395E"/>
    <w:rsid w:val="00E046A7"/>
    <w:rsid w:val="00E06037"/>
    <w:rsid w:val="00E06CAD"/>
    <w:rsid w:val="00E0795A"/>
    <w:rsid w:val="00E13987"/>
    <w:rsid w:val="00E142E8"/>
    <w:rsid w:val="00E17C7D"/>
    <w:rsid w:val="00E2031F"/>
    <w:rsid w:val="00E211D1"/>
    <w:rsid w:val="00E21BFA"/>
    <w:rsid w:val="00E22B03"/>
    <w:rsid w:val="00E236A1"/>
    <w:rsid w:val="00E2450D"/>
    <w:rsid w:val="00E24619"/>
    <w:rsid w:val="00E26EDE"/>
    <w:rsid w:val="00E271A1"/>
    <w:rsid w:val="00E30338"/>
    <w:rsid w:val="00E3163D"/>
    <w:rsid w:val="00E338C3"/>
    <w:rsid w:val="00E34335"/>
    <w:rsid w:val="00E36119"/>
    <w:rsid w:val="00E36283"/>
    <w:rsid w:val="00E367C1"/>
    <w:rsid w:val="00E36B2B"/>
    <w:rsid w:val="00E36DAD"/>
    <w:rsid w:val="00E4003C"/>
    <w:rsid w:val="00E416ED"/>
    <w:rsid w:val="00E41A01"/>
    <w:rsid w:val="00E41D4E"/>
    <w:rsid w:val="00E41D50"/>
    <w:rsid w:val="00E447C6"/>
    <w:rsid w:val="00E4495D"/>
    <w:rsid w:val="00E46291"/>
    <w:rsid w:val="00E46C3C"/>
    <w:rsid w:val="00E47CBD"/>
    <w:rsid w:val="00E5028B"/>
    <w:rsid w:val="00E51077"/>
    <w:rsid w:val="00E51329"/>
    <w:rsid w:val="00E51843"/>
    <w:rsid w:val="00E51BDB"/>
    <w:rsid w:val="00E5295E"/>
    <w:rsid w:val="00E55D11"/>
    <w:rsid w:val="00E56B7E"/>
    <w:rsid w:val="00E60B54"/>
    <w:rsid w:val="00E61660"/>
    <w:rsid w:val="00E636BD"/>
    <w:rsid w:val="00E63E8E"/>
    <w:rsid w:val="00E65C81"/>
    <w:rsid w:val="00E67B7B"/>
    <w:rsid w:val="00E703BB"/>
    <w:rsid w:val="00E71548"/>
    <w:rsid w:val="00E7213C"/>
    <w:rsid w:val="00E73D22"/>
    <w:rsid w:val="00E74092"/>
    <w:rsid w:val="00E7461B"/>
    <w:rsid w:val="00E753E9"/>
    <w:rsid w:val="00E763F9"/>
    <w:rsid w:val="00E77C88"/>
    <w:rsid w:val="00E77CB6"/>
    <w:rsid w:val="00E80884"/>
    <w:rsid w:val="00E81044"/>
    <w:rsid w:val="00E8217B"/>
    <w:rsid w:val="00E85379"/>
    <w:rsid w:val="00E8620E"/>
    <w:rsid w:val="00E86F6B"/>
    <w:rsid w:val="00E87C90"/>
    <w:rsid w:val="00E87D32"/>
    <w:rsid w:val="00E93BAD"/>
    <w:rsid w:val="00E96EEE"/>
    <w:rsid w:val="00E9735A"/>
    <w:rsid w:val="00E9767B"/>
    <w:rsid w:val="00EA0E2E"/>
    <w:rsid w:val="00EB2112"/>
    <w:rsid w:val="00EB3381"/>
    <w:rsid w:val="00EB342E"/>
    <w:rsid w:val="00EB4D74"/>
    <w:rsid w:val="00EB5EE6"/>
    <w:rsid w:val="00EB6E95"/>
    <w:rsid w:val="00EC0F3D"/>
    <w:rsid w:val="00EC24E0"/>
    <w:rsid w:val="00EC50BC"/>
    <w:rsid w:val="00EC52CC"/>
    <w:rsid w:val="00EC5743"/>
    <w:rsid w:val="00EC5A33"/>
    <w:rsid w:val="00ED1A87"/>
    <w:rsid w:val="00ED4735"/>
    <w:rsid w:val="00ED4CF6"/>
    <w:rsid w:val="00ED56AE"/>
    <w:rsid w:val="00ED60F0"/>
    <w:rsid w:val="00ED6B43"/>
    <w:rsid w:val="00EE0465"/>
    <w:rsid w:val="00EE2370"/>
    <w:rsid w:val="00EE2393"/>
    <w:rsid w:val="00EE2754"/>
    <w:rsid w:val="00EE2E63"/>
    <w:rsid w:val="00EE34D7"/>
    <w:rsid w:val="00EE3743"/>
    <w:rsid w:val="00EE5438"/>
    <w:rsid w:val="00EE5456"/>
    <w:rsid w:val="00EE5DD2"/>
    <w:rsid w:val="00EE5E83"/>
    <w:rsid w:val="00EE689D"/>
    <w:rsid w:val="00EE7B05"/>
    <w:rsid w:val="00EF377F"/>
    <w:rsid w:val="00EF4654"/>
    <w:rsid w:val="00EF47AE"/>
    <w:rsid w:val="00EF6472"/>
    <w:rsid w:val="00F036C0"/>
    <w:rsid w:val="00F03816"/>
    <w:rsid w:val="00F046E4"/>
    <w:rsid w:val="00F047C3"/>
    <w:rsid w:val="00F04D26"/>
    <w:rsid w:val="00F10102"/>
    <w:rsid w:val="00F11CD2"/>
    <w:rsid w:val="00F125EB"/>
    <w:rsid w:val="00F15E34"/>
    <w:rsid w:val="00F16157"/>
    <w:rsid w:val="00F16196"/>
    <w:rsid w:val="00F17458"/>
    <w:rsid w:val="00F22048"/>
    <w:rsid w:val="00F22D85"/>
    <w:rsid w:val="00F24FDE"/>
    <w:rsid w:val="00F25DC4"/>
    <w:rsid w:val="00F26F7C"/>
    <w:rsid w:val="00F30D82"/>
    <w:rsid w:val="00F3216E"/>
    <w:rsid w:val="00F329C1"/>
    <w:rsid w:val="00F32DC5"/>
    <w:rsid w:val="00F337A1"/>
    <w:rsid w:val="00F36459"/>
    <w:rsid w:val="00F404DF"/>
    <w:rsid w:val="00F41D42"/>
    <w:rsid w:val="00F44BF9"/>
    <w:rsid w:val="00F504CB"/>
    <w:rsid w:val="00F526BD"/>
    <w:rsid w:val="00F52A9B"/>
    <w:rsid w:val="00F53201"/>
    <w:rsid w:val="00F54866"/>
    <w:rsid w:val="00F54D97"/>
    <w:rsid w:val="00F55566"/>
    <w:rsid w:val="00F55E04"/>
    <w:rsid w:val="00F61E06"/>
    <w:rsid w:val="00F6209C"/>
    <w:rsid w:val="00F649B6"/>
    <w:rsid w:val="00F657A4"/>
    <w:rsid w:val="00F664A0"/>
    <w:rsid w:val="00F7081F"/>
    <w:rsid w:val="00F7087C"/>
    <w:rsid w:val="00F7155D"/>
    <w:rsid w:val="00F71950"/>
    <w:rsid w:val="00F71A74"/>
    <w:rsid w:val="00F731FC"/>
    <w:rsid w:val="00F73DE1"/>
    <w:rsid w:val="00F75374"/>
    <w:rsid w:val="00F811C6"/>
    <w:rsid w:val="00F817A7"/>
    <w:rsid w:val="00F818DD"/>
    <w:rsid w:val="00F81DE2"/>
    <w:rsid w:val="00F83A2F"/>
    <w:rsid w:val="00F84367"/>
    <w:rsid w:val="00F85A71"/>
    <w:rsid w:val="00F86ADF"/>
    <w:rsid w:val="00F905EC"/>
    <w:rsid w:val="00F90CFD"/>
    <w:rsid w:val="00F90DDE"/>
    <w:rsid w:val="00F918D5"/>
    <w:rsid w:val="00F921CF"/>
    <w:rsid w:val="00F932C3"/>
    <w:rsid w:val="00F93435"/>
    <w:rsid w:val="00F974CA"/>
    <w:rsid w:val="00FA0F9C"/>
    <w:rsid w:val="00FA10A5"/>
    <w:rsid w:val="00FA1966"/>
    <w:rsid w:val="00FA21EA"/>
    <w:rsid w:val="00FA43E9"/>
    <w:rsid w:val="00FA4649"/>
    <w:rsid w:val="00FA77D5"/>
    <w:rsid w:val="00FB02EA"/>
    <w:rsid w:val="00FB1284"/>
    <w:rsid w:val="00FB1925"/>
    <w:rsid w:val="00FB1E5A"/>
    <w:rsid w:val="00FB4F23"/>
    <w:rsid w:val="00FB58E6"/>
    <w:rsid w:val="00FB6A76"/>
    <w:rsid w:val="00FB7499"/>
    <w:rsid w:val="00FB75C5"/>
    <w:rsid w:val="00FC049A"/>
    <w:rsid w:val="00FC17E7"/>
    <w:rsid w:val="00FC1D13"/>
    <w:rsid w:val="00FC2AEC"/>
    <w:rsid w:val="00FC35FF"/>
    <w:rsid w:val="00FC378F"/>
    <w:rsid w:val="00FC42CE"/>
    <w:rsid w:val="00FC4676"/>
    <w:rsid w:val="00FC6564"/>
    <w:rsid w:val="00FC6637"/>
    <w:rsid w:val="00FC76FD"/>
    <w:rsid w:val="00FC776C"/>
    <w:rsid w:val="00FD02C5"/>
    <w:rsid w:val="00FD0376"/>
    <w:rsid w:val="00FD177C"/>
    <w:rsid w:val="00FD17D9"/>
    <w:rsid w:val="00FD182D"/>
    <w:rsid w:val="00FD2079"/>
    <w:rsid w:val="00FD2C00"/>
    <w:rsid w:val="00FD2E48"/>
    <w:rsid w:val="00FD47F3"/>
    <w:rsid w:val="00FD697B"/>
    <w:rsid w:val="00FD6DB4"/>
    <w:rsid w:val="00FE0FD0"/>
    <w:rsid w:val="00FE1B80"/>
    <w:rsid w:val="00FE23C7"/>
    <w:rsid w:val="00FE2EAF"/>
    <w:rsid w:val="00FE31E3"/>
    <w:rsid w:val="00FF45A7"/>
    <w:rsid w:val="00FF477C"/>
    <w:rsid w:val="00FF5753"/>
    <w:rsid w:val="00FF7453"/>
    <w:rsid w:val="00FF74C6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6E8DF4"/>
  <w15:docId w15:val="{87A9CFF1-10A7-4540-A535-9E7C73A4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맑은 고딕" w:hAnsi="Arial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C21D8F"/>
    <w:pPr>
      <w:jc w:val="both"/>
    </w:pPr>
    <w:rPr>
      <w:sz w:val="24"/>
      <w:szCs w:val="24"/>
      <w:lang w:val="en-GB" w:eastAsia="it-IT"/>
    </w:rPr>
  </w:style>
  <w:style w:type="paragraph" w:styleId="1">
    <w:name w:val="heading 1"/>
    <w:aliases w:val="(Alt+1)"/>
    <w:basedOn w:val="a2"/>
    <w:next w:val="a2"/>
    <w:link w:val="1Char"/>
    <w:autoRedefine/>
    <w:qFormat/>
    <w:rsid w:val="00B93D05"/>
    <w:pPr>
      <w:keepNext/>
      <w:pageBreakBefore/>
      <w:numPr>
        <w:numId w:val="4"/>
      </w:numPr>
      <w:tabs>
        <w:tab w:val="left" w:pos="567"/>
      </w:tabs>
      <w:suppressAutoHyphens/>
      <w:spacing w:before="240" w:after="240" w:line="276" w:lineRule="auto"/>
      <w:jc w:val="left"/>
      <w:outlineLvl w:val="0"/>
    </w:pPr>
    <w:rPr>
      <w:b/>
      <w:bCs/>
      <w:sz w:val="32"/>
      <w:szCs w:val="28"/>
    </w:rPr>
  </w:style>
  <w:style w:type="paragraph" w:styleId="20">
    <w:name w:val="heading 2"/>
    <w:aliases w:val="(Alt+2)"/>
    <w:basedOn w:val="a2"/>
    <w:next w:val="a2"/>
    <w:link w:val="2Char"/>
    <w:qFormat/>
    <w:rsid w:val="00B93D05"/>
    <w:pPr>
      <w:keepNext/>
      <w:widowControl w:val="0"/>
      <w:numPr>
        <w:ilvl w:val="1"/>
        <w:numId w:val="4"/>
      </w:numPr>
      <w:wordWrap w:val="0"/>
      <w:autoSpaceDE w:val="0"/>
      <w:autoSpaceDN w:val="0"/>
      <w:spacing w:before="400" w:after="240"/>
      <w:outlineLvl w:val="1"/>
    </w:pPr>
    <w:rPr>
      <w:b/>
      <w:sz w:val="28"/>
    </w:rPr>
  </w:style>
  <w:style w:type="paragraph" w:styleId="32">
    <w:name w:val="heading 3"/>
    <w:aliases w:val="Style Level 3,(Alt+3)"/>
    <w:basedOn w:val="a2"/>
    <w:next w:val="a2"/>
    <w:link w:val="3Char"/>
    <w:qFormat/>
    <w:rsid w:val="00C21D8F"/>
    <w:pPr>
      <w:keepNext/>
      <w:numPr>
        <w:ilvl w:val="2"/>
        <w:numId w:val="4"/>
      </w:numPr>
      <w:spacing w:before="120"/>
      <w:outlineLvl w:val="2"/>
    </w:pPr>
    <w:rPr>
      <w:b/>
      <w:bCs/>
    </w:rPr>
  </w:style>
  <w:style w:type="paragraph" w:styleId="4">
    <w:name w:val="heading 4"/>
    <w:aliases w:val="(Alt+4)"/>
    <w:basedOn w:val="a2"/>
    <w:next w:val="a2"/>
    <w:link w:val="4Char"/>
    <w:qFormat/>
    <w:rsid w:val="00C21D8F"/>
    <w:pPr>
      <w:keepNext/>
      <w:numPr>
        <w:ilvl w:val="3"/>
        <w:numId w:val="4"/>
      </w:numPr>
      <w:outlineLvl w:val="3"/>
    </w:pPr>
    <w:rPr>
      <w:bCs/>
      <w:iCs/>
    </w:rPr>
  </w:style>
  <w:style w:type="paragraph" w:styleId="51">
    <w:name w:val="heading 5"/>
    <w:basedOn w:val="a2"/>
    <w:next w:val="a2"/>
    <w:qFormat/>
    <w:rsid w:val="00C21D8F"/>
    <w:pPr>
      <w:keepNext/>
      <w:numPr>
        <w:ilvl w:val="4"/>
        <w:numId w:val="4"/>
      </w:numPr>
      <w:outlineLvl w:val="4"/>
    </w:pPr>
    <w:rPr>
      <w:b/>
      <w:bCs/>
    </w:rPr>
  </w:style>
  <w:style w:type="paragraph" w:styleId="6">
    <w:name w:val="heading 6"/>
    <w:basedOn w:val="a2"/>
    <w:next w:val="a2"/>
    <w:qFormat/>
    <w:rsid w:val="00C21D8F"/>
    <w:pPr>
      <w:keepNext/>
      <w:numPr>
        <w:ilvl w:val="5"/>
        <w:numId w:val="4"/>
      </w:numPr>
      <w:outlineLvl w:val="5"/>
    </w:pPr>
    <w:rPr>
      <w:b/>
      <w:bCs/>
      <w:sz w:val="28"/>
    </w:rPr>
  </w:style>
  <w:style w:type="paragraph" w:styleId="7">
    <w:name w:val="heading 7"/>
    <w:basedOn w:val="a2"/>
    <w:next w:val="a2"/>
    <w:qFormat/>
    <w:rsid w:val="00C21D8F"/>
    <w:pPr>
      <w:keepNext/>
      <w:numPr>
        <w:ilvl w:val="6"/>
        <w:numId w:val="4"/>
      </w:numPr>
      <w:outlineLvl w:val="6"/>
    </w:pPr>
    <w:rPr>
      <w:b/>
      <w:bCs/>
      <w:sz w:val="28"/>
    </w:rPr>
  </w:style>
  <w:style w:type="paragraph" w:styleId="8">
    <w:name w:val="heading 8"/>
    <w:basedOn w:val="a2"/>
    <w:next w:val="a2"/>
    <w:qFormat/>
    <w:rsid w:val="00C21D8F"/>
    <w:pPr>
      <w:keepNext/>
      <w:numPr>
        <w:ilvl w:val="7"/>
        <w:numId w:val="4"/>
      </w:numPr>
      <w:jc w:val="center"/>
      <w:outlineLvl w:val="7"/>
    </w:pPr>
    <w:rPr>
      <w:i/>
      <w:iCs/>
      <w:lang w:val="fr-CH"/>
    </w:rPr>
  </w:style>
  <w:style w:type="paragraph" w:styleId="9">
    <w:name w:val="heading 9"/>
    <w:basedOn w:val="a2"/>
    <w:next w:val="a2"/>
    <w:qFormat/>
    <w:rsid w:val="00C21D8F"/>
    <w:pPr>
      <w:numPr>
        <w:ilvl w:val="8"/>
        <w:numId w:val="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link w:val="Char"/>
    <w:uiPriority w:val="10"/>
    <w:qFormat/>
    <w:rsid w:val="00C21D8F"/>
    <w:pPr>
      <w:spacing w:after="120"/>
      <w:jc w:val="center"/>
    </w:pPr>
    <w:rPr>
      <w:b/>
      <w:bCs/>
      <w:sz w:val="40"/>
    </w:rPr>
  </w:style>
  <w:style w:type="paragraph" w:styleId="a7">
    <w:name w:val="Body Text Indent"/>
    <w:basedOn w:val="a2"/>
    <w:link w:val="Char0"/>
    <w:rsid w:val="00C21D8F"/>
    <w:pPr>
      <w:ind w:left="1770"/>
    </w:pPr>
  </w:style>
  <w:style w:type="paragraph" w:styleId="22">
    <w:name w:val="Body Text Indent 2"/>
    <w:basedOn w:val="a2"/>
    <w:rsid w:val="00C21D8F"/>
    <w:pPr>
      <w:ind w:left="3540"/>
    </w:pPr>
  </w:style>
  <w:style w:type="paragraph" w:styleId="35">
    <w:name w:val="Body Text Indent 3"/>
    <w:basedOn w:val="a2"/>
    <w:rsid w:val="00C21D8F"/>
    <w:pPr>
      <w:ind w:left="2124"/>
    </w:pPr>
  </w:style>
  <w:style w:type="paragraph" w:styleId="a8">
    <w:name w:val="Body Text"/>
    <w:basedOn w:val="a2"/>
    <w:link w:val="Char1"/>
    <w:rsid w:val="00C21D8F"/>
    <w:rPr>
      <w:sz w:val="22"/>
    </w:rPr>
  </w:style>
  <w:style w:type="character" w:styleId="a9">
    <w:name w:val="Strong"/>
    <w:qFormat/>
    <w:rsid w:val="00153542"/>
    <w:rPr>
      <w:b/>
      <w:bCs/>
    </w:rPr>
  </w:style>
  <w:style w:type="paragraph" w:styleId="aa">
    <w:name w:val="List"/>
    <w:basedOn w:val="a2"/>
    <w:rsid w:val="00C21D8F"/>
    <w:pPr>
      <w:ind w:left="360" w:hanging="360"/>
    </w:pPr>
  </w:style>
  <w:style w:type="paragraph" w:styleId="ab">
    <w:name w:val="Normal Indent"/>
    <w:basedOn w:val="a2"/>
    <w:rsid w:val="00C21D8F"/>
    <w:pPr>
      <w:spacing w:before="100"/>
      <w:ind w:left="1411"/>
    </w:pPr>
    <w:rPr>
      <w:sz w:val="20"/>
    </w:rPr>
  </w:style>
  <w:style w:type="paragraph" w:customStyle="1" w:styleId="NumberedHeading1">
    <w:name w:val="Numbered Heading 1"/>
    <w:next w:val="ab"/>
    <w:rsid w:val="00C21D8F"/>
    <w:pPr>
      <w:numPr>
        <w:numId w:val="3"/>
      </w:numPr>
      <w:spacing w:before="120" w:after="120"/>
    </w:pPr>
    <w:rPr>
      <w:b/>
      <w:sz w:val="28"/>
      <w:lang w:val="it-IT" w:eastAsia="it-IT"/>
    </w:rPr>
  </w:style>
  <w:style w:type="paragraph" w:styleId="23">
    <w:name w:val="List Number 2"/>
    <w:basedOn w:val="a2"/>
    <w:rsid w:val="00C21D8F"/>
  </w:style>
  <w:style w:type="paragraph" w:customStyle="1" w:styleId="NumberedHeading2">
    <w:name w:val="Numbered Heading 2"/>
    <w:basedOn w:val="NumberedHeading1"/>
    <w:next w:val="ab"/>
    <w:rsid w:val="00C21D8F"/>
    <w:pPr>
      <w:numPr>
        <w:ilvl w:val="1"/>
      </w:numPr>
    </w:pPr>
    <w:rPr>
      <w:sz w:val="24"/>
    </w:rPr>
  </w:style>
  <w:style w:type="paragraph" w:styleId="3">
    <w:name w:val="List Number 3"/>
    <w:basedOn w:val="a2"/>
    <w:rsid w:val="00C21D8F"/>
    <w:pPr>
      <w:numPr>
        <w:numId w:val="1"/>
      </w:numPr>
    </w:pPr>
  </w:style>
  <w:style w:type="paragraph" w:customStyle="1" w:styleId="Table">
    <w:name w:val="Table"/>
    <w:basedOn w:val="a2"/>
    <w:rsid w:val="00C21D8F"/>
    <w:rPr>
      <w:sz w:val="20"/>
    </w:rPr>
  </w:style>
  <w:style w:type="paragraph" w:customStyle="1" w:styleId="BulletedList">
    <w:name w:val="Bulleted List"/>
    <w:basedOn w:val="ab"/>
    <w:next w:val="ab"/>
    <w:rsid w:val="00C21D8F"/>
    <w:pPr>
      <w:numPr>
        <w:ilvl w:val="1"/>
        <w:numId w:val="2"/>
      </w:numPr>
      <w:tabs>
        <w:tab w:val="left" w:pos="2131"/>
      </w:tabs>
      <w:outlineLvl w:val="0"/>
    </w:pPr>
  </w:style>
  <w:style w:type="paragraph" w:styleId="24">
    <w:name w:val="toc 2"/>
    <w:basedOn w:val="a2"/>
    <w:next w:val="a2"/>
    <w:autoRedefine/>
    <w:uiPriority w:val="39"/>
    <w:rsid w:val="0050441D"/>
    <w:pPr>
      <w:tabs>
        <w:tab w:val="left" w:pos="1418"/>
        <w:tab w:val="right" w:leader="dot" w:pos="9720"/>
      </w:tabs>
      <w:ind w:left="691"/>
    </w:pPr>
    <w:rPr>
      <w:noProof/>
      <w:szCs w:val="20"/>
    </w:rPr>
  </w:style>
  <w:style w:type="paragraph" w:styleId="12">
    <w:name w:val="toc 1"/>
    <w:basedOn w:val="a2"/>
    <w:next w:val="a2"/>
    <w:link w:val="1Char0"/>
    <w:uiPriority w:val="39"/>
    <w:rsid w:val="00C21D8F"/>
    <w:pPr>
      <w:tabs>
        <w:tab w:val="left" w:pos="691"/>
        <w:tab w:val="right" w:leader="dot" w:pos="9720"/>
      </w:tabs>
      <w:spacing w:before="60"/>
    </w:pPr>
    <w:rPr>
      <w:b/>
    </w:rPr>
  </w:style>
  <w:style w:type="paragraph" w:styleId="36">
    <w:name w:val="toc 3"/>
    <w:basedOn w:val="a2"/>
    <w:next w:val="a2"/>
    <w:autoRedefine/>
    <w:rsid w:val="0050441D"/>
    <w:pPr>
      <w:tabs>
        <w:tab w:val="left" w:pos="2131"/>
        <w:tab w:val="right" w:leader="dot" w:pos="9720"/>
      </w:tabs>
      <w:ind w:left="1411"/>
    </w:pPr>
    <w:rPr>
      <w:rFonts w:cs="Arial"/>
      <w:noProof/>
      <w:sz w:val="22"/>
      <w:szCs w:val="22"/>
      <w:lang w:eastAsia="ko-KR"/>
    </w:rPr>
  </w:style>
  <w:style w:type="paragraph" w:styleId="40">
    <w:name w:val="toc 4"/>
    <w:basedOn w:val="a2"/>
    <w:next w:val="a2"/>
    <w:autoRedefine/>
    <w:rsid w:val="00C21D8F"/>
    <w:pPr>
      <w:ind w:left="600"/>
    </w:pPr>
  </w:style>
  <w:style w:type="paragraph" w:styleId="52">
    <w:name w:val="toc 5"/>
    <w:basedOn w:val="a2"/>
    <w:next w:val="a2"/>
    <w:autoRedefine/>
    <w:rsid w:val="00C21D8F"/>
    <w:pPr>
      <w:ind w:left="800"/>
    </w:pPr>
  </w:style>
  <w:style w:type="paragraph" w:styleId="60">
    <w:name w:val="toc 6"/>
    <w:basedOn w:val="a2"/>
    <w:next w:val="a2"/>
    <w:autoRedefine/>
    <w:rsid w:val="00C21D8F"/>
    <w:pPr>
      <w:ind w:left="1000"/>
    </w:pPr>
  </w:style>
  <w:style w:type="paragraph" w:styleId="70">
    <w:name w:val="toc 7"/>
    <w:basedOn w:val="a2"/>
    <w:next w:val="a2"/>
    <w:autoRedefine/>
    <w:rsid w:val="00C21D8F"/>
    <w:pPr>
      <w:ind w:left="1200"/>
    </w:pPr>
  </w:style>
  <w:style w:type="paragraph" w:styleId="80">
    <w:name w:val="toc 8"/>
    <w:basedOn w:val="a2"/>
    <w:next w:val="a2"/>
    <w:autoRedefine/>
    <w:rsid w:val="00C21D8F"/>
    <w:pPr>
      <w:ind w:left="1400"/>
    </w:pPr>
  </w:style>
  <w:style w:type="paragraph" w:styleId="90">
    <w:name w:val="toc 9"/>
    <w:basedOn w:val="a2"/>
    <w:next w:val="a2"/>
    <w:autoRedefine/>
    <w:rsid w:val="00C21D8F"/>
    <w:pPr>
      <w:ind w:left="1600"/>
    </w:pPr>
  </w:style>
  <w:style w:type="paragraph" w:customStyle="1" w:styleId="Default">
    <w:name w:val="Default"/>
    <w:rsid w:val="00C21D8F"/>
    <w:pPr>
      <w:autoSpaceDE w:val="0"/>
      <w:autoSpaceDN w:val="0"/>
      <w:adjustRightInd w:val="0"/>
    </w:pPr>
    <w:rPr>
      <w:lang w:val="en-GB" w:eastAsia="en-US"/>
    </w:rPr>
  </w:style>
  <w:style w:type="paragraph" w:styleId="ac">
    <w:name w:val="Block Text"/>
    <w:basedOn w:val="Default"/>
    <w:next w:val="Default"/>
    <w:rsid w:val="00C21D8F"/>
    <w:pPr>
      <w:spacing w:before="240"/>
    </w:pPr>
    <w:rPr>
      <w:sz w:val="24"/>
      <w:szCs w:val="24"/>
    </w:rPr>
  </w:style>
  <w:style w:type="paragraph" w:styleId="ad">
    <w:name w:val="header"/>
    <w:basedOn w:val="a2"/>
    <w:link w:val="Char2"/>
    <w:rsid w:val="00C21D8F"/>
    <w:pPr>
      <w:tabs>
        <w:tab w:val="center" w:pos="4320"/>
        <w:tab w:val="right" w:pos="8640"/>
      </w:tabs>
    </w:pPr>
  </w:style>
  <w:style w:type="paragraph" w:styleId="ae">
    <w:name w:val="footer"/>
    <w:basedOn w:val="a2"/>
    <w:link w:val="Char3"/>
    <w:uiPriority w:val="99"/>
    <w:rsid w:val="00C21D8F"/>
    <w:pPr>
      <w:tabs>
        <w:tab w:val="center" w:pos="4320"/>
        <w:tab w:val="right" w:pos="8640"/>
      </w:tabs>
    </w:pPr>
  </w:style>
  <w:style w:type="character" w:styleId="af">
    <w:name w:val="page number"/>
    <w:basedOn w:val="a3"/>
    <w:rsid w:val="00153542"/>
  </w:style>
  <w:style w:type="character" w:styleId="af0">
    <w:name w:val="Hyperlink"/>
    <w:uiPriority w:val="99"/>
    <w:unhideWhenUsed/>
    <w:rsid w:val="00C21D8F"/>
    <w:rPr>
      <w:color w:val="0000FF"/>
      <w:u w:val="single"/>
    </w:rPr>
  </w:style>
  <w:style w:type="paragraph" w:customStyle="1" w:styleId="NumberedHeading3">
    <w:name w:val="Numbered Heading 3"/>
    <w:basedOn w:val="NumberedHeading2"/>
    <w:next w:val="ab"/>
    <w:rsid w:val="00C21D8F"/>
    <w:pPr>
      <w:numPr>
        <w:ilvl w:val="2"/>
      </w:numPr>
    </w:pPr>
    <w:rPr>
      <w:sz w:val="20"/>
    </w:rPr>
  </w:style>
  <w:style w:type="paragraph" w:customStyle="1" w:styleId="NumberedHeading4">
    <w:name w:val="Numbered Heading 4"/>
    <w:basedOn w:val="NumberedHeading3"/>
    <w:next w:val="ab"/>
    <w:rsid w:val="00C21D8F"/>
    <w:pPr>
      <w:numPr>
        <w:ilvl w:val="3"/>
      </w:numPr>
    </w:pPr>
    <w:rPr>
      <w:lang w:val="en-GB"/>
    </w:rPr>
  </w:style>
  <w:style w:type="character" w:styleId="af1">
    <w:name w:val="Emphasis"/>
    <w:qFormat/>
    <w:rsid w:val="00153542"/>
    <w:rPr>
      <w:rFonts w:ascii="Arial" w:hAnsi="Arial"/>
      <w:b/>
      <w:iCs/>
      <w:sz w:val="32"/>
    </w:rPr>
  </w:style>
  <w:style w:type="paragraph" w:customStyle="1" w:styleId="TableText">
    <w:name w:val="Table Text"/>
    <w:basedOn w:val="a2"/>
    <w:rsid w:val="00153542"/>
    <w:pPr>
      <w:suppressAutoHyphens/>
      <w:spacing w:before="40" w:after="40"/>
    </w:pPr>
    <w:rPr>
      <w:rFonts w:ascii="Trebuchet MS" w:hAnsi="Trebuchet MS"/>
      <w:szCs w:val="20"/>
      <w:lang w:val="en-US" w:eastAsia="de-DE"/>
    </w:rPr>
  </w:style>
  <w:style w:type="paragraph" w:styleId="af2">
    <w:name w:val="Balloon Text"/>
    <w:basedOn w:val="a2"/>
    <w:link w:val="Char4"/>
    <w:rsid w:val="00C21D8F"/>
    <w:rPr>
      <w:rFonts w:ascii="Tahoma" w:hAnsi="Tahoma"/>
      <w:sz w:val="16"/>
      <w:szCs w:val="16"/>
    </w:rPr>
  </w:style>
  <w:style w:type="character" w:customStyle="1" w:styleId="Char4">
    <w:name w:val="풍선 도움말 텍스트 Char"/>
    <w:link w:val="af2"/>
    <w:rsid w:val="00C21D8F"/>
    <w:rPr>
      <w:rFonts w:ascii="Tahoma" w:hAnsi="Tahoma" w:cs="Tahoma"/>
      <w:sz w:val="16"/>
      <w:szCs w:val="16"/>
      <w:lang w:eastAsia="it-IT"/>
    </w:rPr>
  </w:style>
  <w:style w:type="paragraph" w:styleId="TOC">
    <w:name w:val="TOC Heading"/>
    <w:basedOn w:val="1"/>
    <w:next w:val="a2"/>
    <w:uiPriority w:val="39"/>
    <w:semiHidden/>
    <w:unhideWhenUsed/>
    <w:qFormat/>
    <w:rsid w:val="00C21D8F"/>
    <w:pPr>
      <w:keepLines/>
      <w:numPr>
        <w:numId w:val="0"/>
      </w:numPr>
      <w:spacing w:before="480"/>
      <w:outlineLvl w:val="9"/>
    </w:pPr>
    <w:rPr>
      <w:rFonts w:ascii="Cambria" w:hAnsi="Cambria"/>
      <w:iCs/>
      <w:color w:val="365F91"/>
      <w:lang w:val="en-US" w:eastAsia="en-US"/>
    </w:rPr>
  </w:style>
  <w:style w:type="character" w:customStyle="1" w:styleId="Char1">
    <w:name w:val="본문 Char"/>
    <w:link w:val="a8"/>
    <w:rsid w:val="00C21D8F"/>
    <w:rPr>
      <w:sz w:val="22"/>
      <w:szCs w:val="24"/>
      <w:lang w:eastAsia="it-IT"/>
    </w:rPr>
  </w:style>
  <w:style w:type="paragraph" w:customStyle="1" w:styleId="Space">
    <w:name w:val="Space"/>
    <w:basedOn w:val="a2"/>
    <w:next w:val="a2"/>
    <w:rsid w:val="00153542"/>
    <w:rPr>
      <w:rFonts w:ascii="Trebuchet MS" w:hAnsi="Trebuchet MS"/>
      <w:szCs w:val="20"/>
      <w:lang w:val="en-US" w:eastAsia="de-DE"/>
    </w:rPr>
  </w:style>
  <w:style w:type="paragraph" w:styleId="af3">
    <w:name w:val="List Paragraph"/>
    <w:basedOn w:val="a2"/>
    <w:uiPriority w:val="99"/>
    <w:qFormat/>
    <w:rsid w:val="00153542"/>
    <w:pPr>
      <w:spacing w:after="120"/>
      <w:ind w:left="720"/>
      <w:contextualSpacing/>
    </w:pPr>
    <w:rPr>
      <w:rFonts w:ascii="Trebuchet MS" w:hAnsi="Trebuchet MS"/>
      <w:szCs w:val="20"/>
      <w:lang w:val="en-US" w:eastAsia="de-DE"/>
    </w:rPr>
  </w:style>
  <w:style w:type="paragraph" w:customStyle="1" w:styleId="verticalSpace">
    <w:name w:val="vertical_Space"/>
    <w:link w:val="verticalSpaceChar"/>
    <w:rsid w:val="00C21D8F"/>
    <w:pPr>
      <w:spacing w:before="1680"/>
    </w:pPr>
    <w:rPr>
      <w:b/>
      <w:sz w:val="24"/>
      <w:szCs w:val="24"/>
      <w:lang w:val="en-GB" w:eastAsia="it-IT"/>
    </w:rPr>
  </w:style>
  <w:style w:type="paragraph" w:styleId="af4">
    <w:name w:val="No Spacing"/>
    <w:link w:val="Char5"/>
    <w:uiPriority w:val="1"/>
    <w:qFormat/>
    <w:rsid w:val="00153542"/>
    <w:pPr>
      <w:jc w:val="both"/>
    </w:pPr>
    <w:rPr>
      <w:sz w:val="24"/>
      <w:szCs w:val="24"/>
      <w:lang w:val="it-IT" w:eastAsia="it-IT"/>
    </w:rPr>
  </w:style>
  <w:style w:type="character" w:customStyle="1" w:styleId="1Char0">
    <w:name w:val="목차 1 Char"/>
    <w:link w:val="12"/>
    <w:uiPriority w:val="39"/>
    <w:rsid w:val="00C21D8F"/>
    <w:rPr>
      <w:b/>
      <w:sz w:val="24"/>
      <w:szCs w:val="24"/>
      <w:lang w:eastAsia="it-IT"/>
    </w:rPr>
  </w:style>
  <w:style w:type="character" w:customStyle="1" w:styleId="verticalSpaceChar">
    <w:name w:val="vertical_Space Char"/>
    <w:link w:val="verticalSpace"/>
    <w:rsid w:val="00C21D8F"/>
    <w:rPr>
      <w:b/>
      <w:sz w:val="24"/>
      <w:szCs w:val="24"/>
      <w:lang w:val="en-GB" w:eastAsia="it-IT" w:bidi="ar-SA"/>
    </w:rPr>
  </w:style>
  <w:style w:type="paragraph" w:customStyle="1" w:styleId="TableHeading">
    <w:name w:val="Table Heading"/>
    <w:basedOn w:val="Table"/>
    <w:qFormat/>
    <w:rsid w:val="00C21D8F"/>
    <w:rPr>
      <w:b/>
    </w:rPr>
  </w:style>
  <w:style w:type="character" w:customStyle="1" w:styleId="Char0">
    <w:name w:val="본문 들여쓰기 Char"/>
    <w:link w:val="a7"/>
    <w:rsid w:val="00C21D8F"/>
    <w:rPr>
      <w:sz w:val="24"/>
      <w:szCs w:val="24"/>
      <w:lang w:eastAsia="it-IT"/>
    </w:rPr>
  </w:style>
  <w:style w:type="paragraph" w:customStyle="1" w:styleId="Heading1nonumber">
    <w:name w:val="Heading 1 no number"/>
    <w:basedOn w:val="a2"/>
    <w:next w:val="a2"/>
    <w:rsid w:val="00C21D8F"/>
    <w:pPr>
      <w:pageBreakBefore/>
      <w:spacing w:after="240"/>
    </w:pPr>
    <w:rPr>
      <w:b/>
      <w:sz w:val="32"/>
    </w:rPr>
  </w:style>
  <w:style w:type="paragraph" w:styleId="af5">
    <w:name w:val="Normal (Web)"/>
    <w:basedOn w:val="a2"/>
    <w:uiPriority w:val="99"/>
    <w:rsid w:val="00C21D8F"/>
  </w:style>
  <w:style w:type="paragraph" w:styleId="af6">
    <w:name w:val="caption"/>
    <w:aliases w:val=" Char Char Char Char Char Char Char Char Char"/>
    <w:basedOn w:val="a2"/>
    <w:next w:val="a2"/>
    <w:link w:val="Char6"/>
    <w:unhideWhenUsed/>
    <w:qFormat/>
    <w:rsid w:val="00A55D82"/>
    <w:rPr>
      <w:b/>
      <w:bCs/>
      <w:sz w:val="20"/>
      <w:szCs w:val="20"/>
    </w:rPr>
  </w:style>
  <w:style w:type="paragraph" w:customStyle="1" w:styleId="21">
    <w:name w:val="번호2레벨"/>
    <w:basedOn w:val="a2"/>
    <w:rsid w:val="00A55D82"/>
    <w:pPr>
      <w:widowControl w:val="0"/>
      <w:numPr>
        <w:ilvl w:val="1"/>
        <w:numId w:val="6"/>
      </w:numPr>
      <w:wordWrap w:val="0"/>
      <w:autoSpaceDE w:val="0"/>
      <w:autoSpaceDN w:val="0"/>
      <w:spacing w:before="240" w:after="120"/>
      <w:jc w:val="left"/>
    </w:pPr>
    <w:rPr>
      <w:rFonts w:eastAsia="굴림체"/>
      <w:b/>
      <w:kern w:val="2"/>
      <w:lang w:val="en-US" w:eastAsia="ko-KR"/>
    </w:rPr>
  </w:style>
  <w:style w:type="paragraph" w:customStyle="1" w:styleId="33">
    <w:name w:val="번호3레벨"/>
    <w:basedOn w:val="a2"/>
    <w:rsid w:val="00A55D82"/>
    <w:pPr>
      <w:widowControl w:val="0"/>
      <w:numPr>
        <w:ilvl w:val="2"/>
        <w:numId w:val="6"/>
      </w:numPr>
      <w:wordWrap w:val="0"/>
      <w:autoSpaceDE w:val="0"/>
      <w:autoSpaceDN w:val="0"/>
      <w:spacing w:before="120"/>
      <w:jc w:val="left"/>
    </w:pPr>
    <w:rPr>
      <w:rFonts w:eastAsia="굴림체"/>
      <w:kern w:val="2"/>
      <w:sz w:val="22"/>
      <w:szCs w:val="22"/>
      <w:lang w:val="en-US" w:eastAsia="ko-KR"/>
    </w:rPr>
  </w:style>
  <w:style w:type="paragraph" w:customStyle="1" w:styleId="11">
    <w:name w:val="번호1레벨"/>
    <w:basedOn w:val="a2"/>
    <w:rsid w:val="00A55D82"/>
    <w:pPr>
      <w:widowControl w:val="0"/>
      <w:numPr>
        <w:numId w:val="6"/>
      </w:numPr>
      <w:pBdr>
        <w:bottom w:val="double" w:sz="4" w:space="1" w:color="auto"/>
      </w:pBdr>
      <w:wordWrap w:val="0"/>
      <w:autoSpaceDE w:val="0"/>
      <w:autoSpaceDN w:val="0"/>
      <w:spacing w:before="400" w:after="600"/>
      <w:jc w:val="left"/>
    </w:pPr>
    <w:rPr>
      <w:rFonts w:ascii="Tahoma" w:eastAsia="굴림체" w:hAnsi="Tahoma"/>
      <w:b/>
      <w:kern w:val="2"/>
      <w:sz w:val="28"/>
      <w:szCs w:val="28"/>
      <w:lang w:val="en-US" w:eastAsia="ko-KR"/>
    </w:rPr>
  </w:style>
  <w:style w:type="paragraph" w:customStyle="1" w:styleId="34">
    <w:name w:val="소제목 3 (알파벳)"/>
    <w:basedOn w:val="33"/>
    <w:rsid w:val="00A55D82"/>
    <w:pPr>
      <w:numPr>
        <w:ilvl w:val="3"/>
      </w:numPr>
    </w:pPr>
    <w:rPr>
      <w:sz w:val="18"/>
      <w:szCs w:val="18"/>
    </w:rPr>
  </w:style>
  <w:style w:type="paragraph" w:customStyle="1" w:styleId="10">
    <w:name w:val="소제목목록1"/>
    <w:basedOn w:val="a2"/>
    <w:link w:val="1Char1"/>
    <w:rsid w:val="0044493F"/>
    <w:pPr>
      <w:widowControl w:val="0"/>
      <w:numPr>
        <w:numId w:val="5"/>
      </w:numPr>
      <w:wordWrap w:val="0"/>
      <w:autoSpaceDE w:val="0"/>
      <w:autoSpaceDN w:val="0"/>
      <w:jc w:val="left"/>
    </w:pPr>
    <w:rPr>
      <w:rFonts w:eastAsia="굴림체"/>
      <w:kern w:val="2"/>
      <w:sz w:val="18"/>
    </w:rPr>
  </w:style>
  <w:style w:type="character" w:customStyle="1" w:styleId="1Char1">
    <w:name w:val="소제목목록1 Char1"/>
    <w:link w:val="10"/>
    <w:rsid w:val="0044493F"/>
    <w:rPr>
      <w:rFonts w:eastAsia="굴림체"/>
      <w:kern w:val="2"/>
      <w:sz w:val="18"/>
      <w:szCs w:val="24"/>
      <w:lang w:val="en-GB" w:eastAsia="it-IT"/>
    </w:rPr>
  </w:style>
  <w:style w:type="table" w:styleId="af7">
    <w:name w:val="Table Grid"/>
    <w:aliases w:val="표준표"/>
    <w:basedOn w:val="a4"/>
    <w:rsid w:val="00BE32CC"/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Book Title"/>
    <w:uiPriority w:val="33"/>
    <w:qFormat/>
    <w:rsid w:val="00617374"/>
    <w:rPr>
      <w:b/>
      <w:bCs/>
      <w:smallCaps/>
      <w:spacing w:val="5"/>
    </w:rPr>
  </w:style>
  <w:style w:type="character" w:styleId="af9">
    <w:name w:val="Subtle Reference"/>
    <w:uiPriority w:val="31"/>
    <w:qFormat/>
    <w:rsid w:val="00730183"/>
    <w:rPr>
      <w:smallCaps/>
      <w:color w:val="C0504D"/>
      <w:u w:val="single"/>
    </w:rPr>
  </w:style>
  <w:style w:type="character" w:customStyle="1" w:styleId="apple-style-span">
    <w:name w:val="apple-style-span"/>
    <w:rsid w:val="00882C4A"/>
  </w:style>
  <w:style w:type="paragraph" w:customStyle="1" w:styleId="GZ">
    <w:name w:val="GZ_그림붙이기"/>
    <w:basedOn w:val="a2"/>
    <w:rsid w:val="000F49A3"/>
    <w:pPr>
      <w:widowControl w:val="0"/>
      <w:wordWrap w:val="0"/>
      <w:autoSpaceDE w:val="0"/>
      <w:autoSpaceDN w:val="0"/>
    </w:pPr>
    <w:rPr>
      <w:rFonts w:eastAsia="바탕"/>
      <w:sz w:val="16"/>
      <w:szCs w:val="20"/>
      <w:lang w:val="en-US" w:eastAsia="en-US"/>
    </w:rPr>
  </w:style>
  <w:style w:type="paragraph" w:customStyle="1" w:styleId="GZLevel1Bullet">
    <w:name w:val="GZ_Level1_Bullet"/>
    <w:basedOn w:val="a2"/>
    <w:rsid w:val="000F49A3"/>
    <w:pPr>
      <w:spacing w:before="60"/>
      <w:ind w:right="198"/>
      <w:jc w:val="left"/>
    </w:pPr>
    <w:rPr>
      <w:rFonts w:ascii="Lucida Sans" w:eastAsia="바탕" w:hAnsi="Lucida Sans" w:cs="바탕"/>
      <w:b/>
      <w:bCs/>
      <w:color w:val="333399"/>
      <w:sz w:val="20"/>
      <w:szCs w:val="20"/>
      <w:lang w:val="en-US" w:eastAsia="ko-KR"/>
    </w:rPr>
  </w:style>
  <w:style w:type="paragraph" w:customStyle="1" w:styleId="MAHeadingLevel3">
    <w:name w:val="MA_Heading_Level3"/>
    <w:basedOn w:val="a2"/>
    <w:link w:val="MAHeadingLevel3Char"/>
    <w:qFormat/>
    <w:rsid w:val="00F54D97"/>
    <w:pPr>
      <w:autoSpaceDE w:val="0"/>
      <w:autoSpaceDN w:val="0"/>
      <w:adjustRightInd w:val="0"/>
      <w:spacing w:after="160"/>
      <w:jc w:val="left"/>
      <w:outlineLvl w:val="0"/>
    </w:pPr>
    <w:rPr>
      <w:rFonts w:ascii="Verdana" w:hAnsi="Verdana"/>
      <w:color w:val="333399"/>
      <w:sz w:val="28"/>
      <w:szCs w:val="28"/>
    </w:rPr>
  </w:style>
  <w:style w:type="character" w:customStyle="1" w:styleId="MAHeadingLevel3Char">
    <w:name w:val="MA_Heading_Level3 Char"/>
    <w:link w:val="MAHeadingLevel3"/>
    <w:rsid w:val="00F54D97"/>
    <w:rPr>
      <w:rFonts w:ascii="Verdana" w:hAnsi="Verdana" w:cs="Lucida Sans"/>
      <w:color w:val="333399"/>
      <w:sz w:val="28"/>
      <w:szCs w:val="28"/>
    </w:rPr>
  </w:style>
  <w:style w:type="paragraph" w:customStyle="1" w:styleId="Standard1">
    <w:name w:val="Standard1"/>
    <w:rsid w:val="00A6298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Times New Roman" w:eastAsia="바탕" w:hAnsi="Times New Roman"/>
      <w:noProof/>
    </w:rPr>
  </w:style>
  <w:style w:type="paragraph" w:customStyle="1" w:styleId="GZTablebody">
    <w:name w:val="GZ_Table_body"/>
    <w:basedOn w:val="a2"/>
    <w:rsid w:val="00BD7AC2"/>
    <w:pPr>
      <w:kinsoku w:val="0"/>
      <w:overflowPunct w:val="0"/>
      <w:topLinePunct/>
      <w:autoSpaceDN w:val="0"/>
      <w:spacing w:after="80"/>
      <w:ind w:right="198"/>
      <w:jc w:val="left"/>
    </w:pPr>
    <w:rPr>
      <w:rFonts w:ascii="Lucida Sans" w:eastAsia="Lucida Sans" w:hAnsi="Lucida Sans" w:cs="바탕"/>
      <w:sz w:val="16"/>
      <w:szCs w:val="20"/>
      <w:lang w:val="en-US" w:eastAsia="en-US"/>
    </w:rPr>
  </w:style>
  <w:style w:type="paragraph" w:customStyle="1" w:styleId="GZTableHeading">
    <w:name w:val="GZ_Table_Heading"/>
    <w:basedOn w:val="a2"/>
    <w:autoRedefine/>
    <w:rsid w:val="00BD7AC2"/>
    <w:pPr>
      <w:topLinePunct/>
      <w:autoSpaceDE w:val="0"/>
      <w:spacing w:after="80"/>
      <w:jc w:val="center"/>
    </w:pPr>
    <w:rPr>
      <w:rFonts w:ascii="Lucida Sans" w:eastAsia="Lucida Sans" w:hAnsi="Lucida Sans" w:cs="바탕"/>
      <w:bCs/>
      <w:color w:val="FFFFFF"/>
      <w:sz w:val="18"/>
      <w:szCs w:val="18"/>
      <w:lang w:val="en-US" w:eastAsia="en-US"/>
    </w:rPr>
  </w:style>
  <w:style w:type="paragraph" w:customStyle="1" w:styleId="CharCharCharChar">
    <w:name w:val="Char Char Char Char"/>
    <w:basedOn w:val="a2"/>
    <w:semiHidden/>
    <w:rsid w:val="00BD7AC2"/>
    <w:pPr>
      <w:spacing w:after="160" w:line="240" w:lineRule="exact"/>
    </w:pPr>
    <w:rPr>
      <w:rFonts w:ascii="Verdana" w:eastAsia="Lucida Sans" w:hAnsi="Verdana"/>
      <w:sz w:val="20"/>
      <w:szCs w:val="20"/>
      <w:lang w:val="en-US" w:eastAsia="en-US"/>
    </w:rPr>
  </w:style>
  <w:style w:type="paragraph" w:customStyle="1" w:styleId="text">
    <w:name w:val="text"/>
    <w:basedOn w:val="a2"/>
    <w:link w:val="textChar"/>
    <w:rsid w:val="00E416ED"/>
    <w:pPr>
      <w:ind w:left="850"/>
      <w:jc w:val="left"/>
    </w:pPr>
    <w:rPr>
      <w:rFonts w:eastAsia="굴림체"/>
      <w:sz w:val="20"/>
      <w:szCs w:val="20"/>
      <w:lang w:eastAsia="en-US"/>
    </w:rPr>
  </w:style>
  <w:style w:type="character" w:styleId="afa">
    <w:name w:val="footnote reference"/>
    <w:uiPriority w:val="99"/>
    <w:unhideWhenUsed/>
    <w:rsid w:val="00EE2370"/>
    <w:rPr>
      <w:vertAlign w:val="superscript"/>
    </w:rPr>
  </w:style>
  <w:style w:type="character" w:customStyle="1" w:styleId="2Char">
    <w:name w:val="제목 2 Char"/>
    <w:aliases w:val="(Alt+2) Char"/>
    <w:link w:val="20"/>
    <w:rsid w:val="00B93D05"/>
    <w:rPr>
      <w:b/>
      <w:sz w:val="28"/>
      <w:szCs w:val="24"/>
      <w:lang w:val="en-GB" w:eastAsia="it-IT"/>
    </w:rPr>
  </w:style>
  <w:style w:type="numbering" w:customStyle="1" w:styleId="Level5">
    <w:name w:val="Level 5"/>
    <w:basedOn w:val="a5"/>
    <w:semiHidden/>
    <w:rsid w:val="00FE2EAF"/>
    <w:pPr>
      <w:numPr>
        <w:numId w:val="7"/>
      </w:numPr>
    </w:pPr>
  </w:style>
  <w:style w:type="paragraph" w:customStyle="1" w:styleId="GZ0">
    <w:name w:val="GZ_줄간격"/>
    <w:basedOn w:val="a2"/>
    <w:link w:val="GZCharChar"/>
    <w:rsid w:val="00FE2EAF"/>
    <w:pPr>
      <w:spacing w:after="80" w:line="200" w:lineRule="exact"/>
    </w:pPr>
    <w:rPr>
      <w:rFonts w:ascii="Lucida Sans" w:eastAsia="Lucida Sans" w:hAnsi="Lucida Sans"/>
      <w:sz w:val="16"/>
      <w:szCs w:val="20"/>
      <w:lang w:eastAsia="en-US"/>
    </w:rPr>
  </w:style>
  <w:style w:type="paragraph" w:customStyle="1" w:styleId="GZLevel3">
    <w:name w:val="GZ_Level3"/>
    <w:basedOn w:val="a2"/>
    <w:link w:val="GZLevel3Char"/>
    <w:rsid w:val="00FE2EAF"/>
    <w:pPr>
      <w:widowControl w:val="0"/>
      <w:numPr>
        <w:numId w:val="8"/>
      </w:numPr>
      <w:wordWrap w:val="0"/>
      <w:autoSpaceDE w:val="0"/>
      <w:autoSpaceDN w:val="0"/>
      <w:spacing w:before="60" w:after="60" w:line="200" w:lineRule="exact"/>
    </w:pPr>
    <w:rPr>
      <w:rFonts w:ascii="Lucida Sans" w:eastAsia="Lucida Sans" w:hAnsi="Lucida Sans"/>
      <w:kern w:val="2"/>
      <w:sz w:val="16"/>
      <w:szCs w:val="16"/>
    </w:rPr>
  </w:style>
  <w:style w:type="character" w:customStyle="1" w:styleId="GZCharChar">
    <w:name w:val="GZ_줄간격 Char Char"/>
    <w:link w:val="GZ0"/>
    <w:rsid w:val="00FE2EAF"/>
    <w:rPr>
      <w:rFonts w:ascii="Lucida Sans" w:eastAsia="Lucida Sans" w:hAnsi="Lucida Sans" w:cs="바탕"/>
      <w:sz w:val="16"/>
      <w:lang w:eastAsia="en-US"/>
    </w:rPr>
  </w:style>
  <w:style w:type="character" w:customStyle="1" w:styleId="GZLevel3Char">
    <w:name w:val="GZ_Level3 Char"/>
    <w:link w:val="GZLevel3"/>
    <w:rsid w:val="00FE2EAF"/>
    <w:rPr>
      <w:rFonts w:ascii="Lucida Sans" w:eastAsia="Lucida Sans" w:hAnsi="Lucida Sans"/>
      <w:kern w:val="2"/>
      <w:sz w:val="16"/>
      <w:szCs w:val="16"/>
      <w:lang w:val="en-GB" w:eastAsia="it-IT"/>
    </w:rPr>
  </w:style>
  <w:style w:type="paragraph" w:customStyle="1" w:styleId="GZNumbering">
    <w:name w:val="GZ_Numbering"/>
    <w:basedOn w:val="a2"/>
    <w:rsid w:val="00FE2EAF"/>
    <w:pPr>
      <w:widowControl w:val="0"/>
      <w:numPr>
        <w:numId w:val="9"/>
      </w:numPr>
      <w:tabs>
        <w:tab w:val="clear" w:pos="352"/>
        <w:tab w:val="num" w:pos="360"/>
      </w:tabs>
      <w:autoSpaceDE w:val="0"/>
      <w:autoSpaceDN w:val="0"/>
      <w:spacing w:after="60" w:line="200" w:lineRule="exact"/>
    </w:pPr>
    <w:rPr>
      <w:rFonts w:ascii="Lucida Sans" w:eastAsia="Lucida Sans" w:hAnsi="Lucida Sans" w:cs="Lucida Sans"/>
      <w:kern w:val="2"/>
      <w:sz w:val="16"/>
      <w:szCs w:val="16"/>
      <w:lang w:val="en-US" w:eastAsia="ko-KR"/>
    </w:rPr>
  </w:style>
  <w:style w:type="paragraph" w:styleId="afb">
    <w:name w:val="Closing"/>
    <w:basedOn w:val="a2"/>
    <w:link w:val="Char7"/>
    <w:rsid w:val="00FE2EAF"/>
    <w:pPr>
      <w:spacing w:after="80" w:line="240" w:lineRule="exact"/>
      <w:ind w:leftChars="2100" w:left="100"/>
    </w:pPr>
    <w:rPr>
      <w:rFonts w:ascii="Lucida Sans" w:eastAsia="Lucida Sans" w:hAnsi="Lucida Sans"/>
      <w:sz w:val="16"/>
      <w:szCs w:val="16"/>
      <w:lang w:eastAsia="en-US"/>
    </w:rPr>
  </w:style>
  <w:style w:type="character" w:customStyle="1" w:styleId="Char7">
    <w:name w:val="맺음말 Char"/>
    <w:link w:val="afb"/>
    <w:rsid w:val="00FE2EAF"/>
    <w:rPr>
      <w:rFonts w:ascii="Lucida Sans" w:eastAsia="Lucida Sans" w:hAnsi="Lucida Sans"/>
      <w:sz w:val="16"/>
      <w:szCs w:val="16"/>
      <w:lang w:eastAsia="en-US"/>
    </w:rPr>
  </w:style>
  <w:style w:type="paragraph" w:styleId="5">
    <w:name w:val="List Number 5"/>
    <w:basedOn w:val="a2"/>
    <w:rsid w:val="00FE2EAF"/>
    <w:pPr>
      <w:numPr>
        <w:numId w:val="10"/>
      </w:numPr>
      <w:spacing w:after="80" w:line="240" w:lineRule="exact"/>
    </w:pPr>
    <w:rPr>
      <w:rFonts w:ascii="Lucida Sans" w:eastAsia="Lucida Sans" w:hAnsi="Lucida Sans"/>
      <w:sz w:val="16"/>
      <w:szCs w:val="16"/>
      <w:lang w:val="en-US" w:eastAsia="en-US"/>
    </w:rPr>
  </w:style>
  <w:style w:type="numbering" w:customStyle="1" w:styleId="Level6">
    <w:name w:val="Level 6"/>
    <w:basedOn w:val="a5"/>
    <w:semiHidden/>
    <w:rsid w:val="00FE2EAF"/>
    <w:pPr>
      <w:numPr>
        <w:numId w:val="11"/>
      </w:numPr>
    </w:pPr>
  </w:style>
  <w:style w:type="character" w:customStyle="1" w:styleId="GZLevel4Char">
    <w:name w:val="GZ_Level4 Char"/>
    <w:link w:val="GZLevel4"/>
    <w:rsid w:val="00FE2EAF"/>
    <w:rPr>
      <w:rFonts w:ascii="Lucida Sans" w:eastAsia="Lucida Sans" w:hAnsi="Lucida Sans" w:cs="Lucida Sans"/>
      <w:kern w:val="2"/>
      <w:sz w:val="16"/>
      <w:szCs w:val="16"/>
    </w:rPr>
  </w:style>
  <w:style w:type="paragraph" w:customStyle="1" w:styleId="GZLevel4">
    <w:name w:val="GZ_Level4"/>
    <w:link w:val="GZLevel4Char"/>
    <w:rsid w:val="00FE2EAF"/>
    <w:pPr>
      <w:widowControl w:val="0"/>
      <w:numPr>
        <w:numId w:val="12"/>
      </w:numPr>
      <w:autoSpaceDE w:val="0"/>
      <w:autoSpaceDN w:val="0"/>
      <w:spacing w:after="60" w:line="200" w:lineRule="exact"/>
      <w:jc w:val="both"/>
    </w:pPr>
    <w:rPr>
      <w:rFonts w:ascii="Lucida Sans" w:eastAsia="Lucida Sans" w:hAnsi="Lucida Sans" w:cs="Lucida Sans"/>
      <w:kern w:val="2"/>
      <w:sz w:val="16"/>
      <w:szCs w:val="16"/>
    </w:rPr>
  </w:style>
  <w:style w:type="paragraph" w:customStyle="1" w:styleId="GZLevel2">
    <w:name w:val="GZ_Level2"/>
    <w:basedOn w:val="a2"/>
    <w:link w:val="GZLevel2CharChar"/>
    <w:rsid w:val="00FE2EAF"/>
    <w:pPr>
      <w:widowControl w:val="0"/>
      <w:wordWrap w:val="0"/>
      <w:autoSpaceDE w:val="0"/>
      <w:autoSpaceDN w:val="0"/>
      <w:spacing w:before="140" w:after="140" w:line="200" w:lineRule="exact"/>
    </w:pPr>
    <w:rPr>
      <w:rFonts w:ascii="Lucida Sans" w:eastAsia="바탕" w:hAnsi="Lucida Sans"/>
      <w:b/>
      <w:bCs/>
      <w:kern w:val="2"/>
      <w:sz w:val="16"/>
      <w:szCs w:val="20"/>
    </w:rPr>
  </w:style>
  <w:style w:type="character" w:customStyle="1" w:styleId="GZLevel2CharChar">
    <w:name w:val="GZ_Level2 Char Char"/>
    <w:link w:val="GZLevel2"/>
    <w:rsid w:val="00FE2EAF"/>
    <w:rPr>
      <w:rFonts w:ascii="Lucida Sans" w:eastAsia="바탕" w:hAnsi="Lucida Sans" w:cs="바탕"/>
      <w:b/>
      <w:bCs/>
      <w:kern w:val="2"/>
      <w:sz w:val="16"/>
    </w:rPr>
  </w:style>
  <w:style w:type="paragraph" w:styleId="50">
    <w:name w:val="List Bullet 5"/>
    <w:basedOn w:val="a2"/>
    <w:rsid w:val="00FE2EAF"/>
    <w:pPr>
      <w:numPr>
        <w:numId w:val="13"/>
      </w:numPr>
      <w:spacing w:after="80" w:line="240" w:lineRule="exact"/>
    </w:pPr>
    <w:rPr>
      <w:rFonts w:ascii="Lucida Sans" w:eastAsia="Lucida Sans" w:hAnsi="Lucida Sans"/>
      <w:sz w:val="16"/>
      <w:szCs w:val="16"/>
      <w:lang w:val="en-US" w:eastAsia="en-US"/>
    </w:rPr>
  </w:style>
  <w:style w:type="paragraph" w:customStyle="1" w:styleId="GZLevel5">
    <w:name w:val="GZ_Level_5"/>
    <w:basedOn w:val="a2"/>
    <w:semiHidden/>
    <w:rsid w:val="00BE56F0"/>
    <w:pPr>
      <w:spacing w:before="140"/>
      <w:ind w:right="198"/>
      <w:jc w:val="left"/>
    </w:pPr>
    <w:rPr>
      <w:rFonts w:ascii="Lucida Sans" w:eastAsia="Lucida Sans" w:hAnsi="Lucida Sans" w:cs="바탕"/>
      <w:b/>
      <w:bCs/>
      <w:color w:val="333399"/>
      <w:sz w:val="20"/>
      <w:szCs w:val="20"/>
      <w:lang w:val="en-US" w:eastAsia="en-US"/>
    </w:rPr>
  </w:style>
  <w:style w:type="paragraph" w:customStyle="1" w:styleId="GZLevel1">
    <w:name w:val="GZ_Level1"/>
    <w:basedOn w:val="a2"/>
    <w:rsid w:val="00BE56F0"/>
    <w:pPr>
      <w:spacing w:before="140"/>
      <w:ind w:right="198"/>
      <w:jc w:val="left"/>
    </w:pPr>
    <w:rPr>
      <w:rFonts w:ascii="Lucida Sans" w:eastAsia="Lucida Sans" w:hAnsi="Lucida Sans" w:cs="바탕"/>
      <w:b/>
      <w:bCs/>
      <w:color w:val="333399"/>
      <w:sz w:val="20"/>
      <w:szCs w:val="20"/>
      <w:lang w:val="en-US" w:eastAsia="en-US"/>
    </w:rPr>
  </w:style>
  <w:style w:type="paragraph" w:customStyle="1" w:styleId="Bulleted1level">
    <w:name w:val="Bulleted_1 level"/>
    <w:basedOn w:val="a2"/>
    <w:rsid w:val="00F731FC"/>
    <w:pPr>
      <w:widowControl w:val="0"/>
      <w:numPr>
        <w:numId w:val="14"/>
      </w:numPr>
      <w:wordWrap w:val="0"/>
      <w:autoSpaceDE w:val="0"/>
      <w:autoSpaceDN w:val="0"/>
      <w:spacing w:line="320" w:lineRule="exact"/>
      <w:ind w:rightChars="950" w:right="950"/>
      <w:jc w:val="left"/>
    </w:pPr>
    <w:rPr>
      <w:rFonts w:ascii="Dinreg" w:eastAsia="바탕체" w:hAnsi="Dinreg"/>
      <w:kern w:val="2"/>
      <w:sz w:val="20"/>
      <w:szCs w:val="20"/>
      <w:lang w:val="en-US" w:eastAsia="ko-KR"/>
    </w:rPr>
  </w:style>
  <w:style w:type="paragraph" w:customStyle="1" w:styleId="Headiong1">
    <w:name w:val="Headiong 1"/>
    <w:basedOn w:val="a2"/>
    <w:rsid w:val="00DB58EE"/>
    <w:pPr>
      <w:keepLines/>
      <w:widowControl w:val="0"/>
    </w:pPr>
    <w:rPr>
      <w:rFonts w:eastAsia="바탕"/>
      <w:sz w:val="16"/>
      <w:szCs w:val="20"/>
      <w:lang w:eastAsia="en-US"/>
    </w:rPr>
  </w:style>
  <w:style w:type="paragraph" w:customStyle="1" w:styleId="xl24">
    <w:name w:val="xl24"/>
    <w:basedOn w:val="a2"/>
    <w:rsid w:val="00DB58E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25">
    <w:name w:val="xl25"/>
    <w:basedOn w:val="a2"/>
    <w:rsid w:val="00DB58EE"/>
    <w:pPr>
      <w:pBdr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26">
    <w:name w:val="xl26"/>
    <w:basedOn w:val="a2"/>
    <w:rsid w:val="00DB58EE"/>
    <w:pPr>
      <w:pBdr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27">
    <w:name w:val="xl27"/>
    <w:basedOn w:val="a2"/>
    <w:rsid w:val="00DB58EE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28">
    <w:name w:val="xl28"/>
    <w:basedOn w:val="a2"/>
    <w:rsid w:val="00DB58EE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29">
    <w:name w:val="xl29"/>
    <w:basedOn w:val="a2"/>
    <w:rsid w:val="00DB58EE"/>
    <w:pPr>
      <w:pBdr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0">
    <w:name w:val="xl30"/>
    <w:basedOn w:val="a2"/>
    <w:rsid w:val="00DB58EE"/>
    <w:pPr>
      <w:pBdr>
        <w:left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b/>
      <w:bCs/>
      <w:sz w:val="20"/>
      <w:szCs w:val="20"/>
      <w:lang w:val="en-US" w:eastAsia="en-US"/>
    </w:rPr>
  </w:style>
  <w:style w:type="paragraph" w:customStyle="1" w:styleId="xl31">
    <w:name w:val="xl31"/>
    <w:basedOn w:val="a2"/>
    <w:rsid w:val="00DB58EE"/>
    <w:pPr>
      <w:pBdr>
        <w:left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2">
    <w:name w:val="xl32"/>
    <w:basedOn w:val="a2"/>
    <w:rsid w:val="00DB58EE"/>
    <w:pPr>
      <w:pBdr>
        <w:top w:val="single" w:sz="12" w:space="0" w:color="auto"/>
        <w:left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b/>
      <w:bCs/>
      <w:sz w:val="20"/>
      <w:szCs w:val="20"/>
      <w:lang w:val="en-US" w:eastAsia="en-US"/>
    </w:rPr>
  </w:style>
  <w:style w:type="paragraph" w:customStyle="1" w:styleId="xl33">
    <w:name w:val="xl33"/>
    <w:basedOn w:val="a2"/>
    <w:rsid w:val="00DB58EE"/>
    <w:pPr>
      <w:pBdr>
        <w:top w:val="single" w:sz="12" w:space="0" w:color="auto"/>
        <w:left w:val="single" w:sz="12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4">
    <w:name w:val="xl34"/>
    <w:basedOn w:val="a2"/>
    <w:rsid w:val="00DB58EE"/>
    <w:pPr>
      <w:pBdr>
        <w:top w:val="single" w:sz="12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5">
    <w:name w:val="xl35"/>
    <w:basedOn w:val="a2"/>
    <w:rsid w:val="00DB58EE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6">
    <w:name w:val="xl36"/>
    <w:basedOn w:val="a2"/>
    <w:rsid w:val="00DB58EE"/>
    <w:pPr>
      <w:pBdr>
        <w:left w:val="single" w:sz="12" w:space="0" w:color="auto"/>
        <w:bottom w:val="double" w:sz="6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37">
    <w:name w:val="xl37"/>
    <w:basedOn w:val="a2"/>
    <w:rsid w:val="00DB58EE"/>
    <w:pPr>
      <w:pBdr>
        <w:top w:val="single" w:sz="12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38">
    <w:name w:val="xl38"/>
    <w:basedOn w:val="a2"/>
    <w:rsid w:val="00DB58EE"/>
    <w:pPr>
      <w:pBdr>
        <w:top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39">
    <w:name w:val="xl39"/>
    <w:basedOn w:val="a2"/>
    <w:rsid w:val="00DB58EE"/>
    <w:pPr>
      <w:pBdr>
        <w:top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0">
    <w:name w:val="xl40"/>
    <w:basedOn w:val="a2"/>
    <w:rsid w:val="00DB58EE"/>
    <w:pPr>
      <w:pBdr>
        <w:top w:val="single" w:sz="12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1">
    <w:name w:val="xl41"/>
    <w:basedOn w:val="a2"/>
    <w:rsid w:val="00DB58E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2">
    <w:name w:val="xl42"/>
    <w:basedOn w:val="a2"/>
    <w:rsid w:val="00DB58EE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3">
    <w:name w:val="xl43"/>
    <w:basedOn w:val="a2"/>
    <w:rsid w:val="00DB58EE"/>
    <w:pPr>
      <w:pBdr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4">
    <w:name w:val="xl44"/>
    <w:basedOn w:val="a2"/>
    <w:rsid w:val="00DB58EE"/>
    <w:pPr>
      <w:pBdr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5">
    <w:name w:val="xl45"/>
    <w:basedOn w:val="a2"/>
    <w:rsid w:val="00DB58EE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6">
    <w:name w:val="xl46"/>
    <w:basedOn w:val="a2"/>
    <w:rsid w:val="00DB58EE"/>
    <w:pPr>
      <w:pBdr>
        <w:bottom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7">
    <w:name w:val="xl47"/>
    <w:basedOn w:val="a2"/>
    <w:rsid w:val="00DB58EE"/>
    <w:pPr>
      <w:pBdr>
        <w:top w:val="single" w:sz="12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48">
    <w:name w:val="xl48"/>
    <w:basedOn w:val="a2"/>
    <w:rsid w:val="00DB58EE"/>
    <w:pPr>
      <w:pBdr>
        <w:top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49">
    <w:name w:val="xl49"/>
    <w:basedOn w:val="a2"/>
    <w:rsid w:val="00DB58EE"/>
    <w:pPr>
      <w:pBdr>
        <w:top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0">
    <w:name w:val="xl50"/>
    <w:basedOn w:val="a2"/>
    <w:rsid w:val="00DB58E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1">
    <w:name w:val="xl51"/>
    <w:basedOn w:val="a2"/>
    <w:rsid w:val="00DB58E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2">
    <w:name w:val="xl52"/>
    <w:basedOn w:val="a2"/>
    <w:rsid w:val="00DB58EE"/>
    <w:pPr>
      <w:pBdr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3">
    <w:name w:val="xl53"/>
    <w:basedOn w:val="a2"/>
    <w:rsid w:val="00DB58EE"/>
    <w:pPr>
      <w:pBdr>
        <w:bottom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4">
    <w:name w:val="xl54"/>
    <w:basedOn w:val="a2"/>
    <w:rsid w:val="00DB58EE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5">
    <w:name w:val="xl55"/>
    <w:basedOn w:val="a2"/>
    <w:rsid w:val="00DB58EE"/>
    <w:pPr>
      <w:pBdr>
        <w:top w:val="single" w:sz="4" w:space="0" w:color="auto"/>
        <w:left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character" w:styleId="afc">
    <w:name w:val="annotation reference"/>
    <w:rsid w:val="00DB58EE"/>
    <w:rPr>
      <w:sz w:val="16"/>
      <w:szCs w:val="16"/>
    </w:rPr>
  </w:style>
  <w:style w:type="paragraph" w:styleId="afd">
    <w:name w:val="annotation text"/>
    <w:basedOn w:val="a2"/>
    <w:link w:val="Char8"/>
    <w:rsid w:val="00DB58EE"/>
    <w:pPr>
      <w:jc w:val="left"/>
    </w:pPr>
    <w:rPr>
      <w:rFonts w:eastAsia="바탕"/>
      <w:sz w:val="20"/>
      <w:szCs w:val="20"/>
      <w:lang w:eastAsia="en-US"/>
    </w:rPr>
  </w:style>
  <w:style w:type="character" w:customStyle="1" w:styleId="Char8">
    <w:name w:val="메모 텍스트 Char"/>
    <w:link w:val="afd"/>
    <w:rsid w:val="00DB58EE"/>
    <w:rPr>
      <w:rFonts w:eastAsia="바탕"/>
      <w:lang w:eastAsia="en-US"/>
    </w:rPr>
  </w:style>
  <w:style w:type="paragraph" w:styleId="25">
    <w:name w:val="Body Text 2"/>
    <w:basedOn w:val="a2"/>
    <w:link w:val="2Char0"/>
    <w:rsid w:val="00DB58EE"/>
    <w:pPr>
      <w:keepNext/>
      <w:tabs>
        <w:tab w:val="num" w:pos="1080"/>
      </w:tabs>
      <w:jc w:val="left"/>
    </w:pPr>
    <w:rPr>
      <w:rFonts w:eastAsia="바탕"/>
      <w:sz w:val="20"/>
      <w:szCs w:val="20"/>
      <w:lang w:eastAsia="en-US"/>
    </w:rPr>
  </w:style>
  <w:style w:type="character" w:customStyle="1" w:styleId="2Char0">
    <w:name w:val="본문 2 Char"/>
    <w:link w:val="25"/>
    <w:rsid w:val="00DB58EE"/>
    <w:rPr>
      <w:rFonts w:eastAsia="바탕"/>
      <w:lang w:eastAsia="en-US"/>
    </w:rPr>
  </w:style>
  <w:style w:type="paragraph" w:styleId="37">
    <w:name w:val="Body Text 3"/>
    <w:basedOn w:val="a2"/>
    <w:link w:val="3Char0"/>
    <w:rsid w:val="00DB58EE"/>
    <w:pPr>
      <w:keepNext/>
      <w:keepLines/>
      <w:jc w:val="center"/>
    </w:pPr>
    <w:rPr>
      <w:rFonts w:eastAsia="바탕"/>
      <w:b/>
      <w:sz w:val="20"/>
      <w:szCs w:val="20"/>
      <w:lang w:eastAsia="en-US"/>
    </w:rPr>
  </w:style>
  <w:style w:type="character" w:customStyle="1" w:styleId="3Char0">
    <w:name w:val="본문 3 Char"/>
    <w:link w:val="37"/>
    <w:rsid w:val="00DB58EE"/>
    <w:rPr>
      <w:rFonts w:eastAsia="바탕"/>
      <w:b/>
      <w:lang w:eastAsia="en-US"/>
    </w:rPr>
  </w:style>
  <w:style w:type="character" w:styleId="afe">
    <w:name w:val="FollowedHyperlink"/>
    <w:rsid w:val="00DB58EE"/>
    <w:rPr>
      <w:color w:val="800080"/>
      <w:u w:val="single"/>
    </w:rPr>
  </w:style>
  <w:style w:type="paragraph" w:customStyle="1" w:styleId="TemplateHints">
    <w:name w:val="Template Hints"/>
    <w:basedOn w:val="a2"/>
    <w:link w:val="TemplateHintsChar"/>
    <w:rsid w:val="00DB58EE"/>
    <w:pPr>
      <w:ind w:left="540"/>
      <w:jc w:val="left"/>
    </w:pPr>
    <w:rPr>
      <w:rFonts w:eastAsia="바탕"/>
      <w:sz w:val="20"/>
      <w:szCs w:val="20"/>
      <w:lang w:eastAsia="en-US"/>
    </w:rPr>
  </w:style>
  <w:style w:type="paragraph" w:styleId="aff">
    <w:name w:val="E-mail Signature"/>
    <w:basedOn w:val="a2"/>
    <w:link w:val="Char9"/>
    <w:rsid w:val="00DB58EE"/>
    <w:pPr>
      <w:jc w:val="left"/>
    </w:pPr>
    <w:rPr>
      <w:rFonts w:eastAsia="바탕"/>
      <w:sz w:val="20"/>
      <w:szCs w:val="20"/>
      <w:lang w:eastAsia="en-US"/>
    </w:rPr>
  </w:style>
  <w:style w:type="character" w:customStyle="1" w:styleId="Char9">
    <w:name w:val="전자 메일 서명 Char"/>
    <w:link w:val="aff"/>
    <w:rsid w:val="00DB58EE"/>
    <w:rPr>
      <w:rFonts w:eastAsia="바탕"/>
      <w:lang w:eastAsia="en-US"/>
    </w:rPr>
  </w:style>
  <w:style w:type="paragraph" w:customStyle="1" w:styleId="aff0">
    <w:name w:val="표 내용"/>
    <w:basedOn w:val="a2"/>
    <w:rsid w:val="00DB58EE"/>
    <w:pPr>
      <w:widowControl w:val="0"/>
      <w:wordWrap w:val="0"/>
      <w:autoSpaceDE w:val="0"/>
      <w:autoSpaceDN w:val="0"/>
      <w:adjustRightInd w:val="0"/>
      <w:snapToGrid w:val="0"/>
      <w:spacing w:before="20" w:after="20"/>
      <w:jc w:val="center"/>
    </w:pPr>
    <w:rPr>
      <w:rFonts w:eastAsia="굴림"/>
      <w:sz w:val="20"/>
      <w:szCs w:val="20"/>
      <w:lang w:val="fi-FI" w:eastAsia="ko-KR"/>
    </w:rPr>
  </w:style>
  <w:style w:type="paragraph" w:customStyle="1" w:styleId="TextBody">
    <w:name w:val="Text Body"/>
    <w:basedOn w:val="a2"/>
    <w:rsid w:val="00DB58EE"/>
    <w:pPr>
      <w:widowControl w:val="0"/>
      <w:wordWrap w:val="0"/>
      <w:autoSpaceDE w:val="0"/>
      <w:autoSpaceDN w:val="0"/>
      <w:jc w:val="left"/>
    </w:pPr>
    <w:rPr>
      <w:rFonts w:eastAsia="바탕체"/>
      <w:kern w:val="2"/>
      <w:sz w:val="20"/>
      <w:szCs w:val="20"/>
      <w:lang w:val="en-US" w:eastAsia="ko-KR"/>
    </w:rPr>
  </w:style>
  <w:style w:type="character" w:customStyle="1" w:styleId="Char6">
    <w:name w:val="캡션 Char"/>
    <w:aliases w:val=" Char Char Char Char Char Char Char Char Char Char"/>
    <w:link w:val="af6"/>
    <w:rsid w:val="00DB58EE"/>
    <w:rPr>
      <w:b/>
      <w:bCs/>
      <w:lang w:val="en-GB" w:eastAsia="it-IT"/>
    </w:rPr>
  </w:style>
  <w:style w:type="paragraph" w:styleId="aff1">
    <w:name w:val="annotation subject"/>
    <w:basedOn w:val="afd"/>
    <w:next w:val="afd"/>
    <w:link w:val="Chara"/>
    <w:rsid w:val="00DB58EE"/>
    <w:rPr>
      <w:b/>
      <w:bCs/>
    </w:rPr>
  </w:style>
  <w:style w:type="character" w:customStyle="1" w:styleId="Chara">
    <w:name w:val="메모 주제 Char"/>
    <w:link w:val="aff1"/>
    <w:rsid w:val="00DB58EE"/>
    <w:rPr>
      <w:rFonts w:eastAsia="바탕"/>
      <w:b/>
      <w:bCs/>
      <w:lang w:eastAsia="en-US"/>
    </w:rPr>
  </w:style>
  <w:style w:type="paragraph" w:customStyle="1" w:styleId="19cm">
    <w:name w:val="스타일 왼쪽:  1.9 cm"/>
    <w:basedOn w:val="a2"/>
    <w:rsid w:val="00DB58EE"/>
    <w:pPr>
      <w:ind w:left="1080"/>
      <w:jc w:val="left"/>
    </w:pPr>
    <w:rPr>
      <w:rFonts w:eastAsia="굴림체" w:cs="바탕"/>
      <w:sz w:val="20"/>
      <w:szCs w:val="20"/>
      <w:lang w:val="en-US" w:eastAsia="en-US"/>
    </w:rPr>
  </w:style>
  <w:style w:type="paragraph" w:customStyle="1" w:styleId="textChar0">
    <w:name w:val="본문text Char"/>
    <w:basedOn w:val="a2"/>
    <w:link w:val="textCharChar"/>
    <w:rsid w:val="00DB58EE"/>
    <w:pPr>
      <w:widowControl w:val="0"/>
      <w:wordWrap w:val="0"/>
      <w:autoSpaceDE w:val="0"/>
      <w:autoSpaceDN w:val="0"/>
      <w:spacing w:line="320" w:lineRule="exact"/>
    </w:pPr>
    <w:rPr>
      <w:rFonts w:ascii="Dinreg" w:eastAsia="Franklin Gothic Book" w:hAnsi="Dinreg"/>
      <w:kern w:val="2"/>
      <w:sz w:val="20"/>
    </w:rPr>
  </w:style>
  <w:style w:type="character" w:customStyle="1" w:styleId="textCharChar">
    <w:name w:val="본문text Char Char"/>
    <w:link w:val="textChar0"/>
    <w:rsid w:val="00DB58EE"/>
    <w:rPr>
      <w:rFonts w:ascii="Dinreg" w:eastAsia="Franklin Gothic Book" w:hAnsi="Dinreg"/>
      <w:kern w:val="2"/>
      <w:szCs w:val="24"/>
    </w:rPr>
  </w:style>
  <w:style w:type="paragraph" w:customStyle="1" w:styleId="a0">
    <w:name w:val="들여쓰기_하이픈"/>
    <w:basedOn w:val="a2"/>
    <w:rsid w:val="00DB58EE"/>
    <w:pPr>
      <w:widowControl w:val="0"/>
      <w:numPr>
        <w:numId w:val="15"/>
      </w:numPr>
      <w:wordWrap w:val="0"/>
      <w:autoSpaceDE w:val="0"/>
      <w:autoSpaceDN w:val="0"/>
      <w:spacing w:line="320" w:lineRule="exact"/>
      <w:ind w:rightChars="950" w:right="950"/>
      <w:jc w:val="left"/>
    </w:pPr>
    <w:rPr>
      <w:rFonts w:ascii="Dinreg" w:eastAsia="Dinreg" w:hAnsi="Dinreg"/>
      <w:kern w:val="2"/>
      <w:sz w:val="20"/>
      <w:szCs w:val="20"/>
      <w:lang w:val="en-US" w:eastAsia="ko-KR"/>
    </w:rPr>
  </w:style>
  <w:style w:type="paragraph" w:customStyle="1" w:styleId="Bulleted1levelChar">
    <w:name w:val="Bulleted_1 level Char"/>
    <w:basedOn w:val="a2"/>
    <w:link w:val="Bulleted1levelCharChar"/>
    <w:rsid w:val="00DB58EE"/>
    <w:pPr>
      <w:widowControl w:val="0"/>
      <w:tabs>
        <w:tab w:val="num" w:pos="567"/>
      </w:tabs>
      <w:wordWrap w:val="0"/>
      <w:autoSpaceDE w:val="0"/>
      <w:autoSpaceDN w:val="0"/>
      <w:spacing w:line="320" w:lineRule="exact"/>
      <w:ind w:left="567" w:rightChars="950" w:right="950" w:hanging="283"/>
      <w:jc w:val="left"/>
    </w:pPr>
    <w:rPr>
      <w:rFonts w:ascii="Dinreg" w:eastAsia="바탕체" w:hAnsi="Dinreg"/>
      <w:kern w:val="2"/>
      <w:sz w:val="20"/>
      <w:szCs w:val="20"/>
    </w:rPr>
  </w:style>
  <w:style w:type="character" w:customStyle="1" w:styleId="Bulleted1levelCharChar">
    <w:name w:val="Bulleted_1 level Char Char"/>
    <w:link w:val="Bulleted1levelChar"/>
    <w:rsid w:val="00DB58EE"/>
    <w:rPr>
      <w:rFonts w:ascii="Dinreg" w:eastAsia="바탕체" w:hAnsi="Dinreg"/>
      <w:kern w:val="2"/>
    </w:rPr>
  </w:style>
  <w:style w:type="paragraph" w:customStyle="1" w:styleId="Text0">
    <w:name w:val="Text"/>
    <w:basedOn w:val="a2"/>
    <w:rsid w:val="00DB58EE"/>
    <w:pPr>
      <w:spacing w:before="20" w:after="120" w:line="360" w:lineRule="exact"/>
      <w:jc w:val="left"/>
    </w:pPr>
    <w:rPr>
      <w:rFonts w:ascii="Times New Roman" w:eastAsia="바탕체" w:hAnsi="Times New Roman"/>
      <w:szCs w:val="20"/>
      <w:lang w:val="en-US" w:eastAsia="ko-KR"/>
    </w:rPr>
  </w:style>
  <w:style w:type="paragraph" w:customStyle="1" w:styleId="Stylelevel1">
    <w:name w:val="Style level 1"/>
    <w:basedOn w:val="1"/>
    <w:next w:val="Stylelevel2"/>
    <w:link w:val="Stylelevel1Char"/>
    <w:rsid w:val="00DB58EE"/>
    <w:pPr>
      <w:pageBreakBefore w:val="0"/>
      <w:tabs>
        <w:tab w:val="clear" w:pos="567"/>
        <w:tab w:val="num" w:pos="-1743"/>
      </w:tabs>
      <w:suppressAutoHyphens w:val="0"/>
      <w:snapToGrid w:val="0"/>
      <w:spacing w:before="360"/>
      <w:ind w:left="357" w:hanging="357"/>
    </w:pPr>
    <w:rPr>
      <w:rFonts w:eastAsia="굴림체"/>
      <w:sz w:val="28"/>
      <w:szCs w:val="20"/>
      <w:lang w:eastAsia="en-US"/>
    </w:rPr>
  </w:style>
  <w:style w:type="paragraph" w:customStyle="1" w:styleId="15cm1">
    <w:name w:val="스타일 왼쪽:  1.5 cm1"/>
    <w:basedOn w:val="a2"/>
    <w:link w:val="15cm1Char"/>
    <w:rsid w:val="00DB58EE"/>
    <w:pPr>
      <w:spacing w:before="40" w:after="40" w:line="280" w:lineRule="exact"/>
      <w:ind w:left="851"/>
      <w:jc w:val="left"/>
    </w:pPr>
    <w:rPr>
      <w:rFonts w:eastAsia="Arial"/>
      <w:sz w:val="20"/>
      <w:szCs w:val="20"/>
      <w:lang w:eastAsia="en-US"/>
    </w:rPr>
  </w:style>
  <w:style w:type="paragraph" w:customStyle="1" w:styleId="aff2">
    <w:name w:val="스타일 표준 들여쓰기 + (한글) 바탕"/>
    <w:basedOn w:val="ab"/>
    <w:rsid w:val="00DB58EE"/>
    <w:pPr>
      <w:spacing w:before="40" w:after="40"/>
      <w:ind w:left="851"/>
      <w:jc w:val="left"/>
    </w:pPr>
    <w:rPr>
      <w:rFonts w:eastAsia="Arial"/>
      <w:szCs w:val="20"/>
      <w:lang w:val="en-US" w:eastAsia="en-US"/>
    </w:rPr>
  </w:style>
  <w:style w:type="paragraph" w:customStyle="1" w:styleId="13">
    <w:name w:val="스타일 표준 들여쓰기 + (한글) 바탕1"/>
    <w:basedOn w:val="ab"/>
    <w:rsid w:val="00DB58EE"/>
    <w:pPr>
      <w:spacing w:before="40" w:after="40"/>
      <w:ind w:left="851"/>
      <w:jc w:val="left"/>
    </w:pPr>
    <w:rPr>
      <w:rFonts w:eastAsia="Arial"/>
      <w:szCs w:val="20"/>
      <w:lang w:val="en-US" w:eastAsia="en-US"/>
    </w:rPr>
  </w:style>
  <w:style w:type="paragraph" w:customStyle="1" w:styleId="Stylelevel4">
    <w:name w:val="Style level 4"/>
    <w:basedOn w:val="4"/>
    <w:next w:val="text"/>
    <w:link w:val="Stylelevel4Char"/>
    <w:rsid w:val="00DB58EE"/>
    <w:pPr>
      <w:keepNext w:val="0"/>
      <w:keepLines/>
      <w:widowControl w:val="0"/>
      <w:numPr>
        <w:ilvl w:val="0"/>
        <w:numId w:val="0"/>
      </w:numPr>
      <w:tabs>
        <w:tab w:val="num" w:pos="567"/>
      </w:tabs>
      <w:spacing w:before="240" w:after="240"/>
      <w:ind w:left="567" w:hanging="510"/>
    </w:pPr>
    <w:rPr>
      <w:rFonts w:eastAsia="굴림체"/>
      <w:bCs w:val="0"/>
      <w:iCs w:val="0"/>
      <w:sz w:val="20"/>
      <w:szCs w:val="20"/>
    </w:rPr>
  </w:style>
  <w:style w:type="paragraph" w:customStyle="1" w:styleId="StyleBulleted1level">
    <w:name w:val="Style Bulleted_1 level"/>
    <w:basedOn w:val="Bulleted1levelChar"/>
    <w:rsid w:val="00DB58EE"/>
    <w:pPr>
      <w:spacing w:before="60" w:after="60" w:line="240" w:lineRule="exact"/>
      <w:ind w:right="1900"/>
      <w:jc w:val="both"/>
    </w:pPr>
    <w:rPr>
      <w:rFonts w:ascii="Arial" w:eastAsia="바탕" w:hAnsi="Arial" w:cs="바탕"/>
    </w:rPr>
  </w:style>
  <w:style w:type="character" w:customStyle="1" w:styleId="1Char">
    <w:name w:val="제목 1 Char"/>
    <w:aliases w:val="(Alt+1) Char"/>
    <w:link w:val="1"/>
    <w:rsid w:val="00B93D05"/>
    <w:rPr>
      <w:b/>
      <w:bCs/>
      <w:sz w:val="32"/>
      <w:szCs w:val="28"/>
      <w:lang w:val="en-GB" w:eastAsia="it-IT"/>
    </w:rPr>
  </w:style>
  <w:style w:type="character" w:customStyle="1" w:styleId="Stylelevel1Char">
    <w:name w:val="Style level 1 Char"/>
    <w:link w:val="Stylelevel1"/>
    <w:rsid w:val="00DB58EE"/>
    <w:rPr>
      <w:rFonts w:eastAsia="굴림체"/>
      <w:b/>
      <w:bCs/>
      <w:sz w:val="28"/>
      <w:lang w:val="en-GB" w:eastAsia="en-US"/>
    </w:rPr>
  </w:style>
  <w:style w:type="paragraph" w:customStyle="1" w:styleId="Bulleted1level1">
    <w:name w:val="Bulleted_1 level 1"/>
    <w:basedOn w:val="Bulleted1levelChar"/>
    <w:rsid w:val="00DB58EE"/>
    <w:pPr>
      <w:spacing w:before="60" w:after="60" w:line="240" w:lineRule="exact"/>
      <w:ind w:right="1900"/>
      <w:jc w:val="both"/>
    </w:pPr>
    <w:rPr>
      <w:rFonts w:ascii="Arial" w:eastAsia="바탕" w:hAnsi="Arial" w:cs="바탕"/>
    </w:rPr>
  </w:style>
  <w:style w:type="paragraph" w:customStyle="1" w:styleId="Stylelevel3">
    <w:name w:val="Style level 3"/>
    <w:basedOn w:val="32"/>
    <w:next w:val="text"/>
    <w:link w:val="Stylelevel3Char"/>
    <w:rsid w:val="00DB58EE"/>
    <w:pPr>
      <w:keepLines/>
      <w:widowControl w:val="0"/>
      <w:tabs>
        <w:tab w:val="num" w:pos="-759"/>
      </w:tabs>
      <w:spacing w:before="240" w:after="240"/>
      <w:ind w:left="624" w:hanging="624"/>
    </w:pPr>
    <w:rPr>
      <w:rFonts w:eastAsia="굴림체"/>
      <w:b w:val="0"/>
      <w:bCs w:val="0"/>
      <w:sz w:val="22"/>
      <w:szCs w:val="20"/>
      <w:lang w:eastAsia="en-US"/>
    </w:rPr>
  </w:style>
  <w:style w:type="character" w:customStyle="1" w:styleId="3Char">
    <w:name w:val="제목 3 Char"/>
    <w:aliases w:val="Style Level 3 Char,(Alt+3) Char"/>
    <w:link w:val="32"/>
    <w:rsid w:val="00DB58EE"/>
    <w:rPr>
      <w:b/>
      <w:bCs/>
      <w:sz w:val="24"/>
      <w:szCs w:val="24"/>
      <w:lang w:val="en-GB" w:eastAsia="it-IT"/>
    </w:rPr>
  </w:style>
  <w:style w:type="paragraph" w:customStyle="1" w:styleId="3StyleLevel3">
    <w:name w:val="스타일 제목 3Style Level 3 + (한글) 바탕"/>
    <w:basedOn w:val="32"/>
    <w:link w:val="3StyleLevel3Char"/>
    <w:rsid w:val="00DB58EE"/>
    <w:pPr>
      <w:keepLines/>
      <w:widowControl w:val="0"/>
      <w:tabs>
        <w:tab w:val="num" w:pos="-759"/>
      </w:tabs>
      <w:spacing w:before="240" w:after="240"/>
      <w:ind w:left="624" w:hanging="624"/>
    </w:pPr>
    <w:rPr>
      <w:rFonts w:eastAsia="바탕"/>
      <w:b w:val="0"/>
      <w:bCs w:val="0"/>
      <w:sz w:val="22"/>
      <w:szCs w:val="20"/>
      <w:lang w:eastAsia="en-US"/>
    </w:rPr>
  </w:style>
  <w:style w:type="character" w:customStyle="1" w:styleId="4Char">
    <w:name w:val="제목 4 Char"/>
    <w:aliases w:val="(Alt+4) Char"/>
    <w:link w:val="4"/>
    <w:rsid w:val="00DB58EE"/>
    <w:rPr>
      <w:bCs/>
      <w:iCs/>
      <w:sz w:val="24"/>
      <w:szCs w:val="24"/>
      <w:lang w:val="en-GB" w:eastAsia="it-IT"/>
    </w:rPr>
  </w:style>
  <w:style w:type="character" w:customStyle="1" w:styleId="Stylelevel4Char">
    <w:name w:val="Style level 4 Char"/>
    <w:link w:val="Stylelevel4"/>
    <w:rsid w:val="00DB58EE"/>
    <w:rPr>
      <w:rFonts w:eastAsia="굴림체"/>
      <w:lang w:val="en-GB"/>
    </w:rPr>
  </w:style>
  <w:style w:type="character" w:customStyle="1" w:styleId="15cm1Char">
    <w:name w:val="스타일 왼쪽:  1.5 cm1 Char"/>
    <w:link w:val="15cm1"/>
    <w:rsid w:val="00DB58EE"/>
    <w:rPr>
      <w:rFonts w:eastAsia="Arial" w:cs="바탕"/>
      <w:lang w:eastAsia="en-US"/>
    </w:rPr>
  </w:style>
  <w:style w:type="character" w:customStyle="1" w:styleId="textChar">
    <w:name w:val="text Char"/>
    <w:link w:val="text"/>
    <w:rsid w:val="00DB58EE"/>
    <w:rPr>
      <w:rFonts w:eastAsia="굴림체" w:cs="바탕"/>
      <w:lang w:eastAsia="en-US"/>
    </w:rPr>
  </w:style>
  <w:style w:type="character" w:customStyle="1" w:styleId="TemplateHintsChar">
    <w:name w:val="Template Hints Char"/>
    <w:link w:val="TemplateHints"/>
    <w:rsid w:val="00DB58EE"/>
    <w:rPr>
      <w:rFonts w:eastAsia="바탕"/>
      <w:lang w:eastAsia="en-US"/>
    </w:rPr>
  </w:style>
  <w:style w:type="paragraph" w:customStyle="1" w:styleId="a">
    <w:name w:val="소제목"/>
    <w:basedOn w:val="a2"/>
    <w:rsid w:val="00DB58EE"/>
    <w:pPr>
      <w:widowControl w:val="0"/>
      <w:numPr>
        <w:numId w:val="16"/>
      </w:numPr>
      <w:wordWrap w:val="0"/>
      <w:autoSpaceDE w:val="0"/>
      <w:autoSpaceDN w:val="0"/>
      <w:spacing w:before="120"/>
    </w:pPr>
    <w:rPr>
      <w:rFonts w:eastAsia="굴림체"/>
      <w:b/>
      <w:color w:val="003366"/>
      <w:kern w:val="2"/>
      <w:sz w:val="18"/>
      <w:szCs w:val="18"/>
      <w:lang w:val="en-US" w:eastAsia="ko-KR"/>
    </w:rPr>
  </w:style>
  <w:style w:type="paragraph" w:customStyle="1" w:styleId="218pt">
    <w:name w:val="스타일 제목 2 + 단락 뒤: 18 pt"/>
    <w:basedOn w:val="20"/>
    <w:rsid w:val="00DB58EE"/>
    <w:pPr>
      <w:tabs>
        <w:tab w:val="num" w:pos="567"/>
      </w:tabs>
      <w:spacing w:after="360"/>
      <w:ind w:left="567" w:hanging="567"/>
      <w:jc w:val="left"/>
    </w:pPr>
    <w:rPr>
      <w:rFonts w:eastAsia="Arial" w:cs="바탕"/>
      <w:bCs/>
      <w:sz w:val="24"/>
      <w:szCs w:val="20"/>
      <w:lang w:val="en-US" w:eastAsia="en-US"/>
    </w:rPr>
  </w:style>
  <w:style w:type="paragraph" w:customStyle="1" w:styleId="218pt1">
    <w:name w:val="스타일 제목 2 + 단락 뒤: 18 pt1"/>
    <w:basedOn w:val="20"/>
    <w:rsid w:val="00DB58EE"/>
    <w:pPr>
      <w:tabs>
        <w:tab w:val="num" w:pos="567"/>
      </w:tabs>
      <w:spacing w:after="360"/>
      <w:ind w:left="567" w:hanging="567"/>
      <w:jc w:val="left"/>
    </w:pPr>
    <w:rPr>
      <w:rFonts w:eastAsia="Arial" w:cs="바탕"/>
      <w:bCs/>
      <w:sz w:val="24"/>
      <w:szCs w:val="20"/>
      <w:lang w:val="en-US" w:eastAsia="en-US"/>
    </w:rPr>
  </w:style>
  <w:style w:type="paragraph" w:customStyle="1" w:styleId="Stylelevel2">
    <w:name w:val="Style level 2"/>
    <w:basedOn w:val="20"/>
    <w:next w:val="text"/>
    <w:rsid w:val="00DB58EE"/>
    <w:pPr>
      <w:tabs>
        <w:tab w:val="num" w:pos="567"/>
      </w:tabs>
      <w:spacing w:before="360"/>
      <w:ind w:left="567" w:hanging="567"/>
      <w:jc w:val="left"/>
    </w:pPr>
    <w:rPr>
      <w:rFonts w:eastAsia="굴림체" w:cs="바탕"/>
      <w:bCs/>
      <w:sz w:val="24"/>
      <w:szCs w:val="20"/>
      <w:lang w:val="en-US" w:eastAsia="en-US"/>
    </w:rPr>
  </w:style>
  <w:style w:type="paragraph" w:customStyle="1" w:styleId="HeadLevel1">
    <w:name w:val="Head Level 1"/>
    <w:basedOn w:val="Bulleted1levelChar"/>
    <w:rsid w:val="00DB58EE"/>
    <w:pPr>
      <w:spacing w:before="60" w:after="60" w:line="240" w:lineRule="exact"/>
      <w:ind w:right="1900"/>
      <w:jc w:val="both"/>
    </w:pPr>
    <w:rPr>
      <w:rFonts w:ascii="Arial" w:eastAsia="바탕" w:hAnsi="Arial" w:cs="바탕"/>
    </w:rPr>
  </w:style>
  <w:style w:type="character" w:customStyle="1" w:styleId="3StyleLevel3Char">
    <w:name w:val="스타일 제목 3Style Level 3 + (한글) 바탕 Char"/>
    <w:link w:val="3StyleLevel3"/>
    <w:rsid w:val="00DB58EE"/>
    <w:rPr>
      <w:rFonts w:eastAsia="바탕"/>
      <w:sz w:val="22"/>
      <w:lang w:val="en-GB" w:eastAsia="en-US"/>
    </w:rPr>
  </w:style>
  <w:style w:type="paragraph" w:customStyle="1" w:styleId="Stylelevel30">
    <w:name w:val="스타일 Style level 3 + (한글) 바탕"/>
    <w:basedOn w:val="Stylelevel3"/>
    <w:link w:val="Stylelevel3Char0"/>
    <w:rsid w:val="00DB58EE"/>
    <w:rPr>
      <w:rFonts w:eastAsia="바탕"/>
    </w:rPr>
  </w:style>
  <w:style w:type="character" w:customStyle="1" w:styleId="Stylelevel3Char">
    <w:name w:val="Style level 3 Char"/>
    <w:link w:val="Stylelevel3"/>
    <w:rsid w:val="00DB58EE"/>
    <w:rPr>
      <w:rFonts w:eastAsia="굴림체"/>
      <w:sz w:val="22"/>
      <w:lang w:val="en-GB" w:eastAsia="en-US"/>
    </w:rPr>
  </w:style>
  <w:style w:type="character" w:customStyle="1" w:styleId="Stylelevel3Char0">
    <w:name w:val="스타일 Style level 3 + (한글) 바탕 Char"/>
    <w:link w:val="Stylelevel30"/>
    <w:rsid w:val="00DB58EE"/>
    <w:rPr>
      <w:rFonts w:eastAsia="바탕"/>
      <w:sz w:val="22"/>
      <w:lang w:val="en-GB" w:eastAsia="en-US"/>
    </w:rPr>
  </w:style>
  <w:style w:type="paragraph" w:customStyle="1" w:styleId="Figure">
    <w:name w:val="Figure"/>
    <w:basedOn w:val="text"/>
    <w:rsid w:val="00DB58EE"/>
    <w:pPr>
      <w:spacing w:before="60" w:after="60" w:line="280" w:lineRule="exact"/>
      <w:ind w:left="851"/>
      <w:jc w:val="center"/>
    </w:pPr>
    <w:rPr>
      <w:rFonts w:eastAsia="바탕" w:cs="Arial"/>
      <w:sz w:val="18"/>
      <w:lang w:eastAsia="ko-KR"/>
    </w:rPr>
  </w:style>
  <w:style w:type="paragraph" w:customStyle="1" w:styleId="Body">
    <w:name w:val="Body"/>
    <w:basedOn w:val="a2"/>
    <w:rsid w:val="00DB58EE"/>
    <w:pPr>
      <w:widowControl w:val="0"/>
      <w:wordWrap w:val="0"/>
      <w:adjustRightInd w:val="0"/>
      <w:spacing w:line="360" w:lineRule="atLeast"/>
      <w:ind w:left="284"/>
      <w:textAlignment w:val="baseline"/>
    </w:pPr>
    <w:rPr>
      <w:rFonts w:ascii="바탕체" w:eastAsia="바탕체" w:hAnsi="Times New Roman"/>
      <w:b/>
      <w:sz w:val="20"/>
      <w:szCs w:val="20"/>
      <w:lang w:val="en-US" w:eastAsia="ko-KR"/>
    </w:rPr>
  </w:style>
  <w:style w:type="paragraph" w:customStyle="1" w:styleId="Bulleted1levelCharCharCharCharCharCharChar">
    <w:name w:val="Bulleted_1 level Char Char Char Char Char Char Char"/>
    <w:basedOn w:val="a2"/>
    <w:link w:val="Bulleted1levelCharCharCharCharCharCharCharChar"/>
    <w:rsid w:val="008F4CC1"/>
    <w:pPr>
      <w:widowControl w:val="0"/>
      <w:tabs>
        <w:tab w:val="num" w:pos="567"/>
      </w:tabs>
      <w:wordWrap w:val="0"/>
      <w:autoSpaceDE w:val="0"/>
      <w:autoSpaceDN w:val="0"/>
      <w:spacing w:line="320" w:lineRule="exact"/>
      <w:ind w:left="567" w:rightChars="950" w:right="950" w:hanging="283"/>
      <w:jc w:val="left"/>
    </w:pPr>
    <w:rPr>
      <w:rFonts w:ascii="Dinreg" w:eastAsia="바탕체" w:hAnsi="Dinreg"/>
      <w:kern w:val="2"/>
      <w:sz w:val="20"/>
      <w:szCs w:val="20"/>
    </w:rPr>
  </w:style>
  <w:style w:type="character" w:customStyle="1" w:styleId="Bulleted1levelCharCharCharCharCharCharCharChar">
    <w:name w:val="Bulleted_1 level Char Char Char Char Char Char Char Char"/>
    <w:link w:val="Bulleted1levelCharCharCharCharCharCharChar"/>
    <w:rsid w:val="008F4CC1"/>
    <w:rPr>
      <w:rFonts w:ascii="Dinreg" w:eastAsia="바탕체" w:hAnsi="Dinreg"/>
      <w:kern w:val="2"/>
    </w:rPr>
  </w:style>
  <w:style w:type="character" w:customStyle="1" w:styleId="Bulleted1levelCharCharCharCharCharCharCharCharChar">
    <w:name w:val="Bulleted_1 level Char Char Char Char Char Char Char Char Char"/>
    <w:rsid w:val="008F4CC1"/>
    <w:rPr>
      <w:rFonts w:ascii="Dinreg" w:eastAsia="바탕체" w:hAnsi="Dinreg"/>
      <w:kern w:val="2"/>
      <w:lang w:val="en-US" w:eastAsia="ko-KR" w:bidi="ar-SA"/>
    </w:rPr>
  </w:style>
  <w:style w:type="paragraph" w:customStyle="1" w:styleId="2">
    <w:name w:val="단계 2"/>
    <w:basedOn w:val="a2"/>
    <w:link w:val="2CharChar"/>
    <w:autoRedefine/>
    <w:rsid w:val="008F4CC1"/>
    <w:pPr>
      <w:widowControl w:val="0"/>
      <w:numPr>
        <w:numId w:val="17"/>
      </w:numPr>
      <w:wordWrap w:val="0"/>
      <w:autoSpaceDE w:val="0"/>
      <w:autoSpaceDN w:val="0"/>
      <w:jc w:val="left"/>
    </w:pPr>
    <w:rPr>
      <w:rFonts w:eastAsia="굴림체"/>
      <w:kern w:val="2"/>
      <w:sz w:val="18"/>
      <w:szCs w:val="22"/>
    </w:rPr>
  </w:style>
  <w:style w:type="character" w:customStyle="1" w:styleId="2CharChar">
    <w:name w:val="단계 2 Char Char"/>
    <w:link w:val="2"/>
    <w:rsid w:val="008F4CC1"/>
    <w:rPr>
      <w:rFonts w:eastAsia="굴림체"/>
      <w:kern w:val="2"/>
      <w:sz w:val="18"/>
      <w:szCs w:val="22"/>
      <w:lang w:val="en-GB" w:eastAsia="it-IT"/>
    </w:rPr>
  </w:style>
  <w:style w:type="paragraph" w:customStyle="1" w:styleId="30">
    <w:name w:val="단계 3"/>
    <w:basedOn w:val="a2"/>
    <w:autoRedefine/>
    <w:rsid w:val="008F4CC1"/>
    <w:pPr>
      <w:widowControl w:val="0"/>
      <w:numPr>
        <w:numId w:val="18"/>
      </w:numPr>
      <w:tabs>
        <w:tab w:val="clear" w:pos="113"/>
        <w:tab w:val="num" w:pos="567"/>
      </w:tabs>
      <w:wordWrap w:val="0"/>
      <w:autoSpaceDE w:val="0"/>
      <w:autoSpaceDN w:val="0"/>
      <w:ind w:left="567" w:hanging="283"/>
    </w:pPr>
    <w:rPr>
      <w:rFonts w:eastAsia="굴림체" w:cs="굴림체"/>
      <w:kern w:val="2"/>
      <w:sz w:val="18"/>
      <w:lang w:val="en-US" w:eastAsia="ko-KR"/>
    </w:rPr>
  </w:style>
  <w:style w:type="character" w:customStyle="1" w:styleId="Charb">
    <w:name w:val="Char"/>
    <w:rsid w:val="00815A99"/>
    <w:rPr>
      <w:rFonts w:ascii="Arial" w:eastAsia="바탕" w:hAnsi="Arial"/>
      <w:b/>
      <w:bCs/>
      <w:lang w:val="en-US" w:eastAsia="en-US" w:bidi="ar-SA"/>
    </w:rPr>
  </w:style>
  <w:style w:type="paragraph" w:customStyle="1" w:styleId="aff3">
    <w:name w:val="표준돋움"/>
    <w:basedOn w:val="a2"/>
    <w:next w:val="a2"/>
    <w:rsid w:val="00815A99"/>
    <w:pPr>
      <w:widowControl w:val="0"/>
      <w:wordWrap w:val="0"/>
      <w:adjustRightInd w:val="0"/>
      <w:spacing w:line="360" w:lineRule="atLeast"/>
      <w:textAlignment w:val="baseline"/>
    </w:pPr>
    <w:rPr>
      <w:rFonts w:eastAsia="굴림"/>
      <w:spacing w:val="-6"/>
      <w:w w:val="95"/>
      <w:sz w:val="22"/>
      <w:szCs w:val="20"/>
      <w:lang w:val="en-US" w:eastAsia="ko-KR"/>
    </w:rPr>
  </w:style>
  <w:style w:type="paragraph" w:customStyle="1" w:styleId="14">
    <w:name w:val="단계 1 (내용)"/>
    <w:basedOn w:val="a2"/>
    <w:autoRedefine/>
    <w:rsid w:val="00803A19"/>
    <w:pPr>
      <w:widowControl w:val="0"/>
      <w:wordWrap w:val="0"/>
      <w:autoSpaceDE w:val="0"/>
      <w:autoSpaceDN w:val="0"/>
      <w:jc w:val="left"/>
    </w:pPr>
    <w:rPr>
      <w:rFonts w:eastAsia="굴림체" w:cs="Arial"/>
      <w:kern w:val="2"/>
      <w:sz w:val="18"/>
      <w:szCs w:val="22"/>
      <w:lang w:val="en-US" w:eastAsia="ko-KR"/>
    </w:rPr>
  </w:style>
  <w:style w:type="paragraph" w:customStyle="1" w:styleId="aff4">
    <w:name w:val="표본문"/>
    <w:basedOn w:val="a2"/>
    <w:link w:val="Charc"/>
    <w:autoRedefine/>
    <w:rsid w:val="009033B4"/>
    <w:pPr>
      <w:widowControl w:val="0"/>
      <w:wordWrap w:val="0"/>
      <w:autoSpaceDE w:val="0"/>
      <w:autoSpaceDN w:val="0"/>
      <w:spacing w:line="240" w:lineRule="exact"/>
    </w:pPr>
    <w:rPr>
      <w:rFonts w:ascii="굴림체" w:eastAsia="굴림체"/>
      <w:kern w:val="2"/>
      <w:sz w:val="18"/>
    </w:rPr>
  </w:style>
  <w:style w:type="character" w:customStyle="1" w:styleId="Charc">
    <w:name w:val="표본문 Char"/>
    <w:link w:val="aff4"/>
    <w:rsid w:val="009033B4"/>
    <w:rPr>
      <w:rFonts w:ascii="굴림체" w:eastAsia="굴림체" w:cs="바탕"/>
      <w:kern w:val="2"/>
      <w:sz w:val="18"/>
      <w:szCs w:val="24"/>
    </w:rPr>
  </w:style>
  <w:style w:type="paragraph" w:customStyle="1" w:styleId="aff5">
    <w:name w:val="표본문+가운데"/>
    <w:basedOn w:val="aff4"/>
    <w:autoRedefine/>
    <w:rsid w:val="009033B4"/>
    <w:pPr>
      <w:jc w:val="center"/>
    </w:pPr>
    <w:rPr>
      <w:rFonts w:cs="Arial"/>
      <w:szCs w:val="16"/>
    </w:rPr>
  </w:style>
  <w:style w:type="character" w:customStyle="1" w:styleId="Char2">
    <w:name w:val="머리글 Char"/>
    <w:link w:val="ad"/>
    <w:rsid w:val="009033B4"/>
    <w:rPr>
      <w:sz w:val="24"/>
      <w:szCs w:val="24"/>
      <w:lang w:val="en-GB" w:eastAsia="it-IT"/>
    </w:rPr>
  </w:style>
  <w:style w:type="paragraph" w:customStyle="1" w:styleId="KT">
    <w:name w:val="_KT 본문"/>
    <w:basedOn w:val="a2"/>
    <w:link w:val="KTChar"/>
    <w:rsid w:val="00CE2A4C"/>
    <w:pPr>
      <w:widowControl w:val="0"/>
      <w:wordWrap w:val="0"/>
      <w:autoSpaceDE w:val="0"/>
      <w:autoSpaceDN w:val="0"/>
    </w:pPr>
    <w:rPr>
      <w:rFonts w:ascii="굴림체" w:eastAsia="굴림체" w:hAnsi="굴림체"/>
      <w:kern w:val="2"/>
      <w:sz w:val="22"/>
      <w:lang w:val="en-US" w:eastAsia="ko-KR"/>
    </w:rPr>
  </w:style>
  <w:style w:type="character" w:customStyle="1" w:styleId="KTChar">
    <w:name w:val="_KT 본문 Char"/>
    <w:link w:val="KT"/>
    <w:rsid w:val="00CE2A4C"/>
    <w:rPr>
      <w:rFonts w:ascii="굴림체" w:eastAsia="굴림체" w:hAnsi="굴림체"/>
      <w:kern w:val="2"/>
      <w:sz w:val="22"/>
      <w:szCs w:val="24"/>
    </w:rPr>
  </w:style>
  <w:style w:type="paragraph" w:customStyle="1" w:styleId="KTB1CharCharCharCharCharCharCharChar">
    <w:name w:val="_KT목차 B1 Char Char Char Char Char Char Char Char"/>
    <w:basedOn w:val="a2"/>
    <w:link w:val="KTB1CharCharCharCharCharCharCharCharChar"/>
    <w:rsid w:val="00CE2A4C"/>
    <w:pPr>
      <w:widowControl w:val="0"/>
      <w:numPr>
        <w:numId w:val="19"/>
      </w:numPr>
      <w:wordWrap w:val="0"/>
      <w:autoSpaceDE w:val="0"/>
      <w:autoSpaceDN w:val="0"/>
      <w:spacing w:after="120" w:line="360" w:lineRule="atLeast"/>
    </w:pPr>
    <w:rPr>
      <w:rFonts w:ascii="굴림체" w:eastAsia="굴림체" w:hAnsi="굴림체"/>
      <w:kern w:val="2"/>
      <w:lang w:val="en-US" w:eastAsia="ko-KR"/>
    </w:rPr>
  </w:style>
  <w:style w:type="character" w:customStyle="1" w:styleId="KTB1CharCharCharCharCharCharCharCharChar">
    <w:name w:val="_KT목차 B1 Char Char Char Char Char Char Char Char Char"/>
    <w:link w:val="KTB1CharCharCharCharCharCharCharChar"/>
    <w:rsid w:val="00CE2A4C"/>
    <w:rPr>
      <w:rFonts w:ascii="굴림체" w:eastAsia="굴림체" w:hAnsi="굴림체"/>
      <w:kern w:val="2"/>
      <w:sz w:val="24"/>
      <w:szCs w:val="24"/>
    </w:rPr>
  </w:style>
  <w:style w:type="character" w:customStyle="1" w:styleId="Char3">
    <w:name w:val="바닥글 Char"/>
    <w:link w:val="ae"/>
    <w:uiPriority w:val="99"/>
    <w:rsid w:val="00774CFD"/>
    <w:rPr>
      <w:sz w:val="24"/>
      <w:szCs w:val="24"/>
      <w:lang w:val="en-GB" w:eastAsia="it-IT"/>
    </w:rPr>
  </w:style>
  <w:style w:type="character" w:customStyle="1" w:styleId="Char5">
    <w:name w:val="간격 없음 Char"/>
    <w:link w:val="af4"/>
    <w:uiPriority w:val="1"/>
    <w:rsid w:val="00774CFD"/>
    <w:rPr>
      <w:sz w:val="24"/>
      <w:szCs w:val="24"/>
      <w:lang w:val="it-IT" w:eastAsia="it-IT" w:bidi="ar-SA"/>
    </w:rPr>
  </w:style>
  <w:style w:type="character" w:customStyle="1" w:styleId="Char">
    <w:name w:val="제목 Char"/>
    <w:basedOn w:val="a3"/>
    <w:link w:val="a6"/>
    <w:uiPriority w:val="10"/>
    <w:rsid w:val="003C34F6"/>
    <w:rPr>
      <w:b/>
      <w:bCs/>
      <w:sz w:val="40"/>
      <w:szCs w:val="24"/>
      <w:lang w:val="en-GB" w:eastAsia="it-IT"/>
    </w:rPr>
  </w:style>
  <w:style w:type="paragraph" w:customStyle="1" w:styleId="aff6">
    <w:name w:val="큰제목"/>
    <w:basedOn w:val="a2"/>
    <w:rsid w:val="003C34F6"/>
    <w:pPr>
      <w:widowControl w:val="0"/>
      <w:wordWrap w:val="0"/>
      <w:adjustRightInd w:val="0"/>
      <w:spacing w:line="360" w:lineRule="atLeast"/>
      <w:jc w:val="center"/>
      <w:textAlignment w:val="baseline"/>
    </w:pPr>
    <w:rPr>
      <w:rFonts w:eastAsia="굴림"/>
      <w:b/>
      <w:spacing w:val="-6"/>
      <w:sz w:val="60"/>
      <w:szCs w:val="22"/>
      <w:lang w:val="en-US" w:eastAsia="ko-KR"/>
    </w:rPr>
  </w:style>
  <w:style w:type="paragraph" w:customStyle="1" w:styleId="Standard">
    <w:name w:val="Standard"/>
    <w:basedOn w:val="a2"/>
    <w:link w:val="StandardChar"/>
    <w:qFormat/>
    <w:rsid w:val="003C34F6"/>
    <w:pPr>
      <w:wordWrap w:val="0"/>
      <w:ind w:leftChars="50" w:left="50"/>
    </w:pPr>
    <w:rPr>
      <w:rFonts w:ascii="맑은 고딕" w:hAnsi="맑은 고딕"/>
      <w:sz w:val="20"/>
      <w:szCs w:val="16"/>
      <w:lang w:val="en-US" w:eastAsia="ko-KR"/>
    </w:rPr>
  </w:style>
  <w:style w:type="paragraph" w:customStyle="1" w:styleId="StardardRight">
    <w:name w:val="Stardard Right"/>
    <w:basedOn w:val="Standard"/>
    <w:qFormat/>
    <w:rsid w:val="003C34F6"/>
    <w:pPr>
      <w:jc w:val="right"/>
    </w:pPr>
  </w:style>
  <w:style w:type="character" w:customStyle="1" w:styleId="StandardChar">
    <w:name w:val="Standard Char"/>
    <w:link w:val="Standard"/>
    <w:rsid w:val="003C34F6"/>
    <w:rPr>
      <w:rFonts w:ascii="맑은 고딕" w:hAnsi="맑은 고딕"/>
      <w:szCs w:val="16"/>
    </w:rPr>
  </w:style>
  <w:style w:type="paragraph" w:customStyle="1" w:styleId="a1">
    <w:name w:val="항목원"/>
    <w:basedOn w:val="a2"/>
    <w:rsid w:val="007D46E6"/>
    <w:pPr>
      <w:widowControl w:val="0"/>
      <w:numPr>
        <w:numId w:val="20"/>
      </w:numPr>
      <w:tabs>
        <w:tab w:val="left" w:pos="425"/>
      </w:tabs>
      <w:wordWrap w:val="0"/>
      <w:adjustRightInd w:val="0"/>
      <w:spacing w:after="100" w:line="360" w:lineRule="atLeast"/>
      <w:textAlignment w:val="baseline"/>
    </w:pPr>
    <w:rPr>
      <w:rFonts w:ascii="Times New Roman" w:eastAsia="바탕" w:hAnsi="Times New Roman"/>
      <w:spacing w:val="-6"/>
      <w:w w:val="95"/>
      <w:sz w:val="22"/>
      <w:szCs w:val="20"/>
      <w:lang w:val="en-US" w:eastAsia="ko-KR"/>
    </w:rPr>
  </w:style>
  <w:style w:type="paragraph" w:customStyle="1" w:styleId="aff7">
    <w:name w:val="항목"/>
    <w:basedOn w:val="a2"/>
    <w:rsid w:val="007D46E6"/>
    <w:pPr>
      <w:widowControl w:val="0"/>
      <w:wordWrap w:val="0"/>
      <w:adjustRightInd w:val="0"/>
      <w:spacing w:after="180" w:line="360" w:lineRule="atLeast"/>
      <w:ind w:left="1418"/>
      <w:textAlignment w:val="baseline"/>
    </w:pPr>
    <w:rPr>
      <w:rFonts w:eastAsia="돋움"/>
      <w:b/>
      <w:spacing w:val="-6"/>
      <w:w w:val="95"/>
      <w:sz w:val="22"/>
      <w:szCs w:val="20"/>
      <w:lang w:val="en-US" w:eastAsia="ko-KR"/>
    </w:rPr>
  </w:style>
  <w:style w:type="paragraph" w:customStyle="1" w:styleId="aff8">
    <w:name w:val="본문돋움"/>
    <w:basedOn w:val="a8"/>
    <w:rsid w:val="007D46E6"/>
    <w:pPr>
      <w:widowControl w:val="0"/>
      <w:wordWrap w:val="0"/>
      <w:adjustRightInd w:val="0"/>
      <w:spacing w:after="180" w:line="360" w:lineRule="atLeast"/>
      <w:ind w:left="1440"/>
      <w:textAlignment w:val="baseline"/>
    </w:pPr>
    <w:rPr>
      <w:rFonts w:eastAsia="돋움"/>
      <w:spacing w:val="-6"/>
      <w:w w:val="95"/>
      <w:szCs w:val="20"/>
      <w:lang w:val="en-US" w:eastAsia="ko-KR"/>
    </w:rPr>
  </w:style>
  <w:style w:type="paragraph" w:customStyle="1" w:styleId="31">
    <w:name w:val="부록3"/>
    <w:basedOn w:val="a2"/>
    <w:rsid w:val="004B3E58"/>
    <w:pPr>
      <w:numPr>
        <w:ilvl w:val="2"/>
        <w:numId w:val="21"/>
      </w:numPr>
      <w:adjustRightInd w:val="0"/>
      <w:spacing w:before="240" w:after="240" w:line="280" w:lineRule="atLeast"/>
      <w:textAlignment w:val="baseline"/>
      <w:outlineLvl w:val="2"/>
    </w:pPr>
    <w:rPr>
      <w:rFonts w:ascii="바탕체" w:eastAsia="바탕체" w:hAnsi="Times New Roman"/>
      <w:b/>
      <w:szCs w:val="20"/>
      <w:lang w:val="en-US" w:eastAsia="ko-KR"/>
    </w:rPr>
  </w:style>
  <w:style w:type="paragraph" w:customStyle="1" w:styleId="-">
    <w:name w:val="글머리-본문"/>
    <w:basedOn w:val="a2"/>
    <w:link w:val="-Char"/>
    <w:rsid w:val="004B3E58"/>
    <w:pPr>
      <w:numPr>
        <w:numId w:val="22"/>
      </w:numPr>
      <w:adjustRightInd w:val="0"/>
      <w:spacing w:line="280" w:lineRule="atLeast"/>
      <w:textAlignment w:val="baseline"/>
    </w:pPr>
    <w:rPr>
      <w:rFonts w:ascii="바탕체" w:eastAsia="바탕체" w:hAnsi="Times New Roman"/>
      <w:sz w:val="22"/>
      <w:szCs w:val="20"/>
      <w:lang w:val="en-US" w:eastAsia="ko-KR"/>
    </w:rPr>
  </w:style>
  <w:style w:type="character" w:customStyle="1" w:styleId="-Char">
    <w:name w:val="글머리-본문 Char"/>
    <w:basedOn w:val="a3"/>
    <w:link w:val="-"/>
    <w:rsid w:val="004B3E58"/>
    <w:rPr>
      <w:rFonts w:ascii="바탕체" w:eastAsia="바탕체" w:hAnsi="Times New Roman"/>
      <w:sz w:val="22"/>
    </w:rPr>
  </w:style>
  <w:style w:type="paragraph" w:customStyle="1" w:styleId="aff9">
    <w:name w:val="표머리"/>
    <w:basedOn w:val="a2"/>
    <w:rsid w:val="0093063F"/>
    <w:pPr>
      <w:adjustRightInd w:val="0"/>
      <w:spacing w:line="280" w:lineRule="atLeast"/>
      <w:jc w:val="center"/>
      <w:textAlignment w:val="center"/>
    </w:pPr>
    <w:rPr>
      <w:rFonts w:ascii="바탕체" w:eastAsia="바탕체" w:hAnsi="Times New Roman"/>
      <w:b/>
      <w:sz w:val="22"/>
      <w:szCs w:val="20"/>
      <w:lang w:val="en-US" w:eastAsia="ko-KR"/>
    </w:rPr>
  </w:style>
  <w:style w:type="paragraph" w:customStyle="1" w:styleId="affa">
    <w:name w:val="표내부"/>
    <w:basedOn w:val="a2"/>
    <w:rsid w:val="0093063F"/>
    <w:pPr>
      <w:adjustRightInd w:val="0"/>
      <w:spacing w:line="360" w:lineRule="atLeast"/>
      <w:jc w:val="left"/>
      <w:textAlignment w:val="baseline"/>
    </w:pPr>
    <w:rPr>
      <w:rFonts w:ascii="바탕체" w:eastAsia="바탕체" w:hAnsi="Times New Roman"/>
      <w:sz w:val="22"/>
      <w:szCs w:val="20"/>
      <w:lang w:val="en-US" w:eastAsia="ko-KR"/>
    </w:rPr>
  </w:style>
  <w:style w:type="paragraph" w:customStyle="1" w:styleId="affb">
    <w:name w:val="바탕글"/>
    <w:basedOn w:val="a2"/>
    <w:rsid w:val="00736ADF"/>
    <w:pPr>
      <w:widowControl w:val="0"/>
      <w:wordWrap w:val="0"/>
      <w:autoSpaceDE w:val="0"/>
      <w:autoSpaceDN w:val="0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sz w:val="20"/>
      <w:szCs w:val="20"/>
      <w:lang w:val="en-US" w:eastAsia="ko-KR"/>
    </w:rPr>
  </w:style>
  <w:style w:type="character" w:styleId="affc">
    <w:name w:val="Unresolved Mention"/>
    <w:basedOn w:val="a3"/>
    <w:uiPriority w:val="99"/>
    <w:semiHidden/>
    <w:unhideWhenUsed/>
    <w:rsid w:val="002628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ACHR\AppData\Roaming\Microsoft\Templates\OG2012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1B530-C265-4C8E-8B0E-DCE769C89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OG2012_Template.dot</Template>
  <TotalTime>462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프로세스 설계</vt:lpstr>
      <vt:lpstr>OG2012_User_Manual</vt:lpstr>
    </vt:vector>
  </TitlesOfParts>
  <Company>SICC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프로세스 설계</dc:title>
  <dc:creator>송의준</dc:creator>
  <cp:lastModifiedBy>송의준</cp:lastModifiedBy>
  <cp:revision>28</cp:revision>
  <cp:lastPrinted>2019-12-12T00:50:00Z</cp:lastPrinted>
  <dcterms:created xsi:type="dcterms:W3CDTF">2019-12-13T02:10:00Z</dcterms:created>
  <dcterms:modified xsi:type="dcterms:W3CDTF">2023-06-07T05:41:00Z</dcterms:modified>
</cp:coreProperties>
</file>